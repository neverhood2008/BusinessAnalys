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B5D" w:rsidRPr="00F1330F" w:rsidRDefault="0082774C" w:rsidP="00ED6B5D">
      <w:pPr>
        <w:pStyle w:val="afff9"/>
        <w:rPr>
          <w:color w:val="808080" w:themeColor="background1" w:themeShade="80"/>
          <w:sz w:val="72"/>
          <w:szCs w:val="72"/>
          <w:u w:val="none"/>
          <w:lang w:val="ru-RU"/>
        </w:rPr>
      </w:pPr>
      <w:r>
        <w:rPr>
          <w:b w:val="0"/>
          <w:color w:val="3BCCE9"/>
          <w:sz w:val="40"/>
          <w:szCs w:val="40"/>
          <w:u w:val="none"/>
          <w:lang w:val="ru-RU"/>
        </w:rPr>
        <w:pict>
          <v:rect id="_x0000_i1031" style="width:467.95pt;height:2pt" o:hralign="center" o:hrstd="t" o:hrnoshade="t" o:hr="t" fillcolor="gray [1629]" stroked="f"/>
        </w:pict>
      </w:r>
      <w:r w:rsidR="00ED6B5D" w:rsidRPr="00F1330F">
        <w:rPr>
          <w:color w:val="808080" w:themeColor="background1" w:themeShade="80"/>
          <w:sz w:val="72"/>
          <w:szCs w:val="72"/>
          <w:u w:val="none"/>
        </w:rPr>
        <w:t>EPAM</w:t>
      </w:r>
      <w:r w:rsidR="00ED6B5D" w:rsidRPr="00F1330F">
        <w:rPr>
          <w:color w:val="808080" w:themeColor="background1" w:themeShade="80"/>
          <w:sz w:val="72"/>
          <w:szCs w:val="72"/>
          <w:u w:val="none"/>
          <w:lang w:val="ru-RU"/>
        </w:rPr>
        <w:t xml:space="preserve"> </w:t>
      </w:r>
      <w:r w:rsidR="00ED6B5D" w:rsidRPr="00F1330F">
        <w:rPr>
          <w:color w:val="808080" w:themeColor="background1" w:themeShade="80"/>
          <w:sz w:val="72"/>
          <w:szCs w:val="72"/>
          <w:u w:val="none"/>
        </w:rPr>
        <w:t>Systems</w:t>
      </w:r>
    </w:p>
    <w:p w:rsidR="00A52995" w:rsidRPr="00A52995" w:rsidRDefault="00A52995" w:rsidP="00ED6B5D">
      <w:pPr>
        <w:pStyle w:val="afff9"/>
        <w:rPr>
          <w:color w:val="000000" w:themeColor="text1"/>
          <w:sz w:val="72"/>
          <w:szCs w:val="72"/>
          <w:u w:val="none"/>
          <w:lang w:val="ru-RU"/>
        </w:rPr>
      </w:pPr>
    </w:p>
    <w:p w:rsidR="00ED0DC9" w:rsidRDefault="00ED0DC9" w:rsidP="00A52995">
      <w:pPr>
        <w:pStyle w:val="afffb"/>
        <w:rPr>
          <w:sz w:val="56"/>
          <w:szCs w:val="56"/>
          <w:lang w:val="ru-RU"/>
        </w:rPr>
      </w:pPr>
      <w:r>
        <w:rPr>
          <w:sz w:val="56"/>
          <w:szCs w:val="56"/>
          <w:lang w:val="ru-RU"/>
        </w:rPr>
        <w:t>Практическое задание по курсу</w:t>
      </w:r>
    </w:p>
    <w:p w:rsidR="00ED0DC9" w:rsidRDefault="00ED0DC9" w:rsidP="00A52995">
      <w:pPr>
        <w:pStyle w:val="afffb"/>
        <w:rPr>
          <w:sz w:val="56"/>
          <w:szCs w:val="56"/>
        </w:rPr>
      </w:pPr>
      <w:r>
        <w:rPr>
          <w:sz w:val="56"/>
          <w:szCs w:val="56"/>
          <w:lang w:val="ru-RU"/>
        </w:rPr>
        <w:t xml:space="preserve"> «</w:t>
      </w:r>
      <w:r>
        <w:rPr>
          <w:sz w:val="56"/>
          <w:szCs w:val="56"/>
        </w:rPr>
        <w:t xml:space="preserve">SQL Server Management </w:t>
      </w:r>
    </w:p>
    <w:p w:rsidR="00ED0DC9" w:rsidRPr="00ED0DC9" w:rsidRDefault="00ED0DC9" w:rsidP="00A52995">
      <w:pPr>
        <w:pStyle w:val="afffb"/>
        <w:rPr>
          <w:sz w:val="56"/>
          <w:szCs w:val="56"/>
          <w:lang w:val="ru-RU"/>
        </w:rPr>
      </w:pPr>
      <w:r>
        <w:rPr>
          <w:sz w:val="56"/>
          <w:szCs w:val="56"/>
        </w:rPr>
        <w:t>Studio Express</w:t>
      </w:r>
      <w:r>
        <w:rPr>
          <w:sz w:val="56"/>
          <w:szCs w:val="56"/>
          <w:lang w:val="ru-RU"/>
        </w:rPr>
        <w:t>»</w:t>
      </w:r>
    </w:p>
    <w:p w:rsidR="00F1330F" w:rsidRDefault="00ED0DC9" w:rsidP="00A52995">
      <w:pPr>
        <w:pStyle w:val="afffb"/>
        <w:rPr>
          <w:sz w:val="56"/>
          <w:szCs w:val="56"/>
          <w:lang w:val="ru-RU"/>
        </w:rPr>
      </w:pPr>
      <w:r>
        <w:rPr>
          <w:sz w:val="56"/>
          <w:szCs w:val="56"/>
          <w:lang w:val="ru-RU"/>
        </w:rPr>
        <w:t>Отчет</w:t>
      </w:r>
    </w:p>
    <w:p w:rsidR="006A501B" w:rsidRPr="00A52995" w:rsidRDefault="006A501B" w:rsidP="00A52995">
      <w:pPr>
        <w:pStyle w:val="afffb"/>
        <w:rPr>
          <w:sz w:val="56"/>
          <w:szCs w:val="56"/>
          <w:lang w:val="ru-RU"/>
        </w:rPr>
      </w:pPr>
      <w:r>
        <w:rPr>
          <w:sz w:val="56"/>
          <w:szCs w:val="56"/>
          <w:lang w:val="ru-RU"/>
        </w:rPr>
        <w:t>(вариант 4)</w:t>
      </w:r>
    </w:p>
    <w:p w:rsidR="00ED6B5D" w:rsidRPr="00A55068" w:rsidRDefault="0082774C" w:rsidP="00326918">
      <w:pPr>
        <w:jc w:val="right"/>
        <w:rPr>
          <w:b/>
          <w:sz w:val="40"/>
          <w:szCs w:val="40"/>
          <w:lang w:val="ru-RU"/>
        </w:rPr>
      </w:pPr>
      <w:r>
        <w:rPr>
          <w:b/>
          <w:color w:val="3BCCE9"/>
          <w:sz w:val="40"/>
          <w:szCs w:val="40"/>
          <w:lang w:val="ru-RU"/>
        </w:rPr>
        <w:pict>
          <v:rect id="_x0000_i1026" style="width:467.95pt;height:2pt" o:hralign="center" o:hrstd="t" o:hrnoshade="t" o:hr="t" fillcolor="gray [1629]" stroked="f"/>
        </w:pict>
      </w:r>
    </w:p>
    <w:p w:rsidR="00222DC3" w:rsidRPr="00E11205" w:rsidRDefault="00222DC3" w:rsidP="00E11205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2335"/>
        <w:gridCol w:w="2058"/>
        <w:gridCol w:w="1408"/>
        <w:gridCol w:w="1238"/>
        <w:gridCol w:w="1211"/>
      </w:tblGrid>
      <w:tr w:rsidR="00222DC3" w:rsidRPr="00E11205" w:rsidTr="00326918">
        <w:trPr>
          <w:cantSplit/>
        </w:trPr>
        <w:tc>
          <w:tcPr>
            <w:tcW w:w="9467" w:type="dxa"/>
            <w:gridSpan w:val="6"/>
            <w:tcBorders>
              <w:bottom w:val="single" w:sz="4" w:space="0" w:color="auto"/>
            </w:tcBorders>
            <w:shd w:val="clear" w:color="auto" w:fill="A6A6A6" w:themeFill="background1" w:themeFillShade="A6"/>
            <w:tcMar>
              <w:top w:w="57" w:type="dxa"/>
            </w:tcMar>
            <w:vAlign w:val="center"/>
          </w:tcPr>
          <w:p w:rsidR="00222DC3" w:rsidRPr="00ED6B5D" w:rsidRDefault="00BC25D9" w:rsidP="00326918">
            <w:pPr>
              <w:pStyle w:val="affff3"/>
            </w:pPr>
            <w:r w:rsidRPr="00ED6B5D">
              <w:t>ИСТОРИЯ ИЗМЕНЕНИЙ</w:t>
            </w:r>
          </w:p>
        </w:tc>
      </w:tr>
      <w:tr w:rsidR="00222DC3" w:rsidRPr="00E11205" w:rsidTr="0019683B">
        <w:trPr>
          <w:cantSplit/>
          <w:trHeight w:val="180"/>
        </w:trPr>
        <w:tc>
          <w:tcPr>
            <w:tcW w:w="991" w:type="dxa"/>
            <w:vMerge w:val="restart"/>
            <w:shd w:val="clear" w:color="auto" w:fill="D9D9D9" w:themeFill="background1" w:themeFillShade="D9"/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Версия</w:t>
            </w:r>
            <w:proofErr w:type="spellEnd"/>
          </w:p>
        </w:tc>
        <w:tc>
          <w:tcPr>
            <w:tcW w:w="2411" w:type="dxa"/>
            <w:vMerge w:val="restart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Описание</w:t>
            </w:r>
            <w:proofErr w:type="spellEnd"/>
            <w:r w:rsidR="00ED6B5D" w:rsidRPr="00A55068">
              <w:rPr>
                <w:lang w:val="ru-RU"/>
              </w:rPr>
              <w:t xml:space="preserve"> </w:t>
            </w:r>
            <w:proofErr w:type="spellStart"/>
            <w:r w:rsidRPr="00A55068">
              <w:t>изменений</w:t>
            </w:r>
            <w:proofErr w:type="spellEnd"/>
          </w:p>
        </w:tc>
        <w:tc>
          <w:tcPr>
            <w:tcW w:w="2127" w:type="dxa"/>
            <w:vMerge w:val="restart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Автор</w:t>
            </w:r>
            <w:proofErr w:type="spellEnd"/>
          </w:p>
        </w:tc>
        <w:tc>
          <w:tcPr>
            <w:tcW w:w="1417" w:type="dxa"/>
            <w:vMerge w:val="restart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Дата</w:t>
            </w:r>
            <w:proofErr w:type="spellEnd"/>
          </w:p>
        </w:tc>
        <w:tc>
          <w:tcPr>
            <w:tcW w:w="2521" w:type="dxa"/>
            <w:gridSpan w:val="2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Утверждено</w:t>
            </w:r>
            <w:proofErr w:type="spellEnd"/>
          </w:p>
        </w:tc>
      </w:tr>
      <w:tr w:rsidR="00222DC3" w:rsidRPr="00E11205" w:rsidTr="0019683B">
        <w:trPr>
          <w:cantSplit/>
          <w:trHeight w:val="180"/>
        </w:trPr>
        <w:tc>
          <w:tcPr>
            <w:tcW w:w="991" w:type="dxa"/>
            <w:vMerge/>
            <w:shd w:val="clear" w:color="auto" w:fill="D9D9D9" w:themeFill="background1" w:themeFillShade="D9"/>
            <w:vAlign w:val="center"/>
          </w:tcPr>
          <w:p w:rsidR="00222DC3" w:rsidRPr="00A55068" w:rsidRDefault="00222DC3" w:rsidP="00326918">
            <w:pPr>
              <w:pStyle w:val="affff3"/>
            </w:pPr>
          </w:p>
        </w:tc>
        <w:tc>
          <w:tcPr>
            <w:tcW w:w="2411" w:type="dxa"/>
            <w:vMerge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222DC3" w:rsidP="00326918">
            <w:pPr>
              <w:pStyle w:val="affff3"/>
            </w:pPr>
          </w:p>
        </w:tc>
        <w:tc>
          <w:tcPr>
            <w:tcW w:w="2127" w:type="dxa"/>
            <w:vMerge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222DC3" w:rsidP="00326918">
            <w:pPr>
              <w:pStyle w:val="affff3"/>
            </w:pPr>
          </w:p>
        </w:tc>
        <w:tc>
          <w:tcPr>
            <w:tcW w:w="1417" w:type="dxa"/>
            <w:vMerge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222DC3" w:rsidP="00326918">
            <w:pPr>
              <w:pStyle w:val="affff3"/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Имя</w:t>
            </w:r>
            <w:proofErr w:type="spellEnd"/>
          </w:p>
        </w:tc>
        <w:tc>
          <w:tcPr>
            <w:tcW w:w="1245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3"/>
            </w:pPr>
            <w:proofErr w:type="spellStart"/>
            <w:r w:rsidRPr="00A55068">
              <w:t>Дата</w:t>
            </w:r>
            <w:proofErr w:type="spellEnd"/>
          </w:p>
        </w:tc>
      </w:tr>
      <w:tr w:rsidR="00222DC3" w:rsidRPr="009C0558" w:rsidTr="0019683B">
        <w:tc>
          <w:tcPr>
            <w:tcW w:w="991" w:type="dxa"/>
            <w:tcMar>
              <w:top w:w="57" w:type="dxa"/>
            </w:tcMar>
          </w:tcPr>
          <w:p w:rsidR="00222DC3" w:rsidRPr="00ED6B5D" w:rsidRDefault="00ED6B5D" w:rsidP="0019683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14715" w:rsidRPr="00E11205">
              <w:t>.</w:t>
            </w:r>
            <w:r>
              <w:rPr>
                <w:lang w:val="ru-RU"/>
              </w:rPr>
              <w:t>0</w:t>
            </w:r>
          </w:p>
        </w:tc>
        <w:tc>
          <w:tcPr>
            <w:tcW w:w="2411" w:type="dxa"/>
            <w:tcMar>
              <w:top w:w="57" w:type="dxa"/>
            </w:tcMar>
          </w:tcPr>
          <w:p w:rsidR="00222DC3" w:rsidRPr="00E11205" w:rsidRDefault="00E92D70" w:rsidP="0019683B">
            <w:proofErr w:type="spellStart"/>
            <w:r w:rsidRPr="00E11205">
              <w:t>Начальная</w:t>
            </w:r>
            <w:proofErr w:type="spellEnd"/>
            <w:r w:rsidR="008C17A5">
              <w:rPr>
                <w:lang w:val="ru-RU"/>
              </w:rPr>
              <w:t xml:space="preserve"> </w:t>
            </w:r>
            <w:proofErr w:type="spellStart"/>
            <w:r w:rsidR="001D4121" w:rsidRPr="00E11205">
              <w:t>версия</w:t>
            </w:r>
            <w:proofErr w:type="spellEnd"/>
          </w:p>
        </w:tc>
        <w:tc>
          <w:tcPr>
            <w:tcW w:w="2127" w:type="dxa"/>
            <w:tcMar>
              <w:top w:w="57" w:type="dxa"/>
            </w:tcMar>
          </w:tcPr>
          <w:p w:rsidR="001C1B65" w:rsidRPr="0016365C" w:rsidRDefault="0016365C" w:rsidP="0019683B">
            <w:pPr>
              <w:rPr>
                <w:lang w:val="ru-RU"/>
              </w:rPr>
            </w:pPr>
            <w:r>
              <w:rPr>
                <w:lang w:val="ru-RU"/>
              </w:rPr>
              <w:t>Солово</w:t>
            </w:r>
            <w:r w:rsidR="0019683B">
              <w:rPr>
                <w:lang w:val="ru-RU"/>
              </w:rPr>
              <w:t>ва Е</w:t>
            </w:r>
            <w:r w:rsidR="001C1B65">
              <w:rPr>
                <w:lang w:val="ru-RU"/>
              </w:rPr>
              <w:t>лена</w:t>
            </w:r>
          </w:p>
        </w:tc>
        <w:tc>
          <w:tcPr>
            <w:tcW w:w="1417" w:type="dxa"/>
            <w:tcMar>
              <w:top w:w="57" w:type="dxa"/>
            </w:tcMar>
          </w:tcPr>
          <w:p w:rsidR="00222DC3" w:rsidRPr="009C0558" w:rsidRDefault="006A501B" w:rsidP="002723BC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2A521B">
              <w:rPr>
                <w:lang w:val="ru-RU"/>
              </w:rPr>
              <w:t>5</w:t>
            </w:r>
            <w:r w:rsidR="009C0558">
              <w:rPr>
                <w:lang w:val="ru-RU"/>
              </w:rPr>
              <w:t>.</w:t>
            </w:r>
            <w:r w:rsidR="0016365C">
              <w:rPr>
                <w:lang w:val="ru-RU"/>
              </w:rPr>
              <w:t>0</w:t>
            </w:r>
            <w:r w:rsidR="002723BC">
              <w:t>4</w:t>
            </w:r>
            <w:r w:rsidR="009C0558">
              <w:rPr>
                <w:lang w:val="ru-RU"/>
              </w:rPr>
              <w:t>.20</w:t>
            </w:r>
            <w:r w:rsidR="0016365C">
              <w:rPr>
                <w:lang w:val="ru-RU"/>
              </w:rPr>
              <w:t>21</w:t>
            </w:r>
          </w:p>
        </w:tc>
        <w:tc>
          <w:tcPr>
            <w:tcW w:w="1276" w:type="dxa"/>
            <w:tcMar>
              <w:top w:w="57" w:type="dxa"/>
            </w:tcMar>
          </w:tcPr>
          <w:p w:rsidR="00222DC3" w:rsidRPr="009C0558" w:rsidRDefault="00222DC3" w:rsidP="0019683B">
            <w:pPr>
              <w:rPr>
                <w:lang w:val="ru-RU"/>
              </w:rPr>
            </w:pPr>
          </w:p>
        </w:tc>
        <w:tc>
          <w:tcPr>
            <w:tcW w:w="1245" w:type="dxa"/>
            <w:tcMar>
              <w:top w:w="57" w:type="dxa"/>
            </w:tcMar>
          </w:tcPr>
          <w:p w:rsidR="00222DC3" w:rsidRPr="009C0558" w:rsidRDefault="00222DC3" w:rsidP="0019683B">
            <w:pPr>
              <w:rPr>
                <w:lang w:val="ru-RU"/>
              </w:rPr>
            </w:pPr>
          </w:p>
        </w:tc>
      </w:tr>
      <w:tr w:rsidR="00A14CE9" w:rsidRPr="009C0558" w:rsidTr="0019683B">
        <w:tc>
          <w:tcPr>
            <w:tcW w:w="991" w:type="dxa"/>
            <w:tcMar>
              <w:top w:w="57" w:type="dxa"/>
            </w:tcMar>
          </w:tcPr>
          <w:p w:rsidR="00A14CE9" w:rsidRPr="00ED6B5D" w:rsidRDefault="00A14CE9" w:rsidP="0019683B">
            <w:pPr>
              <w:rPr>
                <w:lang w:val="ru-RU"/>
              </w:rPr>
            </w:pPr>
          </w:p>
        </w:tc>
        <w:tc>
          <w:tcPr>
            <w:tcW w:w="2411" w:type="dxa"/>
            <w:tcMar>
              <w:top w:w="57" w:type="dxa"/>
            </w:tcMar>
          </w:tcPr>
          <w:p w:rsidR="00A14CE9" w:rsidRPr="00E11205" w:rsidDel="001D4121" w:rsidRDefault="00A14CE9" w:rsidP="0019683B">
            <w:pPr>
              <w:rPr>
                <w:lang w:val="ru-RU"/>
              </w:rPr>
            </w:pPr>
          </w:p>
        </w:tc>
        <w:tc>
          <w:tcPr>
            <w:tcW w:w="2127" w:type="dxa"/>
            <w:tcMar>
              <w:top w:w="57" w:type="dxa"/>
            </w:tcMar>
          </w:tcPr>
          <w:p w:rsidR="00A14CE9" w:rsidRPr="0016365C" w:rsidRDefault="00A14CE9" w:rsidP="00F544E5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57" w:type="dxa"/>
            </w:tcMar>
          </w:tcPr>
          <w:p w:rsidR="00A14CE9" w:rsidRPr="009C0558" w:rsidRDefault="00A14CE9" w:rsidP="00A14CE9">
            <w:pPr>
              <w:rPr>
                <w:lang w:val="ru-RU"/>
              </w:rPr>
            </w:pPr>
          </w:p>
        </w:tc>
        <w:tc>
          <w:tcPr>
            <w:tcW w:w="1276" w:type="dxa"/>
            <w:tcMar>
              <w:top w:w="57" w:type="dxa"/>
            </w:tcMar>
          </w:tcPr>
          <w:p w:rsidR="00A14CE9" w:rsidRPr="009C0558" w:rsidRDefault="00A14CE9" w:rsidP="0019683B">
            <w:pPr>
              <w:rPr>
                <w:lang w:val="ru-RU"/>
              </w:rPr>
            </w:pPr>
          </w:p>
        </w:tc>
        <w:tc>
          <w:tcPr>
            <w:tcW w:w="1245" w:type="dxa"/>
            <w:tcMar>
              <w:top w:w="57" w:type="dxa"/>
            </w:tcMar>
          </w:tcPr>
          <w:p w:rsidR="00A14CE9" w:rsidRPr="009C0558" w:rsidRDefault="00A14CE9" w:rsidP="0019683B">
            <w:pPr>
              <w:rPr>
                <w:lang w:val="ru-RU"/>
              </w:rPr>
            </w:pPr>
          </w:p>
        </w:tc>
      </w:tr>
    </w:tbl>
    <w:p w:rsidR="00222DC3" w:rsidRPr="009C0558" w:rsidRDefault="00222DC3" w:rsidP="00E11205">
      <w:pPr>
        <w:rPr>
          <w:lang w:val="ru-RU"/>
        </w:rPr>
      </w:pPr>
    </w:p>
    <w:p w:rsidR="00F1330F" w:rsidRDefault="00F1330F">
      <w:pPr>
        <w:widowControl/>
        <w:spacing w:before="0" w:line="240" w:lineRule="auto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  <w:r>
        <w:rPr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id w:val="22895008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2A521B" w:rsidRDefault="002A521B" w:rsidP="00283326">
          <w:pPr>
            <w:pStyle w:val="afff6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2"/>
              <w:szCs w:val="22"/>
              <w:lang w:val="en-US"/>
            </w:rPr>
          </w:pPr>
        </w:p>
        <w:p w:rsidR="00283326" w:rsidRPr="006D1FCF" w:rsidRDefault="006D1FCF" w:rsidP="00283326">
          <w:pPr>
            <w:pStyle w:val="afff6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6D1FCF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:rsidR="002A521B" w:rsidRDefault="00E42D8C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r w:rsidRPr="00EB6972">
            <w:rPr>
              <w:b w:val="0"/>
              <w:lang w:val="ru-RU"/>
            </w:rPr>
            <w:fldChar w:fldCharType="begin"/>
          </w:r>
          <w:r w:rsidR="00283326" w:rsidRPr="00EB6972">
            <w:rPr>
              <w:b w:val="0"/>
              <w:lang w:val="ru-RU"/>
            </w:rPr>
            <w:instrText xml:space="preserve"> TOC \o "1-3" \h \z \u </w:instrText>
          </w:r>
          <w:r w:rsidRPr="00EB6972">
            <w:rPr>
              <w:b w:val="0"/>
              <w:lang w:val="ru-RU"/>
            </w:rPr>
            <w:fldChar w:fldCharType="separate"/>
          </w:r>
          <w:hyperlink w:anchor="_Toc70283504" w:history="1">
            <w:r w:rsidR="002A521B" w:rsidRPr="000E58F7">
              <w:rPr>
                <w:rStyle w:val="afe"/>
                <w:noProof/>
              </w:rPr>
              <w:t>1.</w:t>
            </w:r>
            <w:r w:rsidR="002A521B" w:rsidRPr="000E58F7">
              <w:rPr>
                <w:rStyle w:val="afe"/>
                <w:noProof/>
                <w:lang w:val="ru-RU"/>
              </w:rPr>
              <w:t xml:space="preserve"> Подготовка к выполнению задания</w:t>
            </w:r>
            <w:r w:rsidR="002A521B">
              <w:rPr>
                <w:noProof/>
                <w:webHidden/>
              </w:rPr>
              <w:tab/>
            </w:r>
            <w:r w:rsidR="002A521B">
              <w:rPr>
                <w:noProof/>
                <w:webHidden/>
              </w:rPr>
              <w:fldChar w:fldCharType="begin"/>
            </w:r>
            <w:r w:rsidR="002A521B">
              <w:rPr>
                <w:noProof/>
                <w:webHidden/>
              </w:rPr>
              <w:instrText xml:space="preserve"> PAGEREF _Toc70283504 \h </w:instrText>
            </w:r>
            <w:r w:rsidR="002A521B">
              <w:rPr>
                <w:noProof/>
                <w:webHidden/>
              </w:rPr>
            </w:r>
            <w:r w:rsidR="002A521B">
              <w:rPr>
                <w:noProof/>
                <w:webHidden/>
              </w:rPr>
              <w:fldChar w:fldCharType="separate"/>
            </w:r>
            <w:r w:rsidR="002A521B">
              <w:rPr>
                <w:noProof/>
                <w:webHidden/>
              </w:rPr>
              <w:t>3</w:t>
            </w:r>
            <w:r w:rsidR="002A521B">
              <w:rPr>
                <w:noProof/>
                <w:webHidden/>
              </w:rPr>
              <w:fldChar w:fldCharType="end"/>
            </w:r>
          </w:hyperlink>
        </w:p>
        <w:p w:rsidR="002A521B" w:rsidRDefault="002A521B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70283505" w:history="1">
            <w:r w:rsidRPr="000E58F7">
              <w:rPr>
                <w:rStyle w:val="afe"/>
                <w:noProof/>
                <w:lang w:val="ru-RU"/>
              </w:rPr>
              <w:t>2. Пункты заданий и их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326" w:rsidRPr="00EE3B38" w:rsidRDefault="00E42D8C">
          <w:pPr>
            <w:rPr>
              <w:szCs w:val="24"/>
              <w:lang w:val="ru-RU"/>
            </w:rPr>
          </w:pPr>
          <w:r w:rsidRPr="00EB6972">
            <w:rPr>
              <w:szCs w:val="24"/>
              <w:lang w:val="ru-RU"/>
            </w:rPr>
            <w:fldChar w:fldCharType="end"/>
          </w:r>
        </w:p>
      </w:sdtContent>
    </w:sdt>
    <w:p w:rsidR="00B51D44" w:rsidRPr="00F14E49" w:rsidRDefault="00B51D44" w:rsidP="00E11205">
      <w:pPr>
        <w:sectPr w:rsidR="00B51D44" w:rsidRPr="00F14E49" w:rsidSect="00366A71">
          <w:headerReference w:type="default" r:id="rId8"/>
          <w:footerReference w:type="default" r:id="rId9"/>
          <w:headerReference w:type="first" r:id="rId10"/>
          <w:pgSz w:w="11909" w:h="16834" w:code="9"/>
          <w:pgMar w:top="1138" w:right="850" w:bottom="1138" w:left="1138" w:header="567" w:footer="634" w:gutter="562"/>
          <w:pgNumType w:start="1"/>
          <w:cols w:space="720"/>
          <w:titlePg/>
          <w:docGrid w:linePitch="272"/>
        </w:sectPr>
      </w:pPr>
    </w:p>
    <w:p w:rsidR="006A501B" w:rsidRDefault="006A501B" w:rsidP="006A501B">
      <w:pPr>
        <w:pStyle w:val="1"/>
        <w:numPr>
          <w:ilvl w:val="0"/>
          <w:numId w:val="38"/>
        </w:numPr>
        <w:tabs>
          <w:tab w:val="num" w:pos="360"/>
        </w:tabs>
        <w:ind w:hanging="720"/>
        <w:rPr>
          <w:sz w:val="24"/>
        </w:rPr>
      </w:pPr>
      <w:bookmarkStart w:id="4" w:name="_Toc401578339"/>
      <w:bookmarkStart w:id="5" w:name="_Toc70283504"/>
      <w:bookmarkEnd w:id="0"/>
      <w:bookmarkEnd w:id="1"/>
      <w:bookmarkEnd w:id="2"/>
      <w:bookmarkEnd w:id="3"/>
      <w:r>
        <w:rPr>
          <w:lang w:val="ru-RU"/>
        </w:rPr>
        <w:lastRenderedPageBreak/>
        <w:t>Подготовка к выполнению задания</w:t>
      </w:r>
      <w:bookmarkEnd w:id="4"/>
      <w:bookmarkEnd w:id="5"/>
    </w:p>
    <w:p w:rsidR="006A501B" w:rsidRDefault="006A501B" w:rsidP="006A501B">
      <w:pPr>
        <w:rPr>
          <w:lang w:val="ru-RU"/>
        </w:rPr>
      </w:pPr>
      <w:r>
        <w:rPr>
          <w:lang w:val="ru-RU"/>
        </w:rPr>
        <w:t>Для выполнения задания необходимо следующее программное обеспечение:</w:t>
      </w:r>
    </w:p>
    <w:p w:rsidR="006A501B" w:rsidRDefault="006A501B" w:rsidP="006A501B">
      <w:pPr>
        <w:widowControl/>
        <w:spacing w:line="240" w:lineRule="auto"/>
        <w:ind w:left="360"/>
      </w:pPr>
      <w:r>
        <w:t>Microsoft SQL Server Management Studio Express.</w:t>
      </w:r>
    </w:p>
    <w:p w:rsidR="006A501B" w:rsidRDefault="006A501B" w:rsidP="006A501B">
      <w:pPr>
        <w:pStyle w:val="a7"/>
        <w:rPr>
          <w:lang w:val="ru-RU"/>
        </w:rPr>
      </w:pPr>
      <w:r>
        <w:rPr>
          <w:lang w:val="ru-RU"/>
        </w:rPr>
        <w:t xml:space="preserve">Для выполнения первой части задания необходимо, чтобы была установлена учебная база данных </w:t>
      </w:r>
      <w:proofErr w:type="spellStart"/>
      <w:r>
        <w:rPr>
          <w:lang w:val="ru-RU"/>
        </w:rPr>
        <w:t>Northwind</w:t>
      </w:r>
      <w:proofErr w:type="spellEnd"/>
      <w:r>
        <w:rPr>
          <w:lang w:val="ru-RU"/>
        </w:rPr>
        <w:t>.</w:t>
      </w:r>
    </w:p>
    <w:p w:rsidR="001301D0" w:rsidRDefault="006A501B" w:rsidP="001301D0">
      <w:pPr>
        <w:pStyle w:val="1"/>
        <w:numPr>
          <w:ilvl w:val="0"/>
          <w:numId w:val="38"/>
        </w:numPr>
        <w:tabs>
          <w:tab w:val="num" w:pos="360"/>
        </w:tabs>
        <w:ind w:hanging="720"/>
        <w:rPr>
          <w:lang w:val="ru-RU"/>
        </w:rPr>
      </w:pPr>
      <w:bookmarkStart w:id="6" w:name="_Toc401578341"/>
      <w:bookmarkStart w:id="7" w:name="_Toc70283505"/>
      <w:r>
        <w:rPr>
          <w:lang w:val="ru-RU"/>
        </w:rPr>
        <w:t>Пункты задани</w:t>
      </w:r>
      <w:bookmarkEnd w:id="6"/>
      <w:r w:rsidR="002A521B">
        <w:rPr>
          <w:lang w:val="ru-RU"/>
        </w:rPr>
        <w:t>й и их решение</w:t>
      </w:r>
      <w:bookmarkEnd w:id="7"/>
    </w:p>
    <w:p w:rsidR="001301D0" w:rsidRPr="001301D0" w:rsidRDefault="001301D0" w:rsidP="001301D0">
      <w:pPr>
        <w:pStyle w:val="a7"/>
        <w:rPr>
          <w:lang w:val="ru-RU"/>
        </w:rPr>
      </w:pPr>
    </w:p>
    <w:p w:rsidR="00043ADC" w:rsidRDefault="006A501B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Задание 1 </w:t>
      </w:r>
    </w:p>
    <w:p w:rsidR="001301D0" w:rsidRDefault="001301D0">
      <w:pPr>
        <w:widowControl/>
        <w:spacing w:before="0" w:line="240" w:lineRule="auto"/>
        <w:rPr>
          <w:b/>
          <w:sz w:val="28"/>
          <w:lang w:val="ru-RU"/>
        </w:rPr>
      </w:pPr>
    </w:p>
    <w:p w:rsidR="001301D0" w:rsidRDefault="001301D0" w:rsidP="001301D0">
      <w:pPr>
        <w:pStyle w:val="affff1"/>
      </w:pPr>
      <w:r w:rsidRPr="00E84F4A">
        <w:t xml:space="preserve">Работа с типами данных Date, NULL значениями, трехзначная логика. Возвращение определенных значений в результатах запроса в зависимости от полученных первоначальных значений результата запроса. </w:t>
      </w:r>
      <w:proofErr w:type="spellStart"/>
      <w:r w:rsidRPr="00E84F4A">
        <w:t>Высветка</w:t>
      </w:r>
      <w:proofErr w:type="spellEnd"/>
      <w:r w:rsidRPr="00E84F4A">
        <w:t xml:space="preserve"> в результатах запроса только определенных колонок.</w:t>
      </w:r>
    </w:p>
    <w:p w:rsidR="002A521B" w:rsidRDefault="002A521B" w:rsidP="001301D0">
      <w:pPr>
        <w:pStyle w:val="affff1"/>
        <w:rPr>
          <w:b/>
          <w:sz w:val="28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1301D0" w:rsidTr="001301D0">
        <w:tc>
          <w:tcPr>
            <w:tcW w:w="616" w:type="dxa"/>
          </w:tcPr>
          <w:p w:rsidR="001301D0" w:rsidRPr="001301D0" w:rsidRDefault="001301D0" w:rsidP="006A501B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1301D0" w:rsidRDefault="001301D0" w:rsidP="006A501B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1301D0" w:rsidRPr="00E84F4A" w:rsidRDefault="001301D0" w:rsidP="006A501B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1301D0" w:rsidTr="001301D0">
        <w:trPr>
          <w:trHeight w:val="421"/>
        </w:trPr>
        <w:tc>
          <w:tcPr>
            <w:tcW w:w="616" w:type="dxa"/>
          </w:tcPr>
          <w:p w:rsidR="001301D0" w:rsidRPr="001301D0" w:rsidRDefault="001301D0" w:rsidP="001301D0">
            <w:pPr>
              <w:widowControl/>
              <w:spacing w:before="0" w:line="240" w:lineRule="auto"/>
              <w:jc w:val="center"/>
              <w:rPr>
                <w:sz w:val="28"/>
                <w:lang w:val="ru-RU"/>
              </w:rPr>
            </w:pPr>
            <w:r w:rsidRPr="001301D0">
              <w:rPr>
                <w:sz w:val="28"/>
                <w:lang w:val="ru-RU"/>
              </w:rPr>
              <w:t>1</w:t>
            </w:r>
          </w:p>
        </w:tc>
        <w:tc>
          <w:tcPr>
            <w:tcW w:w="948" w:type="dxa"/>
          </w:tcPr>
          <w:p w:rsidR="001301D0" w:rsidRDefault="001301D0" w:rsidP="001301D0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1.17.</w:t>
            </w:r>
          </w:p>
        </w:tc>
        <w:tc>
          <w:tcPr>
            <w:tcW w:w="8497" w:type="dxa"/>
          </w:tcPr>
          <w:p w:rsidR="001301D0" w:rsidRPr="00E84F4A" w:rsidRDefault="001301D0" w:rsidP="001301D0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 </w:t>
            </w:r>
            <w:r w:rsidRPr="00E84F4A">
              <w:rPr>
                <w:color w:val="000000"/>
                <w:lang w:val="ru-RU"/>
              </w:rPr>
              <w:t>Вывести всю информацию о заказчиках, у которых есть факс.</w:t>
            </w:r>
          </w:p>
          <w:p w:rsidR="001301D0" w:rsidRPr="001301D0" w:rsidRDefault="001301D0" w:rsidP="006A501B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</w:p>
        </w:tc>
      </w:tr>
    </w:tbl>
    <w:p w:rsidR="006A501B" w:rsidRDefault="006A501B">
      <w:pPr>
        <w:widowControl/>
        <w:spacing w:before="0" w:line="240" w:lineRule="auto"/>
        <w:rPr>
          <w:b/>
          <w:sz w:val="28"/>
          <w:lang w:val="ru-RU"/>
        </w:rPr>
      </w:pPr>
    </w:p>
    <w:p w:rsidR="001301D0" w:rsidRDefault="001301D0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1301D0" w:rsidRDefault="001301D0">
      <w:pPr>
        <w:widowControl/>
        <w:spacing w:before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4075" cy="3695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2A521B" w:rsidRDefault="002A521B" w:rsidP="001301D0">
      <w:pPr>
        <w:widowControl/>
        <w:spacing w:before="0" w:line="240" w:lineRule="auto"/>
        <w:rPr>
          <w:b/>
          <w:sz w:val="28"/>
          <w:lang w:val="ru-RU"/>
        </w:rPr>
      </w:pPr>
    </w:p>
    <w:p w:rsidR="001301D0" w:rsidRPr="001301D0" w:rsidRDefault="00EC46E2" w:rsidP="001301D0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t>З</w:t>
      </w:r>
      <w:r w:rsidR="001301D0">
        <w:rPr>
          <w:b/>
          <w:sz w:val="28"/>
          <w:lang w:val="ru-RU"/>
        </w:rPr>
        <w:t xml:space="preserve">адание </w:t>
      </w:r>
      <w:r w:rsidR="001301D0">
        <w:rPr>
          <w:b/>
          <w:sz w:val="28"/>
        </w:rPr>
        <w:t>2</w:t>
      </w:r>
    </w:p>
    <w:p w:rsidR="001301D0" w:rsidRDefault="001301D0" w:rsidP="001301D0">
      <w:pPr>
        <w:widowControl/>
        <w:spacing w:before="0" w:line="240" w:lineRule="auto"/>
        <w:rPr>
          <w:b/>
          <w:sz w:val="28"/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1301D0" w:rsidTr="00B04F06">
        <w:tc>
          <w:tcPr>
            <w:tcW w:w="616" w:type="dxa"/>
          </w:tcPr>
          <w:p w:rsidR="001301D0" w:rsidRPr="001301D0" w:rsidRDefault="001301D0" w:rsidP="00B04F06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1301D0" w:rsidRDefault="001301D0" w:rsidP="00B04F06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1301D0" w:rsidRPr="00E84F4A" w:rsidRDefault="001301D0" w:rsidP="00B04F06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1301D0" w:rsidTr="00B04F06">
        <w:trPr>
          <w:trHeight w:val="421"/>
        </w:trPr>
        <w:tc>
          <w:tcPr>
            <w:tcW w:w="616" w:type="dxa"/>
          </w:tcPr>
          <w:p w:rsidR="001301D0" w:rsidRPr="00A4517D" w:rsidRDefault="00A4517D" w:rsidP="00B04F06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48" w:type="dxa"/>
          </w:tcPr>
          <w:p w:rsidR="001301D0" w:rsidRDefault="001301D0" w:rsidP="00B04F06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1.</w:t>
            </w:r>
            <w:r w:rsidR="00A4517D">
              <w:rPr>
                <w:color w:val="000000"/>
              </w:rPr>
              <w:t>20</w:t>
            </w:r>
            <w:r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A4517D" w:rsidRPr="00E84F4A" w:rsidRDefault="001301D0" w:rsidP="00A4517D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 </w:t>
            </w:r>
            <w:r w:rsidR="00A4517D" w:rsidRPr="00E84F4A">
              <w:rPr>
                <w:color w:val="000000"/>
                <w:lang w:val="ru-RU"/>
              </w:rPr>
              <w:t xml:space="preserve">Выбрать в таблице </w:t>
            </w:r>
            <w:r w:rsidR="00A4517D" w:rsidRPr="00E84F4A">
              <w:rPr>
                <w:color w:val="000000"/>
              </w:rPr>
              <w:t>Orders</w:t>
            </w:r>
            <w:r w:rsidR="00A4517D" w:rsidRPr="00E84F4A">
              <w:rPr>
                <w:color w:val="000000"/>
                <w:lang w:val="ru-RU"/>
              </w:rPr>
              <w:t xml:space="preserve"> заказы, которые были доставлены после 6 мая 1998 года (</w:t>
            </w:r>
            <w:proofErr w:type="spellStart"/>
            <w:r w:rsidR="00A4517D" w:rsidRPr="00E84F4A">
              <w:rPr>
                <w:color w:val="000000"/>
              </w:rPr>
              <w:t>ShippedDate</w:t>
            </w:r>
            <w:proofErr w:type="spellEnd"/>
            <w:r w:rsidR="00A4517D" w:rsidRPr="00E84F4A">
              <w:rPr>
                <w:color w:val="000000"/>
                <w:lang w:val="ru-RU"/>
              </w:rPr>
              <w:t xml:space="preserve">) включая эту дату или которые еще не доставлены. В запросе должны высвечиваться только колонки </w:t>
            </w:r>
            <w:proofErr w:type="spellStart"/>
            <w:r w:rsidR="00A4517D" w:rsidRPr="00E84F4A">
              <w:rPr>
                <w:color w:val="000000"/>
              </w:rPr>
              <w:t>OrderID</w:t>
            </w:r>
            <w:proofErr w:type="spellEnd"/>
            <w:r w:rsidR="00A4517D" w:rsidRPr="00E84F4A">
              <w:rPr>
                <w:color w:val="000000"/>
                <w:lang w:val="ru-RU"/>
              </w:rPr>
              <w:t xml:space="preserve"> (переименовать в </w:t>
            </w:r>
            <w:r w:rsidR="00A4517D" w:rsidRPr="00E84F4A">
              <w:rPr>
                <w:color w:val="000000"/>
              </w:rPr>
              <w:t>Order</w:t>
            </w:r>
            <w:r w:rsidR="00A4517D" w:rsidRPr="00E84F4A">
              <w:rPr>
                <w:color w:val="000000"/>
                <w:lang w:val="ru-RU"/>
              </w:rPr>
              <w:t xml:space="preserve"> </w:t>
            </w:r>
            <w:r w:rsidR="00A4517D" w:rsidRPr="00E84F4A">
              <w:rPr>
                <w:color w:val="000000"/>
              </w:rPr>
              <w:t>Number</w:t>
            </w:r>
            <w:r w:rsidR="00A4517D" w:rsidRPr="00E84F4A">
              <w:rPr>
                <w:color w:val="000000"/>
                <w:lang w:val="ru-RU"/>
              </w:rPr>
              <w:t xml:space="preserve">) и </w:t>
            </w:r>
            <w:proofErr w:type="spellStart"/>
            <w:r w:rsidR="00A4517D" w:rsidRPr="00E84F4A">
              <w:rPr>
                <w:color w:val="000000"/>
              </w:rPr>
              <w:t>ShippedDate</w:t>
            </w:r>
            <w:proofErr w:type="spellEnd"/>
            <w:r w:rsidR="00A4517D" w:rsidRPr="00E84F4A">
              <w:rPr>
                <w:color w:val="000000"/>
                <w:lang w:val="ru-RU"/>
              </w:rPr>
              <w:t xml:space="preserve"> (переименовать в </w:t>
            </w:r>
            <w:r w:rsidR="00A4517D" w:rsidRPr="00E84F4A">
              <w:rPr>
                <w:color w:val="000000"/>
              </w:rPr>
              <w:t>Shipped</w:t>
            </w:r>
            <w:r w:rsidR="00A4517D" w:rsidRPr="00E84F4A">
              <w:rPr>
                <w:color w:val="000000"/>
                <w:lang w:val="ru-RU"/>
              </w:rPr>
              <w:t xml:space="preserve"> </w:t>
            </w:r>
            <w:r w:rsidR="00A4517D" w:rsidRPr="00E84F4A">
              <w:rPr>
                <w:color w:val="000000"/>
              </w:rPr>
              <w:t>Date</w:t>
            </w:r>
            <w:r w:rsidR="00A4517D" w:rsidRPr="00E84F4A">
              <w:rPr>
                <w:color w:val="000000"/>
                <w:lang w:val="ru-RU"/>
              </w:rPr>
              <w:t xml:space="preserve">). В результатах запроса высвечивать для колонки </w:t>
            </w:r>
            <w:proofErr w:type="spellStart"/>
            <w:r w:rsidR="00A4517D" w:rsidRPr="00E84F4A">
              <w:rPr>
                <w:color w:val="000000"/>
              </w:rPr>
              <w:t>ShippedDate</w:t>
            </w:r>
            <w:proofErr w:type="spellEnd"/>
            <w:r w:rsidR="00A4517D" w:rsidRPr="00E84F4A">
              <w:rPr>
                <w:color w:val="000000"/>
                <w:lang w:val="ru-RU"/>
              </w:rPr>
              <w:t xml:space="preserve"> вместо значений </w:t>
            </w:r>
            <w:r w:rsidR="00A4517D" w:rsidRPr="00E84F4A">
              <w:rPr>
                <w:color w:val="000000"/>
              </w:rPr>
              <w:t>NULL</w:t>
            </w:r>
            <w:r w:rsidR="00A4517D" w:rsidRPr="00E84F4A">
              <w:rPr>
                <w:color w:val="000000"/>
                <w:lang w:val="ru-RU"/>
              </w:rPr>
              <w:t xml:space="preserve"> строку ‘</w:t>
            </w:r>
            <w:r w:rsidR="00A4517D" w:rsidRPr="00E84F4A">
              <w:rPr>
                <w:color w:val="000000"/>
              </w:rPr>
              <w:t>Not</w:t>
            </w:r>
            <w:r w:rsidR="00A4517D" w:rsidRPr="00E84F4A">
              <w:rPr>
                <w:color w:val="000000"/>
                <w:lang w:val="ru-RU"/>
              </w:rPr>
              <w:t xml:space="preserve"> </w:t>
            </w:r>
            <w:r w:rsidR="00A4517D" w:rsidRPr="00E84F4A">
              <w:rPr>
                <w:color w:val="000000"/>
              </w:rPr>
              <w:t>Shipped</w:t>
            </w:r>
            <w:r w:rsidR="00A4517D" w:rsidRPr="00E84F4A">
              <w:rPr>
                <w:color w:val="000000"/>
                <w:lang w:val="ru-RU"/>
              </w:rPr>
              <w:t>’, для остальных значений высвечивать дату в формате по умолчанию.</w:t>
            </w:r>
          </w:p>
          <w:p w:rsidR="001301D0" w:rsidRPr="001301D0" w:rsidRDefault="001301D0" w:rsidP="00B04F06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</w:p>
        </w:tc>
      </w:tr>
    </w:tbl>
    <w:p w:rsidR="001301D0" w:rsidRDefault="001301D0" w:rsidP="001301D0">
      <w:pPr>
        <w:widowControl/>
        <w:spacing w:before="0" w:line="240" w:lineRule="auto"/>
        <w:rPr>
          <w:b/>
          <w:sz w:val="28"/>
          <w:lang w:val="ru-RU"/>
        </w:rPr>
      </w:pPr>
    </w:p>
    <w:p w:rsidR="001301D0" w:rsidRDefault="001301D0" w:rsidP="001301D0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1301D0" w:rsidRDefault="00CF21B0">
      <w:pPr>
        <w:widowControl/>
        <w:spacing w:before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599" cy="36671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75" cy="37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EC46E2" w:rsidRDefault="00EC46E2" w:rsidP="00CF21B0">
      <w:pPr>
        <w:widowControl/>
        <w:spacing w:before="0" w:line="240" w:lineRule="auto"/>
        <w:rPr>
          <w:b/>
          <w:sz w:val="28"/>
          <w:lang w:val="ru-RU"/>
        </w:rPr>
      </w:pPr>
    </w:p>
    <w:p w:rsidR="00CF21B0" w:rsidRDefault="00CF21B0" w:rsidP="00CF21B0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Задание 3 </w:t>
      </w:r>
    </w:p>
    <w:p w:rsidR="00CF21B0" w:rsidRDefault="00CF21B0" w:rsidP="00CF21B0">
      <w:pPr>
        <w:widowControl/>
        <w:spacing w:before="0" w:line="240" w:lineRule="auto"/>
        <w:rPr>
          <w:b/>
          <w:sz w:val="28"/>
          <w:lang w:val="ru-RU"/>
        </w:rPr>
      </w:pPr>
    </w:p>
    <w:p w:rsidR="00CF21B0" w:rsidRDefault="00CF21B0" w:rsidP="00CF21B0">
      <w:pPr>
        <w:widowControl/>
        <w:spacing w:before="0" w:line="240" w:lineRule="auto"/>
        <w:rPr>
          <w:color w:val="000000"/>
        </w:rPr>
      </w:pPr>
      <w:r w:rsidRPr="00E84F4A">
        <w:rPr>
          <w:color w:val="000000"/>
          <w:lang w:val="ru-RU"/>
        </w:rPr>
        <w:t xml:space="preserve">Явное преобразование типов данных. Использование операторов </w:t>
      </w:r>
      <w:r w:rsidRPr="00E84F4A">
        <w:rPr>
          <w:color w:val="000000"/>
        </w:rPr>
        <w:t>CAST</w:t>
      </w:r>
      <w:r w:rsidRPr="00E84F4A">
        <w:rPr>
          <w:color w:val="000000"/>
          <w:lang w:val="ru-RU"/>
        </w:rPr>
        <w:t xml:space="preserve"> и </w:t>
      </w:r>
      <w:r w:rsidRPr="00E84F4A">
        <w:rPr>
          <w:color w:val="000000"/>
        </w:rPr>
        <w:t>CONVERT</w:t>
      </w:r>
    </w:p>
    <w:p w:rsidR="00CF21B0" w:rsidRPr="00E84F4A" w:rsidRDefault="00CF21B0" w:rsidP="00CF21B0">
      <w:pPr>
        <w:widowControl/>
        <w:spacing w:before="0" w:line="240" w:lineRule="auto"/>
        <w:rPr>
          <w:color w:val="000000"/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CF21B0" w:rsidTr="00B04F06">
        <w:tc>
          <w:tcPr>
            <w:tcW w:w="616" w:type="dxa"/>
          </w:tcPr>
          <w:p w:rsidR="00CF21B0" w:rsidRPr="001301D0" w:rsidRDefault="00CF21B0" w:rsidP="00B04F06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CF21B0" w:rsidRDefault="00CF21B0" w:rsidP="00B04F06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CF21B0" w:rsidRPr="00E84F4A" w:rsidRDefault="00CF21B0" w:rsidP="00B04F06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CF21B0" w:rsidTr="00B04F06">
        <w:trPr>
          <w:trHeight w:val="421"/>
        </w:trPr>
        <w:tc>
          <w:tcPr>
            <w:tcW w:w="616" w:type="dxa"/>
          </w:tcPr>
          <w:p w:rsidR="00CF21B0" w:rsidRPr="001301D0" w:rsidRDefault="00CF21B0" w:rsidP="00B04F06">
            <w:pPr>
              <w:widowControl/>
              <w:spacing w:before="0"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948" w:type="dxa"/>
          </w:tcPr>
          <w:p w:rsidR="00CF21B0" w:rsidRDefault="00CF21B0" w:rsidP="00B04F06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2.7.</w:t>
            </w:r>
          </w:p>
        </w:tc>
        <w:tc>
          <w:tcPr>
            <w:tcW w:w="8497" w:type="dxa"/>
          </w:tcPr>
          <w:p w:rsidR="00CF21B0" w:rsidRPr="001301D0" w:rsidRDefault="00CF21B0" w:rsidP="00CF21B0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E84F4A">
              <w:rPr>
                <w:color w:val="000000"/>
                <w:lang w:val="ru-RU"/>
              </w:rPr>
              <w:t xml:space="preserve">Вывести цены на единицу продуктов из таблицы </w:t>
            </w:r>
            <w:r w:rsidRPr="00E84F4A">
              <w:rPr>
                <w:color w:val="000000"/>
              </w:rPr>
              <w:t>Products</w:t>
            </w:r>
            <w:r w:rsidRPr="00E84F4A">
              <w:rPr>
                <w:color w:val="000000"/>
                <w:lang w:val="ru-RU"/>
              </w:rPr>
              <w:t xml:space="preserve">, округлив их до двух цифр после запятой. Выводить только название продукта и цену на него. Использовать функцию </w:t>
            </w:r>
            <w:r w:rsidRPr="00E84F4A">
              <w:rPr>
                <w:color w:val="000000"/>
              </w:rPr>
              <w:t>CAST</w:t>
            </w:r>
            <w:r w:rsidRPr="00E84F4A">
              <w:rPr>
                <w:color w:val="000000"/>
                <w:lang w:val="ru-RU"/>
              </w:rPr>
              <w:t>.</w:t>
            </w:r>
          </w:p>
        </w:tc>
      </w:tr>
    </w:tbl>
    <w:p w:rsidR="00CF21B0" w:rsidRDefault="00CF21B0" w:rsidP="00CF21B0">
      <w:pPr>
        <w:widowControl/>
        <w:spacing w:before="0" w:line="240" w:lineRule="auto"/>
        <w:rPr>
          <w:b/>
          <w:sz w:val="28"/>
          <w:lang w:val="ru-RU"/>
        </w:rPr>
      </w:pPr>
    </w:p>
    <w:p w:rsidR="00CF21B0" w:rsidRDefault="00CF21B0" w:rsidP="00CF21B0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CF21B0" w:rsidRDefault="00CF21B0">
      <w:pPr>
        <w:widowControl/>
        <w:spacing w:before="0" w:line="240" w:lineRule="auto"/>
        <w:rPr>
          <w:b/>
          <w:sz w:val="28"/>
        </w:rPr>
      </w:pPr>
    </w:p>
    <w:p w:rsidR="001E2E1B" w:rsidRDefault="001E2E1B">
      <w:pPr>
        <w:widowControl/>
        <w:spacing w:before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407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2A521B" w:rsidRDefault="002A521B" w:rsidP="001E2E1B">
      <w:pPr>
        <w:widowControl/>
        <w:spacing w:before="0" w:line="240" w:lineRule="auto"/>
        <w:rPr>
          <w:b/>
          <w:sz w:val="28"/>
          <w:lang w:val="ru-RU"/>
        </w:rPr>
      </w:pPr>
    </w:p>
    <w:p w:rsidR="001E2E1B" w:rsidRDefault="001E2E1B" w:rsidP="001E2E1B">
      <w:pPr>
        <w:widowControl/>
        <w:spacing w:before="0" w:line="240" w:lineRule="auto"/>
        <w:rPr>
          <w:b/>
          <w:sz w:val="28"/>
          <w:lang w:val="ru-RU"/>
        </w:rPr>
      </w:pPr>
      <w:bookmarkStart w:id="8" w:name="_GoBack"/>
      <w:bookmarkEnd w:id="8"/>
      <w:r>
        <w:rPr>
          <w:b/>
          <w:sz w:val="28"/>
          <w:lang w:val="ru-RU"/>
        </w:rPr>
        <w:t xml:space="preserve">Задание </w:t>
      </w:r>
      <w:r>
        <w:rPr>
          <w:b/>
          <w:sz w:val="28"/>
          <w:lang w:val="ru-RU"/>
        </w:rPr>
        <w:t>4</w:t>
      </w:r>
      <w:r>
        <w:rPr>
          <w:b/>
          <w:sz w:val="28"/>
          <w:lang w:val="ru-RU"/>
        </w:rPr>
        <w:t xml:space="preserve"> </w:t>
      </w:r>
    </w:p>
    <w:p w:rsidR="001E2E1B" w:rsidRDefault="001E2E1B" w:rsidP="001E2E1B">
      <w:pPr>
        <w:widowControl/>
        <w:spacing w:before="0" w:line="240" w:lineRule="auto"/>
        <w:rPr>
          <w:color w:val="000000"/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1E2E1B" w:rsidTr="00FD10BA">
        <w:tc>
          <w:tcPr>
            <w:tcW w:w="616" w:type="dxa"/>
          </w:tcPr>
          <w:p w:rsidR="001E2E1B" w:rsidRPr="001301D0" w:rsidRDefault="001E2E1B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1E2E1B" w:rsidRDefault="001E2E1B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1E2E1B" w:rsidRPr="00E84F4A" w:rsidRDefault="001E2E1B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1E2E1B" w:rsidTr="00FD10BA">
        <w:trPr>
          <w:trHeight w:val="421"/>
        </w:trPr>
        <w:tc>
          <w:tcPr>
            <w:tcW w:w="616" w:type="dxa"/>
          </w:tcPr>
          <w:p w:rsidR="001E2E1B" w:rsidRPr="001301D0" w:rsidRDefault="001E2E1B" w:rsidP="00FD10BA">
            <w:pPr>
              <w:widowControl/>
              <w:spacing w:before="0"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948" w:type="dxa"/>
          </w:tcPr>
          <w:p w:rsidR="001E2E1B" w:rsidRDefault="001E2E1B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2.</w:t>
            </w:r>
            <w:r w:rsidR="00315802">
              <w:rPr>
                <w:color w:val="000000"/>
                <w:lang w:val="ru-RU"/>
              </w:rPr>
              <w:t>8</w:t>
            </w:r>
            <w:r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315802" w:rsidRPr="00E84F4A" w:rsidRDefault="00315802" w:rsidP="00315802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E84F4A">
              <w:rPr>
                <w:color w:val="000000"/>
                <w:lang w:val="ru-RU"/>
              </w:rPr>
              <w:t xml:space="preserve">Вывести цены на единицу продуктов из таблицы </w:t>
            </w:r>
            <w:r w:rsidRPr="00E84F4A">
              <w:rPr>
                <w:color w:val="000000"/>
              </w:rPr>
              <w:t>Products</w:t>
            </w:r>
            <w:r w:rsidRPr="00E84F4A">
              <w:rPr>
                <w:color w:val="000000"/>
                <w:lang w:val="ru-RU"/>
              </w:rPr>
              <w:t xml:space="preserve">, округлив их до двух цифр после запятой. Выводить только название продукта и цену на него. Использовать функцию </w:t>
            </w:r>
            <w:r w:rsidRPr="00E84F4A">
              <w:rPr>
                <w:color w:val="000000"/>
              </w:rPr>
              <w:t>CONVERT</w:t>
            </w:r>
            <w:r w:rsidRPr="00E84F4A">
              <w:rPr>
                <w:color w:val="000000"/>
                <w:lang w:val="ru-RU"/>
              </w:rPr>
              <w:t>.</w:t>
            </w:r>
          </w:p>
          <w:p w:rsidR="001E2E1B" w:rsidRPr="001301D0" w:rsidRDefault="001E2E1B" w:rsidP="00FD10B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</w:p>
        </w:tc>
      </w:tr>
    </w:tbl>
    <w:p w:rsidR="001E2E1B" w:rsidRDefault="001E2E1B" w:rsidP="001E2E1B">
      <w:pPr>
        <w:widowControl/>
        <w:spacing w:before="0" w:line="240" w:lineRule="auto"/>
        <w:rPr>
          <w:b/>
          <w:sz w:val="28"/>
          <w:lang w:val="ru-RU"/>
        </w:rPr>
      </w:pPr>
    </w:p>
    <w:p w:rsidR="001E2E1B" w:rsidRDefault="001E2E1B" w:rsidP="001E2E1B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1E2E1B" w:rsidRDefault="001E2E1B">
      <w:pPr>
        <w:widowControl/>
        <w:spacing w:before="0" w:line="240" w:lineRule="auto"/>
        <w:rPr>
          <w:b/>
          <w:sz w:val="28"/>
        </w:rPr>
      </w:pPr>
    </w:p>
    <w:p w:rsidR="004521D5" w:rsidRDefault="004521D5">
      <w:pPr>
        <w:widowControl/>
        <w:spacing w:before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71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4521D5" w:rsidRDefault="004521D5">
      <w:pPr>
        <w:widowControl/>
        <w:spacing w:before="0" w:line="240" w:lineRule="auto"/>
        <w:rPr>
          <w:b/>
          <w:sz w:val="28"/>
        </w:rPr>
      </w:pPr>
    </w:p>
    <w:p w:rsidR="004521D5" w:rsidRDefault="004521D5" w:rsidP="004521D5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Задание </w:t>
      </w:r>
      <w:r>
        <w:rPr>
          <w:b/>
          <w:sz w:val="28"/>
          <w:lang w:val="ru-RU"/>
        </w:rPr>
        <w:t>5</w:t>
      </w:r>
      <w:r>
        <w:rPr>
          <w:b/>
          <w:sz w:val="28"/>
          <w:lang w:val="ru-RU"/>
        </w:rPr>
        <w:t xml:space="preserve"> </w:t>
      </w:r>
    </w:p>
    <w:p w:rsidR="004521D5" w:rsidRDefault="004521D5" w:rsidP="004521D5">
      <w:pPr>
        <w:widowControl/>
        <w:spacing w:before="0" w:line="240" w:lineRule="auto"/>
        <w:rPr>
          <w:b/>
          <w:sz w:val="28"/>
          <w:lang w:val="ru-RU"/>
        </w:rPr>
      </w:pPr>
    </w:p>
    <w:p w:rsidR="004521D5" w:rsidRPr="00E84F4A" w:rsidRDefault="004521D5" w:rsidP="004521D5">
      <w:pPr>
        <w:widowControl/>
        <w:spacing w:before="0" w:line="240" w:lineRule="auto"/>
        <w:rPr>
          <w:lang w:val="ru-RU"/>
        </w:rPr>
      </w:pPr>
      <w:r w:rsidRPr="00E84F4A">
        <w:rPr>
          <w:lang w:val="ru-RU"/>
        </w:rPr>
        <w:t xml:space="preserve">Использование операторов </w:t>
      </w:r>
      <w:r w:rsidRPr="00E84F4A">
        <w:t>IN</w:t>
      </w:r>
      <w:r w:rsidRPr="00E84F4A">
        <w:rPr>
          <w:lang w:val="ru-RU"/>
        </w:rPr>
        <w:t xml:space="preserve">, </w:t>
      </w:r>
      <w:r w:rsidRPr="00E84F4A">
        <w:t>DISTINCT</w:t>
      </w:r>
      <w:r w:rsidRPr="00E84F4A">
        <w:rPr>
          <w:lang w:val="ru-RU"/>
        </w:rPr>
        <w:t xml:space="preserve">, </w:t>
      </w:r>
      <w:r w:rsidRPr="00E84F4A">
        <w:t>ORDER</w:t>
      </w:r>
      <w:r w:rsidRPr="00E84F4A">
        <w:rPr>
          <w:lang w:val="ru-RU"/>
        </w:rPr>
        <w:t xml:space="preserve"> </w:t>
      </w:r>
      <w:r w:rsidRPr="00E84F4A">
        <w:t>BY</w:t>
      </w:r>
      <w:r w:rsidRPr="00E84F4A">
        <w:rPr>
          <w:lang w:val="ru-RU"/>
        </w:rPr>
        <w:t xml:space="preserve">, </w:t>
      </w:r>
      <w:r w:rsidRPr="00E84F4A">
        <w:t>NOT</w:t>
      </w:r>
    </w:p>
    <w:p w:rsidR="004521D5" w:rsidRPr="00E84F4A" w:rsidRDefault="004521D5" w:rsidP="004521D5">
      <w:pPr>
        <w:widowControl/>
        <w:spacing w:before="0" w:line="240" w:lineRule="auto"/>
        <w:rPr>
          <w:color w:val="000000"/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4521D5" w:rsidTr="00FD10BA">
        <w:tc>
          <w:tcPr>
            <w:tcW w:w="616" w:type="dxa"/>
          </w:tcPr>
          <w:p w:rsidR="004521D5" w:rsidRPr="001301D0" w:rsidRDefault="004521D5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4521D5" w:rsidRDefault="004521D5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4521D5" w:rsidRPr="00E84F4A" w:rsidRDefault="004521D5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4521D5" w:rsidTr="00FD10BA">
        <w:trPr>
          <w:trHeight w:val="421"/>
        </w:trPr>
        <w:tc>
          <w:tcPr>
            <w:tcW w:w="616" w:type="dxa"/>
          </w:tcPr>
          <w:p w:rsidR="004521D5" w:rsidRPr="001301D0" w:rsidRDefault="004521D5" w:rsidP="00FD10BA">
            <w:pPr>
              <w:widowControl/>
              <w:spacing w:before="0"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948" w:type="dxa"/>
          </w:tcPr>
          <w:p w:rsidR="004521D5" w:rsidRDefault="004521D5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  <w:r>
              <w:rPr>
                <w:color w:val="000000"/>
                <w:lang w:val="ru-RU"/>
              </w:rPr>
              <w:t>.</w:t>
            </w:r>
            <w:r>
              <w:rPr>
                <w:color w:val="000000"/>
                <w:lang w:val="ru-RU"/>
              </w:rPr>
              <w:t>13</w:t>
            </w:r>
            <w:r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4521D5" w:rsidRPr="00E84F4A" w:rsidRDefault="004521D5" w:rsidP="004521D5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E84F4A">
              <w:rPr>
                <w:color w:val="000000"/>
                <w:lang w:val="ru-RU"/>
              </w:rPr>
              <w:t xml:space="preserve">Выбрать из таблицы </w:t>
            </w:r>
            <w:r w:rsidRPr="00E84F4A">
              <w:rPr>
                <w:color w:val="000000"/>
              </w:rPr>
              <w:t>Orders</w:t>
            </w:r>
            <w:r w:rsidRPr="00E84F4A">
              <w:rPr>
                <w:color w:val="000000"/>
                <w:lang w:val="ru-RU"/>
              </w:rPr>
              <w:t xml:space="preserve"> все заказы, которые перевозили корабли ‘</w:t>
            </w:r>
            <w:proofErr w:type="spellStart"/>
            <w:r w:rsidRPr="00E84F4A">
              <w:rPr>
                <w:color w:val="000000"/>
                <w:lang w:val="ru-RU"/>
              </w:rPr>
              <w:t>Romero</w:t>
            </w:r>
            <w:proofErr w:type="spellEnd"/>
            <w:r w:rsidRPr="00E84F4A">
              <w:rPr>
                <w:color w:val="000000"/>
                <w:lang w:val="ru-RU"/>
              </w:rPr>
              <w:t xml:space="preserve"> y </w:t>
            </w:r>
            <w:proofErr w:type="spellStart"/>
            <w:r w:rsidRPr="00E84F4A">
              <w:rPr>
                <w:color w:val="000000"/>
                <w:lang w:val="ru-RU"/>
              </w:rPr>
              <w:t>tomillo’и</w:t>
            </w:r>
            <w:proofErr w:type="spellEnd"/>
            <w:r w:rsidRPr="00E84F4A">
              <w:rPr>
                <w:color w:val="000000"/>
                <w:lang w:val="ru-RU"/>
              </w:rPr>
              <w:t xml:space="preserve"> ‘</w:t>
            </w:r>
            <w:proofErr w:type="spellStart"/>
            <w:r w:rsidRPr="00E84F4A">
              <w:rPr>
                <w:color w:val="000000"/>
                <w:lang w:val="ru-RU"/>
              </w:rPr>
              <w:t>Tortuga</w:t>
            </w:r>
            <w:proofErr w:type="spellEnd"/>
            <w:r w:rsidRPr="00E84F4A">
              <w:rPr>
                <w:color w:val="000000"/>
                <w:lang w:val="ru-RU"/>
              </w:rPr>
              <w:t xml:space="preserve"> </w:t>
            </w:r>
            <w:proofErr w:type="spellStart"/>
            <w:r w:rsidRPr="00E84F4A">
              <w:rPr>
                <w:color w:val="000000"/>
                <w:lang w:val="ru-RU"/>
              </w:rPr>
              <w:t>Restaurante</w:t>
            </w:r>
            <w:proofErr w:type="spellEnd"/>
            <w:r w:rsidRPr="00E84F4A">
              <w:rPr>
                <w:color w:val="000000"/>
                <w:lang w:val="ru-RU"/>
              </w:rPr>
              <w:t xml:space="preserve">’. Запрос сделать с только помощью оператора </w:t>
            </w:r>
            <w:r w:rsidRPr="00E84F4A">
              <w:rPr>
                <w:color w:val="000000"/>
              </w:rPr>
              <w:t>IN</w:t>
            </w:r>
            <w:r w:rsidRPr="00E84F4A">
              <w:rPr>
                <w:color w:val="000000"/>
                <w:lang w:val="ru-RU"/>
              </w:rPr>
              <w:t>. Высвечивать колонки с номером заказа и названием судна в результатах запроса. Упорядочить результаты запроса по названиям судна.</w:t>
            </w:r>
          </w:p>
          <w:p w:rsidR="004521D5" w:rsidRPr="001301D0" w:rsidRDefault="004521D5" w:rsidP="00FD10B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</w:p>
        </w:tc>
      </w:tr>
    </w:tbl>
    <w:p w:rsidR="004521D5" w:rsidRDefault="004521D5" w:rsidP="004521D5">
      <w:pPr>
        <w:widowControl/>
        <w:spacing w:before="0" w:line="240" w:lineRule="auto"/>
        <w:rPr>
          <w:b/>
          <w:sz w:val="28"/>
          <w:lang w:val="ru-RU"/>
        </w:rPr>
      </w:pPr>
    </w:p>
    <w:p w:rsidR="004521D5" w:rsidRDefault="004521D5" w:rsidP="004521D5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62542A" w:rsidRDefault="0062542A" w:rsidP="004521D5">
      <w:pPr>
        <w:widowControl/>
        <w:spacing w:before="0" w:line="240" w:lineRule="auto"/>
        <w:rPr>
          <w:b/>
          <w:sz w:val="28"/>
          <w:lang w:val="ru-RU"/>
        </w:rPr>
      </w:pPr>
    </w:p>
    <w:p w:rsidR="0062542A" w:rsidRDefault="0062542A" w:rsidP="004521D5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>
            <wp:extent cx="5943600" cy="3705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4521D5" w:rsidRDefault="004521D5" w:rsidP="004521D5">
      <w:pPr>
        <w:widowControl/>
        <w:spacing w:before="0" w:line="240" w:lineRule="auto"/>
        <w:rPr>
          <w:b/>
          <w:sz w:val="28"/>
        </w:rPr>
      </w:pPr>
    </w:p>
    <w:p w:rsidR="0062542A" w:rsidRPr="0062542A" w:rsidRDefault="0062542A" w:rsidP="0062542A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t xml:space="preserve">Задание </w:t>
      </w:r>
      <w:r>
        <w:rPr>
          <w:b/>
          <w:sz w:val="28"/>
        </w:rPr>
        <w:t>6</w:t>
      </w:r>
    </w:p>
    <w:p w:rsidR="0062542A" w:rsidRPr="00E84F4A" w:rsidRDefault="0062542A" w:rsidP="0062542A">
      <w:pPr>
        <w:widowControl/>
        <w:spacing w:before="0" w:line="240" w:lineRule="auto"/>
        <w:rPr>
          <w:color w:val="000000"/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62542A" w:rsidTr="00FD10BA">
        <w:tc>
          <w:tcPr>
            <w:tcW w:w="616" w:type="dxa"/>
          </w:tcPr>
          <w:p w:rsidR="0062542A" w:rsidRPr="001301D0" w:rsidRDefault="0062542A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62542A" w:rsidRDefault="0062542A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62542A" w:rsidRPr="00E84F4A" w:rsidRDefault="0062542A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62542A" w:rsidTr="00FD10BA">
        <w:trPr>
          <w:trHeight w:val="421"/>
        </w:trPr>
        <w:tc>
          <w:tcPr>
            <w:tcW w:w="616" w:type="dxa"/>
          </w:tcPr>
          <w:p w:rsidR="0062542A" w:rsidRPr="0062542A" w:rsidRDefault="0062542A" w:rsidP="00FD10BA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48" w:type="dxa"/>
          </w:tcPr>
          <w:p w:rsidR="0062542A" w:rsidRDefault="0062542A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3.1</w:t>
            </w:r>
            <w:r>
              <w:rPr>
                <w:color w:val="000000"/>
              </w:rPr>
              <w:t>5</w:t>
            </w:r>
            <w:r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62542A" w:rsidRPr="00E84F4A" w:rsidRDefault="0062542A" w:rsidP="0062542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E84F4A">
              <w:rPr>
                <w:color w:val="000000"/>
                <w:lang w:val="ru-RU"/>
              </w:rPr>
              <w:t xml:space="preserve">Выбрать из таблицы </w:t>
            </w:r>
            <w:r w:rsidRPr="00E84F4A">
              <w:rPr>
                <w:color w:val="000000"/>
              </w:rPr>
              <w:t>Suppliers</w:t>
            </w:r>
            <w:r w:rsidRPr="00E84F4A">
              <w:rPr>
                <w:color w:val="000000"/>
                <w:lang w:val="ru-RU"/>
              </w:rPr>
              <w:t xml:space="preserve"> все города, в которых расположены поставщики.  Город должен быть упомянут только один раз и список отсортирован по алфавиту. Не использовать предложение GROUP BY. Высвечивать только одну колонку в результатах запроса. </w:t>
            </w:r>
          </w:p>
          <w:p w:rsidR="0062542A" w:rsidRPr="001301D0" w:rsidRDefault="0062542A" w:rsidP="00FD10B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</w:p>
        </w:tc>
      </w:tr>
    </w:tbl>
    <w:p w:rsidR="0062542A" w:rsidRDefault="0062542A" w:rsidP="0062542A">
      <w:pPr>
        <w:widowControl/>
        <w:spacing w:before="0" w:line="240" w:lineRule="auto"/>
        <w:rPr>
          <w:b/>
          <w:sz w:val="28"/>
          <w:lang w:val="ru-RU"/>
        </w:rPr>
      </w:pPr>
    </w:p>
    <w:p w:rsidR="0062542A" w:rsidRDefault="0062542A" w:rsidP="0062542A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7777A1" w:rsidRDefault="007777A1" w:rsidP="0062542A">
      <w:pPr>
        <w:widowControl/>
        <w:spacing w:before="0" w:line="240" w:lineRule="auto"/>
        <w:rPr>
          <w:b/>
          <w:sz w:val="28"/>
          <w:lang w:val="ru-RU"/>
        </w:rPr>
      </w:pPr>
    </w:p>
    <w:p w:rsidR="007777A1" w:rsidRDefault="007777A1" w:rsidP="0062542A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>
            <wp:extent cx="5934075" cy="3676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62542A" w:rsidRDefault="0062542A" w:rsidP="0062542A">
      <w:pPr>
        <w:widowControl/>
        <w:spacing w:before="0" w:line="240" w:lineRule="auto"/>
        <w:rPr>
          <w:b/>
          <w:sz w:val="28"/>
          <w:lang w:val="ru-RU"/>
        </w:rPr>
      </w:pPr>
    </w:p>
    <w:p w:rsidR="007777A1" w:rsidRDefault="007777A1" w:rsidP="007777A1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t xml:space="preserve">Задание </w:t>
      </w:r>
      <w:r>
        <w:rPr>
          <w:b/>
          <w:sz w:val="28"/>
        </w:rPr>
        <w:t>7</w:t>
      </w:r>
    </w:p>
    <w:p w:rsidR="007777A1" w:rsidRPr="0062542A" w:rsidRDefault="007777A1" w:rsidP="007777A1">
      <w:pPr>
        <w:widowControl/>
        <w:spacing w:before="0" w:line="240" w:lineRule="auto"/>
        <w:rPr>
          <w:b/>
          <w:sz w:val="28"/>
        </w:rPr>
      </w:pPr>
    </w:p>
    <w:p w:rsidR="007777A1" w:rsidRPr="00E84F4A" w:rsidRDefault="007777A1" w:rsidP="007777A1">
      <w:pPr>
        <w:widowControl/>
        <w:spacing w:before="0" w:line="240" w:lineRule="auto"/>
        <w:rPr>
          <w:lang w:val="ru-RU"/>
        </w:rPr>
      </w:pPr>
      <w:r w:rsidRPr="00E84F4A">
        <w:rPr>
          <w:lang w:val="ru-RU"/>
        </w:rPr>
        <w:t xml:space="preserve">Использование оператора </w:t>
      </w:r>
      <w:r w:rsidRPr="00E84F4A">
        <w:t>BETWEEN</w:t>
      </w:r>
      <w:r w:rsidRPr="00E84F4A">
        <w:rPr>
          <w:lang w:val="ru-RU"/>
        </w:rPr>
        <w:t xml:space="preserve">, </w:t>
      </w:r>
      <w:r w:rsidRPr="00E84F4A">
        <w:t>DISTINCT</w:t>
      </w:r>
    </w:p>
    <w:p w:rsidR="007777A1" w:rsidRDefault="007777A1" w:rsidP="007777A1">
      <w:pPr>
        <w:widowControl/>
        <w:spacing w:before="0" w:line="240" w:lineRule="auto"/>
        <w:rPr>
          <w:b/>
          <w:sz w:val="28"/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7777A1" w:rsidTr="00FD10BA">
        <w:tc>
          <w:tcPr>
            <w:tcW w:w="616" w:type="dxa"/>
          </w:tcPr>
          <w:p w:rsidR="007777A1" w:rsidRPr="001301D0" w:rsidRDefault="007777A1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7777A1" w:rsidRDefault="007777A1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7777A1" w:rsidRPr="00E84F4A" w:rsidRDefault="007777A1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7777A1" w:rsidTr="00FD10BA">
        <w:trPr>
          <w:trHeight w:val="421"/>
        </w:trPr>
        <w:tc>
          <w:tcPr>
            <w:tcW w:w="616" w:type="dxa"/>
          </w:tcPr>
          <w:p w:rsidR="007777A1" w:rsidRPr="0062542A" w:rsidRDefault="007777A1" w:rsidP="00FD10BA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48" w:type="dxa"/>
          </w:tcPr>
          <w:p w:rsidR="007777A1" w:rsidRDefault="007777A1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  <w:lang w:val="ru-RU"/>
              </w:rPr>
              <w:t>.1</w:t>
            </w:r>
            <w:r>
              <w:rPr>
                <w:color w:val="000000"/>
              </w:rPr>
              <w:t>0</w:t>
            </w:r>
            <w:r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7777A1" w:rsidRPr="00E84F4A" w:rsidRDefault="007777A1" w:rsidP="007777A1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E84F4A">
              <w:rPr>
                <w:color w:val="000000"/>
                <w:lang w:val="ru-RU"/>
              </w:rPr>
              <w:t xml:space="preserve">Выбрать все заказы из таблицы </w:t>
            </w:r>
            <w:r w:rsidRPr="00E84F4A">
              <w:rPr>
                <w:color w:val="000000"/>
              </w:rPr>
              <w:t>Orders</w:t>
            </w:r>
            <w:r w:rsidRPr="00E84F4A">
              <w:rPr>
                <w:color w:val="000000"/>
                <w:lang w:val="ru-RU"/>
              </w:rPr>
              <w:t xml:space="preserve"> (заказы не должны повторяться), где даты заказа составляют от 5 мая 1997 до 5 декабря </w:t>
            </w:r>
            <w:proofErr w:type="gramStart"/>
            <w:r w:rsidRPr="00E84F4A">
              <w:rPr>
                <w:color w:val="000000"/>
                <w:lang w:val="ru-RU"/>
              </w:rPr>
              <w:t>1997</w:t>
            </w:r>
            <w:proofErr w:type="gramEnd"/>
            <w:r w:rsidRPr="00E84F4A">
              <w:rPr>
                <w:color w:val="000000"/>
                <w:lang w:val="ru-RU"/>
              </w:rPr>
              <w:t xml:space="preserve"> не включая эти даты. Использовать оператор </w:t>
            </w:r>
            <w:r w:rsidRPr="00E84F4A">
              <w:rPr>
                <w:color w:val="000000"/>
              </w:rPr>
              <w:t>BETWEEN</w:t>
            </w:r>
            <w:r w:rsidRPr="00E84F4A">
              <w:rPr>
                <w:color w:val="000000"/>
                <w:lang w:val="ru-RU"/>
              </w:rPr>
              <w:t xml:space="preserve">. Запрос должен высвечивать только колонки </w:t>
            </w:r>
            <w:proofErr w:type="spellStart"/>
            <w:proofErr w:type="gramStart"/>
            <w:r w:rsidRPr="00E84F4A">
              <w:rPr>
                <w:color w:val="000000"/>
                <w:lang w:val="ru-RU"/>
              </w:rPr>
              <w:t>OrderID</w:t>
            </w:r>
            <w:proofErr w:type="spellEnd"/>
            <w:r w:rsidRPr="00E84F4A">
              <w:rPr>
                <w:color w:val="000000"/>
                <w:lang w:val="ru-RU"/>
              </w:rPr>
              <w:t>,</w:t>
            </w:r>
            <w:proofErr w:type="spellStart"/>
            <w:r w:rsidRPr="00E84F4A">
              <w:rPr>
                <w:color w:val="000000"/>
              </w:rPr>
              <w:t>OrderDate</w:t>
            </w:r>
            <w:proofErr w:type="spellEnd"/>
            <w:proofErr w:type="gramEnd"/>
            <w:r w:rsidRPr="00E84F4A">
              <w:rPr>
                <w:color w:val="000000"/>
                <w:lang w:val="ru-RU"/>
              </w:rPr>
              <w:t>.</w:t>
            </w:r>
          </w:p>
          <w:p w:rsidR="007777A1" w:rsidRPr="001301D0" w:rsidRDefault="007777A1" w:rsidP="00FD10B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</w:p>
        </w:tc>
      </w:tr>
    </w:tbl>
    <w:p w:rsidR="007777A1" w:rsidRDefault="007777A1" w:rsidP="007777A1">
      <w:pPr>
        <w:widowControl/>
        <w:spacing w:before="0" w:line="240" w:lineRule="auto"/>
        <w:rPr>
          <w:b/>
          <w:sz w:val="28"/>
          <w:lang w:val="ru-RU"/>
        </w:rPr>
      </w:pPr>
    </w:p>
    <w:p w:rsidR="007777A1" w:rsidRDefault="007777A1" w:rsidP="007777A1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4521D5" w:rsidRDefault="004521D5">
      <w:pPr>
        <w:widowControl/>
        <w:spacing w:before="0" w:line="240" w:lineRule="auto"/>
        <w:rPr>
          <w:b/>
          <w:sz w:val="28"/>
        </w:rPr>
      </w:pPr>
    </w:p>
    <w:p w:rsidR="00322C1B" w:rsidRDefault="00322C1B">
      <w:pPr>
        <w:widowControl/>
        <w:spacing w:before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4075" cy="3695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322C1B" w:rsidRDefault="00322C1B">
      <w:pPr>
        <w:widowControl/>
        <w:spacing w:before="0" w:line="240" w:lineRule="auto"/>
        <w:rPr>
          <w:b/>
          <w:sz w:val="28"/>
        </w:rPr>
      </w:pPr>
    </w:p>
    <w:p w:rsidR="00322C1B" w:rsidRDefault="00322C1B" w:rsidP="00322C1B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t xml:space="preserve">Задание </w:t>
      </w:r>
      <w:r>
        <w:rPr>
          <w:b/>
          <w:sz w:val="28"/>
        </w:rPr>
        <w:t>8</w:t>
      </w:r>
    </w:p>
    <w:p w:rsidR="00322C1B" w:rsidRPr="0062542A" w:rsidRDefault="00322C1B" w:rsidP="00322C1B">
      <w:pPr>
        <w:widowControl/>
        <w:spacing w:before="0" w:line="240" w:lineRule="auto"/>
        <w:rPr>
          <w:b/>
          <w:sz w:val="28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322C1B" w:rsidTr="00FD10BA">
        <w:tc>
          <w:tcPr>
            <w:tcW w:w="616" w:type="dxa"/>
          </w:tcPr>
          <w:p w:rsidR="00322C1B" w:rsidRPr="001301D0" w:rsidRDefault="00322C1B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322C1B" w:rsidRDefault="00322C1B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322C1B" w:rsidRPr="00E84F4A" w:rsidRDefault="00322C1B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322C1B" w:rsidTr="00FD10BA">
        <w:trPr>
          <w:trHeight w:val="421"/>
        </w:trPr>
        <w:tc>
          <w:tcPr>
            <w:tcW w:w="616" w:type="dxa"/>
          </w:tcPr>
          <w:p w:rsidR="00322C1B" w:rsidRPr="0062542A" w:rsidRDefault="00322C1B" w:rsidP="00FD10BA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48" w:type="dxa"/>
          </w:tcPr>
          <w:p w:rsidR="00322C1B" w:rsidRDefault="00322C1B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  <w:lang w:val="ru-RU"/>
              </w:rPr>
              <w:t>.1</w:t>
            </w:r>
            <w:r>
              <w:rPr>
                <w:color w:val="000000"/>
              </w:rPr>
              <w:t>2</w:t>
            </w:r>
            <w:r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322C1B" w:rsidRPr="00E84F4A" w:rsidRDefault="00322C1B" w:rsidP="00322C1B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E84F4A">
              <w:rPr>
                <w:color w:val="000000"/>
                <w:lang w:val="ru-RU"/>
              </w:rPr>
              <w:t xml:space="preserve">Выбрать все страны заказчиков из таблицы </w:t>
            </w:r>
            <w:r w:rsidRPr="00E84F4A">
              <w:rPr>
                <w:color w:val="000000"/>
              </w:rPr>
              <w:t>Customers</w:t>
            </w:r>
            <w:r w:rsidRPr="00E84F4A">
              <w:rPr>
                <w:color w:val="000000"/>
                <w:lang w:val="ru-RU"/>
              </w:rPr>
              <w:t xml:space="preserve">, первая буква названия стран которых из диапазона </w:t>
            </w:r>
            <w:r w:rsidRPr="00E84F4A">
              <w:rPr>
                <w:color w:val="000000"/>
              </w:rPr>
              <w:t>e</w:t>
            </w:r>
            <w:r w:rsidRPr="00E84F4A">
              <w:rPr>
                <w:color w:val="000000"/>
                <w:lang w:val="ru-RU"/>
              </w:rPr>
              <w:t xml:space="preserve"> и </w:t>
            </w:r>
            <w:r w:rsidRPr="00E84F4A">
              <w:rPr>
                <w:color w:val="000000"/>
              </w:rPr>
              <w:t>p</w:t>
            </w:r>
            <w:r w:rsidRPr="00E84F4A">
              <w:rPr>
                <w:color w:val="000000"/>
                <w:lang w:val="ru-RU"/>
              </w:rPr>
              <w:t xml:space="preserve">, не используя оператор </w:t>
            </w:r>
            <w:r w:rsidRPr="00E84F4A">
              <w:rPr>
                <w:color w:val="000000"/>
              </w:rPr>
              <w:t>BETWEEN</w:t>
            </w:r>
            <w:r w:rsidRPr="00E84F4A">
              <w:rPr>
                <w:color w:val="000000"/>
                <w:lang w:val="ru-RU"/>
              </w:rPr>
              <w:t>.</w:t>
            </w:r>
          </w:p>
          <w:p w:rsidR="00322C1B" w:rsidRPr="001301D0" w:rsidRDefault="00322C1B" w:rsidP="00FD10B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</w:p>
        </w:tc>
      </w:tr>
    </w:tbl>
    <w:p w:rsidR="00322C1B" w:rsidRDefault="00322C1B" w:rsidP="00322C1B">
      <w:pPr>
        <w:widowControl/>
        <w:spacing w:before="0" w:line="240" w:lineRule="auto"/>
        <w:rPr>
          <w:b/>
          <w:sz w:val="28"/>
          <w:lang w:val="ru-RU"/>
        </w:rPr>
      </w:pPr>
    </w:p>
    <w:p w:rsidR="00322C1B" w:rsidRDefault="00322C1B" w:rsidP="00322C1B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EC46E2" w:rsidRDefault="00EC46E2">
      <w:pPr>
        <w:widowControl/>
        <w:spacing w:before="0" w:line="240" w:lineRule="auto"/>
        <w:rPr>
          <w:b/>
          <w:sz w:val="28"/>
        </w:rPr>
      </w:pPr>
    </w:p>
    <w:p w:rsidR="001262DF" w:rsidRDefault="007213F5">
      <w:pPr>
        <w:widowControl/>
        <w:spacing w:before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724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1262DF" w:rsidRDefault="001262DF">
      <w:pPr>
        <w:widowControl/>
        <w:spacing w:before="0" w:line="240" w:lineRule="auto"/>
        <w:rPr>
          <w:b/>
          <w:sz w:val="28"/>
        </w:rPr>
      </w:pPr>
    </w:p>
    <w:p w:rsidR="00701242" w:rsidRDefault="007213F5" w:rsidP="00701242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t xml:space="preserve">Задание </w:t>
      </w:r>
      <w:r>
        <w:rPr>
          <w:b/>
          <w:sz w:val="28"/>
        </w:rPr>
        <w:t>9</w:t>
      </w:r>
    </w:p>
    <w:p w:rsidR="00701242" w:rsidRDefault="00701242" w:rsidP="00701242">
      <w:pPr>
        <w:widowControl/>
        <w:spacing w:before="0" w:line="240" w:lineRule="auto"/>
        <w:rPr>
          <w:lang w:val="ru-RU"/>
        </w:rPr>
      </w:pPr>
    </w:p>
    <w:p w:rsidR="00701242" w:rsidRPr="00701242" w:rsidRDefault="00701242" w:rsidP="00701242">
      <w:pPr>
        <w:widowControl/>
        <w:spacing w:before="0" w:line="240" w:lineRule="auto"/>
        <w:rPr>
          <w:b/>
          <w:sz w:val="28"/>
        </w:rPr>
      </w:pPr>
      <w:r w:rsidRPr="00E84F4A">
        <w:rPr>
          <w:lang w:val="ru-RU"/>
        </w:rPr>
        <w:t xml:space="preserve">Использование оператора </w:t>
      </w:r>
      <w:r w:rsidRPr="00E84F4A">
        <w:t>LIKE</w:t>
      </w:r>
    </w:p>
    <w:p w:rsidR="007213F5" w:rsidRPr="0062542A" w:rsidRDefault="007213F5" w:rsidP="007213F5">
      <w:pPr>
        <w:widowControl/>
        <w:spacing w:before="0" w:line="240" w:lineRule="auto"/>
        <w:rPr>
          <w:b/>
          <w:sz w:val="28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7213F5" w:rsidTr="00FD10BA">
        <w:tc>
          <w:tcPr>
            <w:tcW w:w="616" w:type="dxa"/>
          </w:tcPr>
          <w:p w:rsidR="007213F5" w:rsidRPr="001301D0" w:rsidRDefault="007213F5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7213F5" w:rsidRDefault="007213F5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7213F5" w:rsidRPr="00E84F4A" w:rsidRDefault="007213F5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7213F5" w:rsidTr="00FD10BA">
        <w:trPr>
          <w:trHeight w:val="421"/>
        </w:trPr>
        <w:tc>
          <w:tcPr>
            <w:tcW w:w="616" w:type="dxa"/>
          </w:tcPr>
          <w:p w:rsidR="007213F5" w:rsidRPr="0062542A" w:rsidRDefault="00701242" w:rsidP="00FD10BA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948" w:type="dxa"/>
          </w:tcPr>
          <w:p w:rsidR="007213F5" w:rsidRDefault="00701242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5</w:t>
            </w:r>
            <w:r w:rsidR="007213F5">
              <w:rPr>
                <w:color w:val="000000"/>
                <w:lang w:val="ru-RU"/>
              </w:rPr>
              <w:t>.1</w:t>
            </w:r>
            <w:r>
              <w:rPr>
                <w:color w:val="000000"/>
              </w:rPr>
              <w:t>0</w:t>
            </w:r>
            <w:r w:rsidR="007213F5"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701242" w:rsidRPr="00E84F4A" w:rsidRDefault="00701242" w:rsidP="00701242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E84F4A">
              <w:rPr>
                <w:color w:val="000000"/>
                <w:lang w:val="ru-RU"/>
              </w:rPr>
              <w:t>Выбрать из таблицы поставщиков все компании, в названиях которых встречается точка.</w:t>
            </w:r>
          </w:p>
          <w:p w:rsidR="007213F5" w:rsidRPr="001301D0" w:rsidRDefault="007213F5" w:rsidP="00FD10B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</w:p>
        </w:tc>
      </w:tr>
    </w:tbl>
    <w:p w:rsidR="007213F5" w:rsidRDefault="007213F5" w:rsidP="007213F5">
      <w:pPr>
        <w:widowControl/>
        <w:spacing w:before="0" w:line="240" w:lineRule="auto"/>
        <w:rPr>
          <w:b/>
          <w:sz w:val="28"/>
          <w:lang w:val="ru-RU"/>
        </w:rPr>
      </w:pPr>
    </w:p>
    <w:p w:rsidR="007213F5" w:rsidRDefault="007213F5" w:rsidP="007213F5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701242" w:rsidRDefault="00701242" w:rsidP="007213F5">
      <w:pPr>
        <w:widowControl/>
        <w:spacing w:before="0" w:line="240" w:lineRule="auto"/>
        <w:rPr>
          <w:b/>
          <w:sz w:val="28"/>
          <w:lang w:val="ru-RU"/>
        </w:rPr>
      </w:pPr>
    </w:p>
    <w:p w:rsidR="00701242" w:rsidRDefault="00701242" w:rsidP="007213F5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>
            <wp:extent cx="5943600" cy="3724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01242" w:rsidRDefault="00701242" w:rsidP="00701242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lastRenderedPageBreak/>
        <w:t xml:space="preserve">Задание </w:t>
      </w:r>
      <w:r>
        <w:rPr>
          <w:b/>
          <w:sz w:val="28"/>
        </w:rPr>
        <w:t>10</w:t>
      </w:r>
    </w:p>
    <w:p w:rsidR="00701242" w:rsidRDefault="00701242" w:rsidP="00701242">
      <w:pPr>
        <w:widowControl/>
        <w:spacing w:before="0" w:line="240" w:lineRule="auto"/>
        <w:rPr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701242" w:rsidTr="00FD10BA">
        <w:tc>
          <w:tcPr>
            <w:tcW w:w="616" w:type="dxa"/>
          </w:tcPr>
          <w:p w:rsidR="00701242" w:rsidRPr="001301D0" w:rsidRDefault="00701242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701242" w:rsidRDefault="00701242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701242" w:rsidRPr="00E84F4A" w:rsidRDefault="00701242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701242" w:rsidTr="00FD10BA">
        <w:trPr>
          <w:trHeight w:val="421"/>
        </w:trPr>
        <w:tc>
          <w:tcPr>
            <w:tcW w:w="616" w:type="dxa"/>
          </w:tcPr>
          <w:p w:rsidR="00701242" w:rsidRPr="0062542A" w:rsidRDefault="00701242" w:rsidP="00FD10BA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48" w:type="dxa"/>
          </w:tcPr>
          <w:p w:rsidR="00701242" w:rsidRDefault="00701242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  <w:lang w:val="ru-RU"/>
              </w:rPr>
              <w:t>.1</w:t>
            </w:r>
            <w:r w:rsidR="008F2FD7">
              <w:rPr>
                <w:color w:val="000000"/>
              </w:rPr>
              <w:t>1</w:t>
            </w:r>
            <w:r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8F2FD7" w:rsidRPr="00E84F4A" w:rsidRDefault="008F2FD7" w:rsidP="008F2FD7">
            <w:pPr>
              <w:widowControl/>
              <w:autoSpaceDE w:val="0"/>
              <w:autoSpaceDN w:val="0"/>
              <w:adjustRightInd w:val="0"/>
              <w:spacing w:before="0" w:line="240" w:lineRule="auto"/>
              <w:rPr>
                <w:color w:val="000000"/>
                <w:lang w:val="ru-RU"/>
              </w:rPr>
            </w:pPr>
            <w:r w:rsidRPr="00E84F4A">
              <w:rPr>
                <w:color w:val="000000"/>
                <w:lang w:val="ru-RU"/>
              </w:rPr>
              <w:t xml:space="preserve">В таблице </w:t>
            </w:r>
            <w:r w:rsidRPr="00E84F4A">
              <w:rPr>
                <w:color w:val="000000"/>
              </w:rPr>
              <w:t>Products</w:t>
            </w:r>
            <w:r w:rsidRPr="00E84F4A">
              <w:rPr>
                <w:color w:val="000000"/>
                <w:lang w:val="ru-RU"/>
              </w:rPr>
              <w:t xml:space="preserve"> найти все продукты,</w:t>
            </w:r>
            <w:r>
              <w:rPr>
                <w:color w:val="000000"/>
              </w:rPr>
              <w:t xml:space="preserve"> </w:t>
            </w:r>
            <w:r w:rsidRPr="00E84F4A">
              <w:rPr>
                <w:color w:val="000000"/>
                <w:lang w:val="ru-RU"/>
              </w:rPr>
              <w:t xml:space="preserve">названия которых начинаются на букву </w:t>
            </w:r>
            <w:r w:rsidRPr="00E84F4A">
              <w:rPr>
                <w:color w:val="000000"/>
              </w:rPr>
              <w:t>T</w:t>
            </w:r>
            <w:r w:rsidRPr="00E84F4A">
              <w:rPr>
                <w:color w:val="000000"/>
                <w:lang w:val="ru-RU"/>
              </w:rPr>
              <w:t xml:space="preserve"> и в названии встречается буква </w:t>
            </w:r>
            <w:proofErr w:type="spellStart"/>
            <w:r w:rsidRPr="00E84F4A">
              <w:rPr>
                <w:color w:val="000000"/>
              </w:rPr>
              <w:t>i</w:t>
            </w:r>
            <w:proofErr w:type="spellEnd"/>
            <w:r w:rsidRPr="00E84F4A">
              <w:rPr>
                <w:color w:val="000000"/>
                <w:lang w:val="ru-RU"/>
              </w:rPr>
              <w:t>. Подсказка: результаты запроса должны высвечивать 3 строки.</w:t>
            </w:r>
          </w:p>
          <w:p w:rsidR="00701242" w:rsidRPr="001301D0" w:rsidRDefault="00701242" w:rsidP="00FD10B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</w:p>
        </w:tc>
      </w:tr>
    </w:tbl>
    <w:p w:rsidR="00701242" w:rsidRDefault="00701242" w:rsidP="00701242">
      <w:pPr>
        <w:widowControl/>
        <w:spacing w:before="0" w:line="240" w:lineRule="auto"/>
        <w:rPr>
          <w:b/>
          <w:sz w:val="28"/>
          <w:lang w:val="ru-RU"/>
        </w:rPr>
      </w:pPr>
    </w:p>
    <w:p w:rsidR="00701242" w:rsidRDefault="00701242" w:rsidP="00701242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B1633A" w:rsidRDefault="00B1633A" w:rsidP="00701242">
      <w:pPr>
        <w:widowControl/>
        <w:spacing w:before="0" w:line="240" w:lineRule="auto"/>
        <w:rPr>
          <w:b/>
          <w:sz w:val="28"/>
          <w:lang w:val="ru-RU"/>
        </w:rPr>
      </w:pPr>
    </w:p>
    <w:p w:rsidR="001262DF" w:rsidRDefault="00B1633A">
      <w:pPr>
        <w:widowControl/>
        <w:spacing w:before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4075" cy="3667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B1633A" w:rsidRDefault="00B1633A" w:rsidP="00B1633A">
      <w:pPr>
        <w:widowControl/>
        <w:spacing w:before="0" w:line="240" w:lineRule="auto"/>
        <w:rPr>
          <w:b/>
          <w:sz w:val="28"/>
        </w:rPr>
      </w:pPr>
    </w:p>
    <w:p w:rsidR="00B1633A" w:rsidRDefault="00B1633A" w:rsidP="00B1633A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t xml:space="preserve">Задание </w:t>
      </w:r>
      <w:r>
        <w:rPr>
          <w:b/>
          <w:sz w:val="28"/>
        </w:rPr>
        <w:t>1</w:t>
      </w:r>
      <w:r>
        <w:rPr>
          <w:b/>
          <w:sz w:val="28"/>
        </w:rPr>
        <w:t>1</w:t>
      </w:r>
    </w:p>
    <w:p w:rsidR="005B1E0A" w:rsidRDefault="005B1E0A" w:rsidP="005B1E0A">
      <w:pPr>
        <w:widowControl/>
        <w:spacing w:before="0" w:line="240" w:lineRule="auto"/>
        <w:rPr>
          <w:color w:val="000000"/>
          <w:lang w:val="ru-RU"/>
        </w:rPr>
      </w:pPr>
    </w:p>
    <w:p w:rsidR="005B1E0A" w:rsidRPr="00E84F4A" w:rsidRDefault="005B1E0A" w:rsidP="005B1E0A">
      <w:pPr>
        <w:widowControl/>
        <w:spacing w:before="0" w:line="240" w:lineRule="auto"/>
        <w:rPr>
          <w:color w:val="000000"/>
          <w:lang w:val="ru-RU"/>
        </w:rPr>
      </w:pPr>
      <w:r w:rsidRPr="00E84F4A">
        <w:rPr>
          <w:color w:val="000000"/>
          <w:lang w:val="ru-RU"/>
        </w:rPr>
        <w:t>Использование агрегатных функций (</w:t>
      </w:r>
      <w:r w:rsidRPr="00E84F4A">
        <w:rPr>
          <w:color w:val="000000"/>
        </w:rPr>
        <w:t>SUM</w:t>
      </w:r>
      <w:r w:rsidRPr="00E84F4A">
        <w:rPr>
          <w:color w:val="000000"/>
          <w:lang w:val="ru-RU"/>
        </w:rPr>
        <w:t xml:space="preserve">, </w:t>
      </w:r>
      <w:r w:rsidRPr="00E84F4A">
        <w:rPr>
          <w:color w:val="000000"/>
        </w:rPr>
        <w:t>COUNT</w:t>
      </w:r>
      <w:r w:rsidRPr="00E84F4A">
        <w:rPr>
          <w:color w:val="000000"/>
          <w:lang w:val="ru-RU"/>
        </w:rPr>
        <w:t>,</w:t>
      </w:r>
      <w:r>
        <w:rPr>
          <w:color w:val="000000"/>
        </w:rPr>
        <w:t xml:space="preserve"> </w:t>
      </w:r>
      <w:r w:rsidRPr="00E84F4A">
        <w:rPr>
          <w:color w:val="000000"/>
        </w:rPr>
        <w:t>AVG</w:t>
      </w:r>
      <w:r w:rsidRPr="00E84F4A">
        <w:rPr>
          <w:color w:val="000000"/>
          <w:lang w:val="ru-RU"/>
        </w:rPr>
        <w:t>)</w:t>
      </w:r>
    </w:p>
    <w:p w:rsidR="00B1633A" w:rsidRDefault="00B1633A" w:rsidP="00B1633A">
      <w:pPr>
        <w:widowControl/>
        <w:spacing w:before="0" w:line="240" w:lineRule="auto"/>
        <w:rPr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B1633A" w:rsidTr="00FD10BA">
        <w:tc>
          <w:tcPr>
            <w:tcW w:w="616" w:type="dxa"/>
          </w:tcPr>
          <w:p w:rsidR="00B1633A" w:rsidRPr="001301D0" w:rsidRDefault="00B1633A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B1633A" w:rsidRDefault="00B1633A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B1633A" w:rsidRPr="00E84F4A" w:rsidRDefault="00B1633A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B1633A" w:rsidTr="00FD10BA">
        <w:trPr>
          <w:trHeight w:val="421"/>
        </w:trPr>
        <w:tc>
          <w:tcPr>
            <w:tcW w:w="616" w:type="dxa"/>
          </w:tcPr>
          <w:p w:rsidR="00B1633A" w:rsidRPr="0062542A" w:rsidRDefault="00B1633A" w:rsidP="00FD10BA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948" w:type="dxa"/>
          </w:tcPr>
          <w:p w:rsidR="00B1633A" w:rsidRDefault="005B1E0A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6</w:t>
            </w:r>
            <w:r w:rsidR="00B1633A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2</w:t>
            </w:r>
            <w:r w:rsidR="00B1633A">
              <w:rPr>
                <w:color w:val="000000"/>
              </w:rPr>
              <w:t>1</w:t>
            </w:r>
            <w:r w:rsidR="00B1633A"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5B1E0A" w:rsidRPr="00E84F4A" w:rsidRDefault="005B1E0A" w:rsidP="005B1E0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E84F4A">
              <w:rPr>
                <w:color w:val="000000"/>
                <w:lang w:val="ru-RU"/>
              </w:rPr>
              <w:t xml:space="preserve">Найти общую сумму всех заказов из таблицы </w:t>
            </w:r>
            <w:r w:rsidRPr="00E84F4A">
              <w:rPr>
                <w:color w:val="000000"/>
              </w:rPr>
              <w:t>Order</w:t>
            </w:r>
            <w:r w:rsidRPr="00E84F4A">
              <w:rPr>
                <w:color w:val="000000"/>
                <w:lang w:val="ru-RU"/>
              </w:rPr>
              <w:t xml:space="preserve"> </w:t>
            </w:r>
            <w:r w:rsidRPr="00E84F4A">
              <w:rPr>
                <w:color w:val="000000"/>
              </w:rPr>
              <w:t>Details</w:t>
            </w:r>
            <w:r w:rsidRPr="00E84F4A">
              <w:rPr>
                <w:color w:val="000000"/>
                <w:lang w:val="ru-RU"/>
              </w:rPr>
              <w:t xml:space="preserve"> с учетом количества закупленных товаров и скидок по ним, цена </w:t>
            </w:r>
            <w:proofErr w:type="gramStart"/>
            <w:r w:rsidRPr="00E84F4A">
              <w:rPr>
                <w:color w:val="000000"/>
                <w:lang w:val="ru-RU"/>
              </w:rPr>
              <w:t>на продукты</w:t>
            </w:r>
            <w:proofErr w:type="gramEnd"/>
            <w:r w:rsidRPr="00E84F4A">
              <w:rPr>
                <w:color w:val="000000"/>
                <w:lang w:val="ru-RU"/>
              </w:rPr>
              <w:t xml:space="preserve"> в которых не превышает 20. Результат округлить до сотых. Скидка (колонка </w:t>
            </w:r>
            <w:r w:rsidRPr="00E84F4A">
              <w:rPr>
                <w:color w:val="000000"/>
              </w:rPr>
              <w:t>Discount</w:t>
            </w:r>
            <w:r w:rsidRPr="00E84F4A">
              <w:rPr>
                <w:color w:val="000000"/>
                <w:lang w:val="ru-RU"/>
              </w:rPr>
              <w:t xml:space="preserve">) составляет процент из стоимости для данного товара. Для определения действительной цены на проданный продукт надо вычесть скидку из указанной в колонке </w:t>
            </w:r>
            <w:proofErr w:type="spellStart"/>
            <w:r w:rsidRPr="00E84F4A">
              <w:rPr>
                <w:color w:val="000000"/>
                <w:lang w:val="ru-RU"/>
              </w:rPr>
              <w:t>UnitPrice</w:t>
            </w:r>
            <w:proofErr w:type="spellEnd"/>
            <w:r w:rsidRPr="00E84F4A">
              <w:rPr>
                <w:color w:val="000000"/>
                <w:lang w:val="ru-RU"/>
              </w:rPr>
              <w:t xml:space="preserve"> цены. Результатом запроса должна быть одна запись с одной колонкой с названием колонки '</w:t>
            </w:r>
            <w:r w:rsidRPr="00E84F4A">
              <w:rPr>
                <w:color w:val="000000"/>
              </w:rPr>
              <w:t>Totals</w:t>
            </w:r>
            <w:r w:rsidRPr="00E84F4A">
              <w:rPr>
                <w:color w:val="000000"/>
                <w:lang w:val="ru-RU"/>
              </w:rPr>
              <w:t>'.</w:t>
            </w:r>
          </w:p>
          <w:p w:rsidR="00B1633A" w:rsidRPr="001301D0" w:rsidRDefault="00B1633A" w:rsidP="00FD10B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</w:p>
        </w:tc>
      </w:tr>
    </w:tbl>
    <w:p w:rsidR="00B1633A" w:rsidRDefault="00B1633A" w:rsidP="00B1633A">
      <w:pPr>
        <w:widowControl/>
        <w:spacing w:before="0" w:line="240" w:lineRule="auto"/>
        <w:rPr>
          <w:b/>
          <w:sz w:val="28"/>
          <w:lang w:val="ru-RU"/>
        </w:rPr>
      </w:pPr>
    </w:p>
    <w:p w:rsidR="00B1633A" w:rsidRDefault="00B1633A" w:rsidP="00B1633A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B1633A" w:rsidRDefault="00B1633A">
      <w:pPr>
        <w:widowControl/>
        <w:spacing w:before="0" w:line="240" w:lineRule="auto"/>
        <w:rPr>
          <w:b/>
          <w:sz w:val="28"/>
        </w:rPr>
      </w:pPr>
    </w:p>
    <w:p w:rsidR="004119CA" w:rsidRDefault="009D3066">
      <w:pPr>
        <w:widowControl/>
        <w:spacing w:before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714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9D3066" w:rsidRDefault="009D3066">
      <w:pPr>
        <w:widowControl/>
        <w:spacing w:before="0" w:line="240" w:lineRule="auto"/>
        <w:rPr>
          <w:b/>
          <w:sz w:val="28"/>
        </w:rPr>
      </w:pPr>
    </w:p>
    <w:p w:rsidR="009D3066" w:rsidRDefault="009D3066" w:rsidP="009D3066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t xml:space="preserve">Задание </w:t>
      </w:r>
      <w:r>
        <w:rPr>
          <w:b/>
          <w:sz w:val="28"/>
        </w:rPr>
        <w:t>1</w:t>
      </w:r>
      <w:r>
        <w:rPr>
          <w:b/>
          <w:sz w:val="28"/>
        </w:rPr>
        <w:t>2</w:t>
      </w:r>
    </w:p>
    <w:p w:rsidR="009D3066" w:rsidRDefault="009D3066" w:rsidP="009D3066">
      <w:pPr>
        <w:widowControl/>
        <w:spacing w:before="0" w:line="240" w:lineRule="auto"/>
        <w:rPr>
          <w:color w:val="000000"/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9D3066" w:rsidTr="00FD10BA">
        <w:tc>
          <w:tcPr>
            <w:tcW w:w="616" w:type="dxa"/>
          </w:tcPr>
          <w:p w:rsidR="009D3066" w:rsidRPr="001301D0" w:rsidRDefault="009D3066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9D3066" w:rsidRDefault="009D3066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9D3066" w:rsidRPr="00E84F4A" w:rsidRDefault="009D3066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9D3066" w:rsidTr="00FD10BA">
        <w:trPr>
          <w:trHeight w:val="421"/>
        </w:trPr>
        <w:tc>
          <w:tcPr>
            <w:tcW w:w="616" w:type="dxa"/>
          </w:tcPr>
          <w:p w:rsidR="009D3066" w:rsidRPr="0062542A" w:rsidRDefault="009D3066" w:rsidP="00FD10BA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2</w:t>
            </w:r>
          </w:p>
        </w:tc>
        <w:tc>
          <w:tcPr>
            <w:tcW w:w="948" w:type="dxa"/>
          </w:tcPr>
          <w:p w:rsidR="009D3066" w:rsidRDefault="009D3066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2</w:t>
            </w:r>
            <w:r w:rsidR="002E666E">
              <w:rPr>
                <w:color w:val="000000"/>
              </w:rPr>
              <w:t>5</w:t>
            </w:r>
            <w:r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9D3066" w:rsidRPr="001301D0" w:rsidRDefault="002E666E" w:rsidP="00FD10B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E84F4A">
              <w:rPr>
                <w:color w:val="000000"/>
                <w:lang w:val="ru-RU"/>
              </w:rPr>
              <w:t xml:space="preserve">По таблице </w:t>
            </w:r>
            <w:r w:rsidRPr="00E84F4A">
              <w:rPr>
                <w:color w:val="000000"/>
              </w:rPr>
              <w:t>Orders</w:t>
            </w:r>
            <w:r w:rsidRPr="00E84F4A">
              <w:rPr>
                <w:color w:val="000000"/>
                <w:lang w:val="ru-RU"/>
              </w:rPr>
              <w:t xml:space="preserve"> найти количество различных стран доставки. Использовать функцию </w:t>
            </w:r>
            <w:r w:rsidRPr="00E84F4A">
              <w:rPr>
                <w:color w:val="000000"/>
              </w:rPr>
              <w:t>COUNT</w:t>
            </w:r>
            <w:r w:rsidRPr="00E84F4A">
              <w:rPr>
                <w:color w:val="000000"/>
                <w:lang w:val="ru-RU"/>
              </w:rPr>
              <w:t xml:space="preserve"> и не использовать предложения </w:t>
            </w:r>
            <w:r w:rsidRPr="00E84F4A">
              <w:rPr>
                <w:color w:val="000000"/>
              </w:rPr>
              <w:t>WHERE</w:t>
            </w:r>
            <w:r w:rsidRPr="00E84F4A">
              <w:rPr>
                <w:color w:val="000000"/>
                <w:lang w:val="ru-RU"/>
              </w:rPr>
              <w:t xml:space="preserve"> и </w:t>
            </w:r>
            <w:r w:rsidRPr="00E84F4A">
              <w:rPr>
                <w:color w:val="000000"/>
              </w:rPr>
              <w:t>GROUP</w:t>
            </w:r>
            <w:r w:rsidRPr="00E84F4A">
              <w:rPr>
                <w:color w:val="000000"/>
                <w:lang w:val="ru-RU"/>
              </w:rPr>
              <w:t>.</w:t>
            </w:r>
          </w:p>
        </w:tc>
      </w:tr>
    </w:tbl>
    <w:p w:rsidR="009D3066" w:rsidRDefault="009D3066" w:rsidP="009D3066">
      <w:pPr>
        <w:widowControl/>
        <w:spacing w:before="0" w:line="240" w:lineRule="auto"/>
        <w:rPr>
          <w:b/>
          <w:sz w:val="28"/>
          <w:lang w:val="ru-RU"/>
        </w:rPr>
      </w:pPr>
    </w:p>
    <w:p w:rsidR="009D3066" w:rsidRDefault="009D3066" w:rsidP="009D3066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920AA6" w:rsidRDefault="00920AA6">
      <w:pPr>
        <w:widowControl/>
        <w:spacing w:before="0" w:line="240" w:lineRule="auto"/>
        <w:rPr>
          <w:b/>
          <w:sz w:val="28"/>
        </w:rPr>
      </w:pPr>
    </w:p>
    <w:p w:rsidR="00920AA6" w:rsidRDefault="00920AA6">
      <w:pPr>
        <w:widowControl/>
        <w:spacing w:before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0A2BCA" w:rsidRDefault="000A2BCA" w:rsidP="000A2BCA">
      <w:pPr>
        <w:widowControl/>
        <w:spacing w:before="0" w:line="240" w:lineRule="auto"/>
        <w:rPr>
          <w:b/>
          <w:sz w:val="28"/>
          <w:lang w:val="ru-RU"/>
        </w:rPr>
      </w:pPr>
    </w:p>
    <w:p w:rsidR="000A2BCA" w:rsidRDefault="000A2BCA" w:rsidP="000A2BCA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t xml:space="preserve">Задание </w:t>
      </w:r>
      <w:r>
        <w:rPr>
          <w:b/>
          <w:sz w:val="28"/>
        </w:rPr>
        <w:t>13</w:t>
      </w:r>
    </w:p>
    <w:p w:rsidR="000A2BCA" w:rsidRDefault="000A2BCA" w:rsidP="000A2BCA">
      <w:pPr>
        <w:widowControl/>
        <w:spacing w:before="0" w:line="240" w:lineRule="auto"/>
        <w:rPr>
          <w:color w:val="000000"/>
          <w:lang w:val="ru-RU"/>
        </w:rPr>
      </w:pPr>
    </w:p>
    <w:p w:rsidR="000A2BCA" w:rsidRPr="000A2BCA" w:rsidRDefault="000A2BCA" w:rsidP="000A2BCA">
      <w:pPr>
        <w:widowControl/>
        <w:spacing w:before="0" w:line="240" w:lineRule="auto"/>
        <w:rPr>
          <w:b/>
          <w:sz w:val="28"/>
        </w:rPr>
      </w:pPr>
      <w:r w:rsidRPr="00CA2A35">
        <w:rPr>
          <w:color w:val="000000"/>
          <w:lang w:val="ru-RU"/>
        </w:rPr>
        <w:t xml:space="preserve">Явное соединение таблиц, </w:t>
      </w:r>
      <w:proofErr w:type="spellStart"/>
      <w:r w:rsidRPr="00CA2A35">
        <w:rPr>
          <w:color w:val="000000"/>
          <w:lang w:val="ru-RU"/>
        </w:rPr>
        <w:t>самосоединения</w:t>
      </w:r>
      <w:proofErr w:type="spellEnd"/>
      <w:r w:rsidRPr="00CA2A35">
        <w:rPr>
          <w:color w:val="000000"/>
          <w:lang w:val="ru-RU"/>
        </w:rPr>
        <w:t xml:space="preserve">, использование агрегатных функций и предложений </w:t>
      </w:r>
      <w:r w:rsidRPr="00CA2A35">
        <w:rPr>
          <w:color w:val="000000"/>
        </w:rPr>
        <w:t>GROUP</w:t>
      </w:r>
      <w:r w:rsidRPr="00CA2A35">
        <w:rPr>
          <w:color w:val="000000"/>
          <w:lang w:val="ru-RU"/>
        </w:rPr>
        <w:t xml:space="preserve"> </w:t>
      </w:r>
      <w:r w:rsidRPr="00CA2A35">
        <w:rPr>
          <w:color w:val="000000"/>
        </w:rPr>
        <w:t>BY</w:t>
      </w:r>
      <w:r w:rsidRPr="00CA2A35">
        <w:rPr>
          <w:color w:val="000000"/>
          <w:lang w:val="ru-RU"/>
        </w:rPr>
        <w:t xml:space="preserve"> и </w:t>
      </w:r>
      <w:r w:rsidRPr="00CA2A35">
        <w:rPr>
          <w:color w:val="000000"/>
        </w:rPr>
        <w:t>HAVING</w:t>
      </w:r>
      <w:r w:rsidRPr="00CA2A35">
        <w:rPr>
          <w:color w:val="000000"/>
          <w:lang w:val="ru-RU"/>
        </w:rPr>
        <w:t xml:space="preserve"> </w:t>
      </w:r>
    </w:p>
    <w:p w:rsidR="000A2BCA" w:rsidRPr="00E84F4A" w:rsidRDefault="000A2BCA" w:rsidP="000A2BCA">
      <w:pPr>
        <w:widowControl/>
        <w:spacing w:before="0" w:line="240" w:lineRule="auto"/>
        <w:rPr>
          <w:color w:val="000000"/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0A2BCA" w:rsidTr="00FD10BA">
        <w:tc>
          <w:tcPr>
            <w:tcW w:w="616" w:type="dxa"/>
          </w:tcPr>
          <w:p w:rsidR="000A2BCA" w:rsidRPr="001301D0" w:rsidRDefault="000A2BCA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0A2BCA" w:rsidRDefault="000A2BCA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0A2BCA" w:rsidRPr="00E84F4A" w:rsidRDefault="000A2BCA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0A2BCA" w:rsidTr="00FD10BA">
        <w:trPr>
          <w:trHeight w:val="421"/>
        </w:trPr>
        <w:tc>
          <w:tcPr>
            <w:tcW w:w="616" w:type="dxa"/>
          </w:tcPr>
          <w:p w:rsidR="000A2BCA" w:rsidRPr="0062542A" w:rsidRDefault="000A2BCA" w:rsidP="00FD10BA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3</w:t>
            </w:r>
          </w:p>
        </w:tc>
        <w:tc>
          <w:tcPr>
            <w:tcW w:w="948" w:type="dxa"/>
          </w:tcPr>
          <w:p w:rsidR="000A2BCA" w:rsidRDefault="00110748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7</w:t>
            </w:r>
            <w:r w:rsidR="000A2BCA">
              <w:rPr>
                <w:color w:val="000000"/>
                <w:lang w:val="ru-RU"/>
              </w:rPr>
              <w:t>.</w:t>
            </w:r>
            <w:r w:rsidR="000A2BCA">
              <w:rPr>
                <w:color w:val="000000"/>
              </w:rPr>
              <w:t>2</w:t>
            </w:r>
            <w:r>
              <w:rPr>
                <w:color w:val="000000"/>
              </w:rPr>
              <w:t>0</w:t>
            </w:r>
            <w:r w:rsidR="000A2BCA"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110748" w:rsidRPr="00AA44AF" w:rsidRDefault="00110748" w:rsidP="00110748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AA44AF">
              <w:rPr>
                <w:color w:val="000000"/>
                <w:lang w:val="ru-RU"/>
              </w:rPr>
              <w:t xml:space="preserve">По таблице </w:t>
            </w:r>
            <w:r w:rsidRPr="00AA44AF">
              <w:rPr>
                <w:color w:val="000000"/>
              </w:rPr>
              <w:t>Orders</w:t>
            </w:r>
            <w:r w:rsidRPr="00AA44AF">
              <w:rPr>
                <w:color w:val="000000"/>
                <w:lang w:val="ru-RU"/>
              </w:rPr>
              <w:t xml:space="preserve"> найти количество заказов, сделанных каждым продавцом. Заказ для указанного продавца – это любая запись в таблице </w:t>
            </w:r>
            <w:r w:rsidRPr="00AA44AF">
              <w:rPr>
                <w:color w:val="000000"/>
              </w:rPr>
              <w:t>Orders</w:t>
            </w:r>
            <w:r w:rsidRPr="00AA44AF">
              <w:rPr>
                <w:color w:val="000000"/>
                <w:lang w:val="ru-RU"/>
              </w:rPr>
              <w:t xml:space="preserve">, где в колонке </w:t>
            </w:r>
            <w:proofErr w:type="spellStart"/>
            <w:r w:rsidRPr="00AA44AF">
              <w:rPr>
                <w:color w:val="000000"/>
              </w:rPr>
              <w:t>EmployeeID</w:t>
            </w:r>
            <w:proofErr w:type="spellEnd"/>
            <w:r w:rsidRPr="00AA44AF">
              <w:rPr>
                <w:color w:val="000000"/>
                <w:lang w:val="ru-RU"/>
              </w:rPr>
              <w:t xml:space="preserve"> задано значение для данного продавца. В результатах запроса надо высвечивать колонку с именем продавца (Должно высвечиваться </w:t>
            </w:r>
            <w:proofErr w:type="gramStart"/>
            <w:r w:rsidRPr="00AA44AF">
              <w:rPr>
                <w:color w:val="000000"/>
                <w:lang w:val="ru-RU"/>
              </w:rPr>
              <w:t>имя</w:t>
            </w:r>
            <w:proofErr w:type="gramEnd"/>
            <w:r w:rsidRPr="00AA44AF">
              <w:rPr>
                <w:color w:val="000000"/>
                <w:lang w:val="ru-RU"/>
              </w:rPr>
              <w:t xml:space="preserve"> полученное конкатенацией </w:t>
            </w:r>
            <w:proofErr w:type="spellStart"/>
            <w:r w:rsidRPr="00AA44AF">
              <w:rPr>
                <w:color w:val="000000"/>
              </w:rPr>
              <w:t>LastName</w:t>
            </w:r>
            <w:proofErr w:type="spellEnd"/>
            <w:r w:rsidRPr="00AA44AF">
              <w:rPr>
                <w:color w:val="000000"/>
                <w:lang w:val="ru-RU"/>
              </w:rPr>
              <w:t xml:space="preserve"> &amp; </w:t>
            </w:r>
            <w:r w:rsidRPr="00AA44AF">
              <w:rPr>
                <w:color w:val="000000"/>
              </w:rPr>
              <w:t>FirstName</w:t>
            </w:r>
            <w:r w:rsidRPr="00AA44AF">
              <w:rPr>
                <w:color w:val="000000"/>
                <w:lang w:val="ru-RU"/>
              </w:rPr>
              <w:t xml:space="preserve">. Эта строка </w:t>
            </w:r>
            <w:proofErr w:type="spellStart"/>
            <w:r w:rsidRPr="00AA44AF">
              <w:rPr>
                <w:color w:val="000000"/>
              </w:rPr>
              <w:t>LastName</w:t>
            </w:r>
            <w:proofErr w:type="spellEnd"/>
            <w:r w:rsidRPr="00AA44AF">
              <w:rPr>
                <w:color w:val="000000"/>
                <w:lang w:val="ru-RU"/>
              </w:rPr>
              <w:t xml:space="preserve"> &amp; </w:t>
            </w:r>
            <w:r w:rsidRPr="00AA44AF">
              <w:rPr>
                <w:color w:val="000000"/>
              </w:rPr>
              <w:t>FirstName</w:t>
            </w:r>
            <w:r w:rsidRPr="00AA44AF">
              <w:rPr>
                <w:color w:val="000000"/>
                <w:lang w:val="ru-RU"/>
              </w:rPr>
              <w:t xml:space="preserve"> должна быть получена отдельным запросом в колонке основного запроса. Также основной запрос должен использовать группировку по </w:t>
            </w:r>
            <w:proofErr w:type="spellStart"/>
            <w:r w:rsidRPr="00AA44AF">
              <w:rPr>
                <w:color w:val="000000"/>
              </w:rPr>
              <w:t>EmployeeID</w:t>
            </w:r>
            <w:proofErr w:type="spellEnd"/>
            <w:r w:rsidRPr="00AA44AF">
              <w:rPr>
                <w:color w:val="000000"/>
                <w:lang w:val="ru-RU"/>
              </w:rPr>
              <w:t>.) с названием колонки ‘</w:t>
            </w:r>
            <w:r w:rsidRPr="00AA44AF">
              <w:rPr>
                <w:color w:val="000000"/>
              </w:rPr>
              <w:t>Seller</w:t>
            </w:r>
            <w:r w:rsidRPr="00AA44AF">
              <w:rPr>
                <w:color w:val="000000"/>
                <w:lang w:val="ru-RU"/>
              </w:rPr>
              <w:t xml:space="preserve">’ и колонку </w:t>
            </w:r>
            <w:r w:rsidRPr="00AA44AF">
              <w:rPr>
                <w:color w:val="000000"/>
              </w:rPr>
              <w:t>c</w:t>
            </w:r>
            <w:r w:rsidRPr="00AA44AF">
              <w:rPr>
                <w:color w:val="000000"/>
                <w:lang w:val="ru-RU"/>
              </w:rPr>
              <w:t xml:space="preserve"> количеством заказов высвечивать с названием '</w:t>
            </w:r>
            <w:r w:rsidRPr="00AA44AF">
              <w:rPr>
                <w:color w:val="000000"/>
              </w:rPr>
              <w:t>Amount</w:t>
            </w:r>
            <w:r w:rsidRPr="00AA44AF">
              <w:rPr>
                <w:color w:val="000000"/>
                <w:lang w:val="ru-RU"/>
              </w:rPr>
              <w:t>'. Результаты запроса должны быть упорядочены по возрастанию количества заказов.</w:t>
            </w:r>
          </w:p>
          <w:p w:rsidR="000A2BCA" w:rsidRPr="001301D0" w:rsidRDefault="000A2BCA" w:rsidP="00110748">
            <w:pPr>
              <w:widowControl/>
              <w:spacing w:line="240" w:lineRule="auto"/>
              <w:ind w:left="792"/>
              <w:rPr>
                <w:color w:val="000000"/>
                <w:lang w:val="ru-RU"/>
              </w:rPr>
            </w:pPr>
          </w:p>
        </w:tc>
      </w:tr>
    </w:tbl>
    <w:p w:rsidR="000A2BCA" w:rsidRDefault="000A2BCA" w:rsidP="000A2BCA">
      <w:pPr>
        <w:widowControl/>
        <w:spacing w:before="0" w:line="240" w:lineRule="auto"/>
        <w:rPr>
          <w:b/>
          <w:sz w:val="28"/>
          <w:lang w:val="ru-RU"/>
        </w:rPr>
      </w:pPr>
    </w:p>
    <w:p w:rsidR="000A2BCA" w:rsidRDefault="000A2BCA" w:rsidP="000A2BCA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563428" w:rsidRDefault="00563428" w:rsidP="000A2BCA">
      <w:pPr>
        <w:widowControl/>
        <w:spacing w:before="0" w:line="240" w:lineRule="auto"/>
        <w:rPr>
          <w:b/>
          <w:sz w:val="28"/>
          <w:lang w:val="ru-RU"/>
        </w:rPr>
      </w:pPr>
    </w:p>
    <w:p w:rsidR="00563428" w:rsidRDefault="00EC46E2" w:rsidP="000A2BCA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>
            <wp:extent cx="5943600" cy="3743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E86419" w:rsidRDefault="00E86419" w:rsidP="000A2BCA">
      <w:pPr>
        <w:widowControl/>
        <w:spacing w:before="0" w:line="240" w:lineRule="auto"/>
        <w:rPr>
          <w:b/>
          <w:sz w:val="28"/>
          <w:lang w:val="ru-RU"/>
        </w:rPr>
      </w:pPr>
    </w:p>
    <w:p w:rsidR="002060C6" w:rsidRDefault="002060C6" w:rsidP="002060C6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t xml:space="preserve">Задание </w:t>
      </w:r>
      <w:r>
        <w:rPr>
          <w:b/>
          <w:sz w:val="28"/>
        </w:rPr>
        <w:t>14</w:t>
      </w:r>
    </w:p>
    <w:p w:rsidR="002060C6" w:rsidRDefault="002060C6" w:rsidP="002060C6">
      <w:pPr>
        <w:widowControl/>
        <w:spacing w:before="0" w:line="240" w:lineRule="auto"/>
        <w:rPr>
          <w:color w:val="000000"/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2060C6" w:rsidTr="00FD10BA">
        <w:tc>
          <w:tcPr>
            <w:tcW w:w="616" w:type="dxa"/>
          </w:tcPr>
          <w:p w:rsidR="002060C6" w:rsidRPr="001301D0" w:rsidRDefault="002060C6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2060C6" w:rsidRDefault="002060C6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2060C6" w:rsidRPr="00E84F4A" w:rsidRDefault="002060C6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2060C6" w:rsidTr="00FD10BA">
        <w:trPr>
          <w:trHeight w:val="421"/>
        </w:trPr>
        <w:tc>
          <w:tcPr>
            <w:tcW w:w="616" w:type="dxa"/>
          </w:tcPr>
          <w:p w:rsidR="002060C6" w:rsidRPr="0062542A" w:rsidRDefault="002060C6" w:rsidP="00FD10BA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4</w:t>
            </w:r>
          </w:p>
        </w:tc>
        <w:tc>
          <w:tcPr>
            <w:tcW w:w="948" w:type="dxa"/>
          </w:tcPr>
          <w:p w:rsidR="002060C6" w:rsidRDefault="002060C6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7</w:t>
            </w:r>
            <w:r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2</w:t>
            </w:r>
            <w:r w:rsidR="004678B8">
              <w:rPr>
                <w:color w:val="000000"/>
              </w:rPr>
              <w:t>2</w:t>
            </w:r>
            <w:r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4678B8" w:rsidRPr="00AA44AF" w:rsidRDefault="004678B8" w:rsidP="004678B8">
            <w:pPr>
              <w:widowControl/>
              <w:spacing w:before="0" w:line="240" w:lineRule="auto"/>
              <w:rPr>
                <w:color w:val="000000"/>
              </w:rPr>
            </w:pPr>
            <w:r w:rsidRPr="00AA44AF">
              <w:rPr>
                <w:color w:val="000000"/>
                <w:lang w:val="ru-RU"/>
              </w:rPr>
              <w:t xml:space="preserve">Найти всех сотрудников, которые родились в одном месяце. В запросе использовать соединение таблицы </w:t>
            </w:r>
            <w:proofErr w:type="spellStart"/>
            <w:r w:rsidRPr="00AA44AF">
              <w:rPr>
                <w:color w:val="000000"/>
              </w:rPr>
              <w:t>EmployeeID</w:t>
            </w:r>
            <w:proofErr w:type="spellEnd"/>
            <w:r w:rsidRPr="00AA44AF">
              <w:rPr>
                <w:color w:val="000000"/>
                <w:lang w:val="ru-RU"/>
              </w:rPr>
              <w:t xml:space="preserve"> </w:t>
            </w:r>
            <w:r w:rsidRPr="00AA44AF">
              <w:rPr>
                <w:color w:val="000000"/>
              </w:rPr>
              <w:t>c</w:t>
            </w:r>
            <w:r w:rsidRPr="00AA44AF">
              <w:rPr>
                <w:color w:val="000000"/>
                <w:lang w:val="ru-RU"/>
              </w:rPr>
              <w:t xml:space="preserve"> собой - </w:t>
            </w:r>
            <w:proofErr w:type="spellStart"/>
            <w:r w:rsidRPr="00AA44AF">
              <w:rPr>
                <w:color w:val="000000"/>
                <w:lang w:val="ru-RU"/>
              </w:rPr>
              <w:t>самосоединение</w:t>
            </w:r>
            <w:proofErr w:type="spellEnd"/>
            <w:r w:rsidRPr="00AA44AF">
              <w:rPr>
                <w:color w:val="000000"/>
                <w:lang w:val="ru-RU"/>
              </w:rPr>
              <w:t>. Высветить колонки '</w:t>
            </w:r>
            <w:r w:rsidRPr="00AA44AF">
              <w:rPr>
                <w:color w:val="000000"/>
              </w:rPr>
              <w:t>Month</w:t>
            </w:r>
            <w:r w:rsidRPr="00AA44AF">
              <w:rPr>
                <w:color w:val="000000"/>
                <w:lang w:val="ru-RU"/>
              </w:rPr>
              <w:t xml:space="preserve"> </w:t>
            </w:r>
            <w:r w:rsidRPr="00AA44AF">
              <w:rPr>
                <w:color w:val="000000"/>
              </w:rPr>
              <w:t>of</w:t>
            </w:r>
            <w:r w:rsidRPr="00AA44AF">
              <w:rPr>
                <w:color w:val="000000"/>
                <w:lang w:val="ru-RU"/>
              </w:rPr>
              <w:t xml:space="preserve"> </w:t>
            </w:r>
            <w:r w:rsidRPr="00AA44AF">
              <w:rPr>
                <w:color w:val="000000"/>
              </w:rPr>
              <w:t>birth</w:t>
            </w:r>
            <w:r w:rsidRPr="00AA44AF">
              <w:rPr>
                <w:color w:val="000000"/>
                <w:lang w:val="ru-RU"/>
              </w:rPr>
              <w:t xml:space="preserve">' и </w:t>
            </w:r>
            <w:r w:rsidRPr="00AA44AF">
              <w:rPr>
                <w:color w:val="000000"/>
              </w:rPr>
              <w:t>City</w:t>
            </w:r>
            <w:r w:rsidRPr="00AA44AF">
              <w:rPr>
                <w:color w:val="000000"/>
                <w:lang w:val="ru-RU"/>
              </w:rPr>
              <w:t xml:space="preserve">. Запрос не должен высвечивать дублируемые записи. </w:t>
            </w:r>
          </w:p>
          <w:p w:rsidR="002060C6" w:rsidRPr="001301D0" w:rsidRDefault="002060C6" w:rsidP="00FD10BA">
            <w:pPr>
              <w:widowControl/>
              <w:spacing w:line="240" w:lineRule="auto"/>
              <w:ind w:left="792"/>
              <w:rPr>
                <w:color w:val="000000"/>
                <w:lang w:val="ru-RU"/>
              </w:rPr>
            </w:pPr>
          </w:p>
        </w:tc>
      </w:tr>
    </w:tbl>
    <w:p w:rsidR="002060C6" w:rsidRDefault="002060C6" w:rsidP="002060C6">
      <w:pPr>
        <w:widowControl/>
        <w:spacing w:before="0" w:line="240" w:lineRule="auto"/>
        <w:rPr>
          <w:b/>
          <w:sz w:val="28"/>
          <w:lang w:val="ru-RU"/>
        </w:rPr>
      </w:pPr>
    </w:p>
    <w:p w:rsidR="002060C6" w:rsidRDefault="002060C6" w:rsidP="002060C6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455A5C" w:rsidRDefault="00455A5C" w:rsidP="002060C6">
      <w:pPr>
        <w:widowControl/>
        <w:spacing w:before="0" w:line="240" w:lineRule="auto"/>
        <w:rPr>
          <w:b/>
          <w:sz w:val="28"/>
          <w:lang w:val="ru-RU"/>
        </w:rPr>
      </w:pPr>
    </w:p>
    <w:p w:rsidR="00455A5C" w:rsidRDefault="00455A5C" w:rsidP="002060C6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>
            <wp:extent cx="5934075" cy="3810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2060C6" w:rsidRDefault="002060C6" w:rsidP="002060C6">
      <w:pPr>
        <w:widowControl/>
        <w:spacing w:before="0" w:line="240" w:lineRule="auto"/>
        <w:rPr>
          <w:b/>
          <w:sz w:val="28"/>
          <w:lang w:val="ru-RU"/>
        </w:rPr>
      </w:pPr>
    </w:p>
    <w:p w:rsidR="00867C4F" w:rsidRDefault="00867C4F" w:rsidP="00867C4F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t xml:space="preserve">Задание </w:t>
      </w:r>
      <w:r>
        <w:rPr>
          <w:b/>
          <w:sz w:val="28"/>
        </w:rPr>
        <w:t>15</w:t>
      </w:r>
    </w:p>
    <w:p w:rsidR="00867C4F" w:rsidRDefault="00867C4F" w:rsidP="00867C4F">
      <w:pPr>
        <w:widowControl/>
        <w:spacing w:before="0" w:line="240" w:lineRule="auto"/>
        <w:rPr>
          <w:color w:val="000000"/>
          <w:lang w:val="ru-RU"/>
        </w:rPr>
      </w:pPr>
    </w:p>
    <w:p w:rsidR="00867C4F" w:rsidRPr="00CA2A35" w:rsidRDefault="00867C4F" w:rsidP="00867C4F">
      <w:pPr>
        <w:widowControl/>
        <w:spacing w:before="0" w:line="240" w:lineRule="auto"/>
        <w:rPr>
          <w:color w:val="000000"/>
          <w:lang w:val="ru-RU"/>
        </w:rPr>
      </w:pPr>
      <w:r w:rsidRPr="00CA2A35">
        <w:rPr>
          <w:color w:val="000000"/>
          <w:lang w:val="ru-RU"/>
        </w:rPr>
        <w:t xml:space="preserve">Использование </w:t>
      </w:r>
      <w:r w:rsidRPr="00CA2A35">
        <w:rPr>
          <w:color w:val="000000"/>
        </w:rPr>
        <w:t>Inner</w:t>
      </w:r>
      <w:r w:rsidRPr="00CA2A35">
        <w:rPr>
          <w:color w:val="000000"/>
          <w:lang w:val="ru-RU"/>
        </w:rPr>
        <w:t xml:space="preserve"> </w:t>
      </w:r>
      <w:r w:rsidRPr="00CA2A35">
        <w:rPr>
          <w:color w:val="000000"/>
        </w:rPr>
        <w:t>JOIN</w:t>
      </w:r>
    </w:p>
    <w:p w:rsidR="00867C4F" w:rsidRPr="00E84F4A" w:rsidRDefault="00867C4F" w:rsidP="00867C4F">
      <w:pPr>
        <w:widowControl/>
        <w:spacing w:before="0" w:line="240" w:lineRule="auto"/>
        <w:rPr>
          <w:color w:val="000000"/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867C4F" w:rsidTr="00FD10BA">
        <w:tc>
          <w:tcPr>
            <w:tcW w:w="616" w:type="dxa"/>
          </w:tcPr>
          <w:p w:rsidR="00867C4F" w:rsidRPr="001301D0" w:rsidRDefault="00867C4F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867C4F" w:rsidRDefault="00867C4F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867C4F" w:rsidRPr="00E84F4A" w:rsidRDefault="00867C4F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867C4F" w:rsidTr="00FD10BA">
        <w:trPr>
          <w:trHeight w:val="421"/>
        </w:trPr>
        <w:tc>
          <w:tcPr>
            <w:tcW w:w="616" w:type="dxa"/>
          </w:tcPr>
          <w:p w:rsidR="00867C4F" w:rsidRPr="0062542A" w:rsidRDefault="00867C4F" w:rsidP="00FD10BA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948" w:type="dxa"/>
          </w:tcPr>
          <w:p w:rsidR="00867C4F" w:rsidRDefault="000B4E8B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8</w:t>
            </w:r>
            <w:r w:rsidR="00867C4F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10</w:t>
            </w:r>
            <w:r w:rsidR="00867C4F"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867C4F" w:rsidRPr="001301D0" w:rsidRDefault="000B4E8B" w:rsidP="000B4E8B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ED6504">
              <w:rPr>
                <w:color w:val="000000"/>
                <w:lang w:val="ru-RU"/>
              </w:rPr>
              <w:t xml:space="preserve">Вывести номера заказов и названия для продуктов категории </w:t>
            </w:r>
            <w:r w:rsidRPr="00ED6504">
              <w:rPr>
                <w:color w:val="000000"/>
              </w:rPr>
              <w:t>Seafood</w:t>
            </w:r>
          </w:p>
        </w:tc>
      </w:tr>
    </w:tbl>
    <w:p w:rsidR="00867C4F" w:rsidRDefault="00867C4F" w:rsidP="00867C4F">
      <w:pPr>
        <w:widowControl/>
        <w:spacing w:before="0" w:line="240" w:lineRule="auto"/>
        <w:rPr>
          <w:b/>
          <w:sz w:val="28"/>
          <w:lang w:val="ru-RU"/>
        </w:rPr>
      </w:pPr>
    </w:p>
    <w:p w:rsidR="00867C4F" w:rsidRDefault="00867C4F" w:rsidP="00867C4F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0A2BCA" w:rsidRDefault="000A2BCA">
      <w:pPr>
        <w:widowControl/>
        <w:spacing w:before="0" w:line="240" w:lineRule="auto"/>
        <w:rPr>
          <w:b/>
          <w:sz w:val="28"/>
        </w:rPr>
      </w:pPr>
    </w:p>
    <w:p w:rsidR="00222D5C" w:rsidRDefault="00222D5C">
      <w:pPr>
        <w:widowControl/>
        <w:spacing w:before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8306" cy="3981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88" cy="398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E2" w:rsidRDefault="00EC46E2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222D5C" w:rsidRDefault="00222D5C">
      <w:pPr>
        <w:widowControl/>
        <w:spacing w:before="0" w:line="240" w:lineRule="auto"/>
        <w:rPr>
          <w:b/>
          <w:sz w:val="28"/>
        </w:rPr>
      </w:pPr>
    </w:p>
    <w:p w:rsidR="00222D5C" w:rsidRDefault="00222D5C" w:rsidP="00222D5C">
      <w:pPr>
        <w:widowControl/>
        <w:spacing w:before="0" w:line="240" w:lineRule="auto"/>
        <w:rPr>
          <w:b/>
          <w:sz w:val="28"/>
        </w:rPr>
      </w:pPr>
      <w:r>
        <w:rPr>
          <w:b/>
          <w:sz w:val="28"/>
          <w:lang w:val="ru-RU"/>
        </w:rPr>
        <w:t xml:space="preserve">Задание </w:t>
      </w:r>
      <w:r>
        <w:rPr>
          <w:b/>
          <w:sz w:val="28"/>
        </w:rPr>
        <w:t>1</w:t>
      </w:r>
      <w:r>
        <w:rPr>
          <w:b/>
          <w:sz w:val="28"/>
        </w:rPr>
        <w:t>6</w:t>
      </w:r>
    </w:p>
    <w:p w:rsidR="00222D5C" w:rsidRDefault="00222D5C" w:rsidP="00222D5C">
      <w:pPr>
        <w:widowControl/>
        <w:spacing w:before="0" w:line="240" w:lineRule="auto"/>
        <w:rPr>
          <w:color w:val="000000"/>
          <w:lang w:val="ru-RU"/>
        </w:rPr>
      </w:pPr>
    </w:p>
    <w:tbl>
      <w:tblPr>
        <w:tblStyle w:val="afff2"/>
        <w:tblW w:w="10061" w:type="dxa"/>
        <w:tblInd w:w="-714" w:type="dxa"/>
        <w:tblLook w:val="04A0" w:firstRow="1" w:lastRow="0" w:firstColumn="1" w:lastColumn="0" w:noHBand="0" w:noVBand="1"/>
      </w:tblPr>
      <w:tblGrid>
        <w:gridCol w:w="616"/>
        <w:gridCol w:w="948"/>
        <w:gridCol w:w="8497"/>
      </w:tblGrid>
      <w:tr w:rsidR="00222D5C" w:rsidTr="00FD10BA">
        <w:tc>
          <w:tcPr>
            <w:tcW w:w="616" w:type="dxa"/>
          </w:tcPr>
          <w:p w:rsidR="00222D5C" w:rsidRPr="001301D0" w:rsidRDefault="00222D5C" w:rsidP="00FD10BA">
            <w:pPr>
              <w:pStyle w:val="af8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</w:t>
            </w:r>
          </w:p>
        </w:tc>
        <w:tc>
          <w:tcPr>
            <w:tcW w:w="948" w:type="dxa"/>
          </w:tcPr>
          <w:p w:rsidR="00222D5C" w:rsidRDefault="00222D5C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№ задачи</w:t>
            </w:r>
          </w:p>
        </w:tc>
        <w:tc>
          <w:tcPr>
            <w:tcW w:w="8497" w:type="dxa"/>
          </w:tcPr>
          <w:p w:rsidR="00222D5C" w:rsidRPr="00E84F4A" w:rsidRDefault="00222D5C" w:rsidP="00FD10BA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Текст</w:t>
            </w:r>
            <w:r w:rsidRPr="00E84F4A">
              <w:rPr>
                <w:b/>
                <w:bCs/>
                <w:iCs/>
                <w:lang w:val="ru-RU"/>
              </w:rPr>
              <w:t xml:space="preserve"> задачи</w:t>
            </w:r>
          </w:p>
        </w:tc>
      </w:tr>
      <w:tr w:rsidR="00222D5C" w:rsidTr="00FD10BA">
        <w:trPr>
          <w:trHeight w:val="421"/>
        </w:trPr>
        <w:tc>
          <w:tcPr>
            <w:tcW w:w="616" w:type="dxa"/>
          </w:tcPr>
          <w:p w:rsidR="00222D5C" w:rsidRPr="0062542A" w:rsidRDefault="00222D5C" w:rsidP="00FD10BA">
            <w:pPr>
              <w:widowControl/>
              <w:spacing w:before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6</w:t>
            </w:r>
          </w:p>
        </w:tc>
        <w:tc>
          <w:tcPr>
            <w:tcW w:w="948" w:type="dxa"/>
          </w:tcPr>
          <w:p w:rsidR="00222D5C" w:rsidRDefault="00222D5C" w:rsidP="00FD10BA">
            <w:pPr>
              <w:widowControl/>
              <w:spacing w:before="0" w:line="240" w:lineRule="auto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8</w:t>
            </w:r>
            <w:r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  <w:r>
              <w:rPr>
                <w:color w:val="000000"/>
                <w:lang w:val="ru-RU"/>
              </w:rPr>
              <w:t>.</w:t>
            </w:r>
          </w:p>
        </w:tc>
        <w:tc>
          <w:tcPr>
            <w:tcW w:w="8497" w:type="dxa"/>
          </w:tcPr>
          <w:p w:rsidR="00222D5C" w:rsidRPr="00ED6504" w:rsidRDefault="00222D5C" w:rsidP="00222D5C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  <w:r w:rsidRPr="00ED6504">
              <w:rPr>
                <w:color w:val="000000"/>
                <w:lang w:val="ru-RU"/>
              </w:rPr>
              <w:t>Выбрать поставщиков и продукты всех категорий. Название категории выводить отдельным столбцом. Категории должны быть отсортированы по алфавиту.</w:t>
            </w:r>
          </w:p>
          <w:p w:rsidR="00222D5C" w:rsidRPr="001301D0" w:rsidRDefault="00222D5C" w:rsidP="00FD10BA">
            <w:pPr>
              <w:widowControl/>
              <w:spacing w:before="0" w:line="240" w:lineRule="auto"/>
              <w:rPr>
                <w:color w:val="000000"/>
                <w:lang w:val="ru-RU"/>
              </w:rPr>
            </w:pPr>
          </w:p>
        </w:tc>
      </w:tr>
    </w:tbl>
    <w:p w:rsidR="00222D5C" w:rsidRDefault="00222D5C" w:rsidP="00222D5C">
      <w:pPr>
        <w:widowControl/>
        <w:spacing w:before="0" w:line="240" w:lineRule="auto"/>
        <w:rPr>
          <w:b/>
          <w:sz w:val="28"/>
          <w:lang w:val="ru-RU"/>
        </w:rPr>
      </w:pPr>
    </w:p>
    <w:p w:rsidR="00222D5C" w:rsidRDefault="00222D5C" w:rsidP="00222D5C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>Решение:</w:t>
      </w:r>
    </w:p>
    <w:p w:rsidR="008159FF" w:rsidRDefault="008159FF" w:rsidP="00222D5C">
      <w:pPr>
        <w:widowControl/>
        <w:spacing w:before="0" w:line="240" w:lineRule="auto"/>
        <w:rPr>
          <w:b/>
          <w:sz w:val="28"/>
          <w:lang w:val="ru-RU"/>
        </w:rPr>
      </w:pPr>
    </w:p>
    <w:p w:rsidR="008159FF" w:rsidRDefault="008159FF" w:rsidP="00222D5C">
      <w:pPr>
        <w:widowControl/>
        <w:spacing w:before="0" w:line="240" w:lineRule="auto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>
            <wp:extent cx="5943600" cy="3867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9FF" w:rsidSect="00081FA5">
      <w:pgSz w:w="11909" w:h="16834" w:code="9"/>
      <w:pgMar w:top="1418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74C" w:rsidRDefault="0082774C">
      <w:r>
        <w:separator/>
      </w:r>
    </w:p>
  </w:endnote>
  <w:endnote w:type="continuationSeparator" w:id="0">
    <w:p w:rsidR="0082774C" w:rsidRDefault="0082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397457"/>
      <w:docPartObj>
        <w:docPartGallery w:val="Page Numbers (Bottom of Page)"/>
        <w:docPartUnique/>
      </w:docPartObj>
    </w:sdtPr>
    <w:sdtEndPr>
      <w:rPr>
        <w:b/>
        <w:szCs w:val="24"/>
      </w:rPr>
    </w:sdtEndPr>
    <w:sdtContent>
      <w:p w:rsidR="00515962" w:rsidRDefault="00515962" w:rsidP="00825587">
        <w:pPr>
          <w:pStyle w:val="af8"/>
          <w:jc w:val="right"/>
        </w:pPr>
        <w:r>
          <w:t>© EPAM Systems, 20</w:t>
        </w:r>
        <w:r>
          <w:rPr>
            <w:lang w:val="ru-RU"/>
          </w:rPr>
          <w:t xml:space="preserve">21    </w:t>
        </w:r>
        <w:r>
          <w:t xml:space="preserve">         </w:t>
        </w:r>
        <w:r>
          <w:rPr>
            <w:lang w:val="ru-RU"/>
          </w:rPr>
          <w:t xml:space="preserve">                                               </w:t>
        </w:r>
        <w:r>
          <w:rPr>
            <w:b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Cs w:val="24"/>
          </w:rPr>
          <w:fldChar w:fldCharType="separate"/>
        </w:r>
        <w:r>
          <w:rPr>
            <w:b/>
            <w:noProof/>
          </w:rPr>
          <w:t>4</w:t>
        </w:r>
        <w:r>
          <w:rPr>
            <w:b/>
            <w:szCs w:val="24"/>
          </w:rPr>
          <w:fldChar w:fldCharType="end"/>
        </w:r>
        <w:r>
          <w:t xml:space="preserve"> /</w:t>
        </w:r>
        <w:r>
          <w:rPr>
            <w:b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Cs w:val="24"/>
          </w:rPr>
          <w:fldChar w:fldCharType="separate"/>
        </w:r>
        <w:r>
          <w:rPr>
            <w:b/>
            <w:noProof/>
          </w:rPr>
          <w:t>13</w:t>
        </w:r>
        <w:r>
          <w:rPr>
            <w:b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74C" w:rsidRDefault="0082774C">
      <w:r>
        <w:separator/>
      </w:r>
    </w:p>
  </w:footnote>
  <w:footnote w:type="continuationSeparator" w:id="0">
    <w:p w:rsidR="0082774C" w:rsidRDefault="00827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962" w:rsidRPr="00B51D44" w:rsidRDefault="00515962" w:rsidP="001958AB">
    <w:pPr>
      <w:pStyle w:val="afc"/>
      <w:rPr>
        <w:u w:val="single"/>
        <w:lang w:val="ru-RU"/>
      </w:rPr>
    </w:pPr>
    <w:r w:rsidRPr="006D4A9A">
      <w:rPr>
        <w:b/>
        <w:u w:val="single"/>
        <w:lang w:val="ru-RU"/>
      </w:rPr>
      <w:t>Название</w:t>
    </w:r>
    <w:r w:rsidRPr="00B51D44">
      <w:rPr>
        <w:u w:val="single"/>
        <w:lang w:val="ru-RU"/>
      </w:rPr>
      <w:t xml:space="preserve">: </w:t>
    </w:r>
    <w:r w:rsidR="006A501B">
      <w:rPr>
        <w:u w:val="single"/>
      </w:rPr>
      <w:t xml:space="preserve">SQL            </w:t>
    </w:r>
    <w:r>
      <w:rPr>
        <w:u w:val="single"/>
        <w:lang w:val="ru-RU"/>
      </w:rPr>
      <w:t xml:space="preserve">                                  </w:t>
    </w:r>
    <w:r w:rsidRPr="00B51D44">
      <w:rPr>
        <w:u w:val="single"/>
        <w:lang w:val="ru-RU"/>
      </w:rPr>
      <w:t xml:space="preserve">                                       </w:t>
    </w:r>
    <w:r>
      <w:rPr>
        <w:u w:val="single"/>
        <w:lang w:val="ru-RU"/>
      </w:rPr>
      <w:t xml:space="preserve">        </w:t>
    </w:r>
    <w:r w:rsidRPr="006D4A9A">
      <w:rPr>
        <w:b/>
        <w:u w:val="single"/>
        <w:lang w:val="ru-RU"/>
      </w:rPr>
      <w:t>Конфиденциально</w:t>
    </w:r>
  </w:p>
  <w:p w:rsidR="00515962" w:rsidRPr="001958AB" w:rsidRDefault="00515962" w:rsidP="001958AB">
    <w:pPr>
      <w:pStyle w:val="afc"/>
      <w:rPr>
        <w:lang w:val="ru-RU"/>
      </w:rPr>
    </w:pPr>
    <w:r w:rsidRPr="001958AB">
      <w:rPr>
        <w:b/>
        <w:lang w:val="ru-RU"/>
      </w:rPr>
      <w:t>PID</w:t>
    </w:r>
    <w:r w:rsidRPr="001958AB">
      <w:rPr>
        <w:lang w:val="ru-RU"/>
      </w:rPr>
      <w:t xml:space="preserve">: </w:t>
    </w:r>
    <w:proofErr w:type="spellStart"/>
    <w:r w:rsidR="006A501B">
      <w:t>sql</w:t>
    </w:r>
    <w:proofErr w:type="spellEnd"/>
    <w:r w:rsidR="006A501B">
      <w:t xml:space="preserve">            </w:t>
    </w:r>
    <w:r w:rsidRPr="001958AB">
      <w:rPr>
        <w:lang w:val="ru-RU"/>
      </w:rPr>
      <w:t xml:space="preserve">                              </w:t>
    </w:r>
    <w:r>
      <w:rPr>
        <w:lang w:val="ru-RU"/>
      </w:rPr>
      <w:t xml:space="preserve">         </w:t>
    </w:r>
    <w:r w:rsidRPr="001958AB">
      <w:rPr>
        <w:lang w:val="ru-RU"/>
      </w:rPr>
      <w:t xml:space="preserve">  </w:t>
    </w:r>
    <w:r w:rsidRPr="001958AB">
      <w:rPr>
        <w:b/>
        <w:lang w:val="ru-RU"/>
      </w:rPr>
      <w:t>Версия</w:t>
    </w:r>
    <w:r w:rsidRPr="001958AB">
      <w:rPr>
        <w:lang w:val="ru-RU"/>
      </w:rPr>
      <w:t xml:space="preserve">: </w:t>
    </w:r>
    <w:r w:rsidR="00EC46E2">
      <w:t>1</w:t>
    </w:r>
    <w:r w:rsidRPr="001958AB">
      <w:rPr>
        <w:lang w:val="ru-RU"/>
      </w:rPr>
      <w:t xml:space="preserve">.0                </w:t>
    </w:r>
    <w:r>
      <w:rPr>
        <w:lang w:val="ru-RU"/>
      </w:rPr>
      <w:t xml:space="preserve">         </w:t>
    </w:r>
    <w:r w:rsidRPr="001958AB">
      <w:rPr>
        <w:lang w:val="ru-RU"/>
      </w:rPr>
      <w:t xml:space="preserve">    </w:t>
    </w:r>
    <w:r w:rsidRPr="00326918">
      <w:rPr>
        <w:lang w:val="ru-RU"/>
      </w:rPr>
      <w:t xml:space="preserve">   </w:t>
    </w:r>
    <w:r w:rsidRPr="001958AB">
      <w:rPr>
        <w:lang w:val="ru-RU"/>
      </w:rPr>
      <w:t xml:space="preserve">      </w:t>
    </w:r>
    <w:r w:rsidRPr="001958AB">
      <w:rPr>
        <w:b/>
        <w:lang w:val="ru-RU"/>
      </w:rPr>
      <w:t xml:space="preserve">Дата: </w:t>
    </w:r>
    <w:r w:rsidRPr="001958AB">
      <w:rPr>
        <w:lang w:val="ru-RU"/>
      </w:rPr>
      <w:fldChar w:fldCharType="begin"/>
    </w:r>
    <w:r w:rsidRPr="001958AB">
      <w:rPr>
        <w:lang w:val="ru-RU"/>
      </w:rPr>
      <w:instrText xml:space="preserve"> TIME \@ "dd.MM.yyyy" </w:instrText>
    </w:r>
    <w:r w:rsidRPr="001958AB">
      <w:rPr>
        <w:lang w:val="ru-RU"/>
      </w:rPr>
      <w:fldChar w:fldCharType="separate"/>
    </w:r>
    <w:r w:rsidR="001E2E1B">
      <w:rPr>
        <w:noProof/>
        <w:lang w:val="ru-RU"/>
      </w:rPr>
      <w:t>24.04.2021</w:t>
    </w:r>
    <w:r w:rsidRPr="001958AB">
      <w:rPr>
        <w:lang w:val="ru-RU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962" w:rsidRDefault="00515962" w:rsidP="0016365C">
    <w:pPr>
      <w:pStyle w:val="afc"/>
      <w:jc w:val="right"/>
      <w:rPr>
        <w:lang w:val="ru-RU"/>
      </w:rPr>
    </w:pPr>
    <w:r>
      <w:rPr>
        <w:noProof/>
        <w:lang w:val="ru-RU" w:eastAsia="ru-RU"/>
      </w:rPr>
      <w:drawing>
        <wp:inline distT="0" distB="0" distL="0" distR="0" wp14:anchorId="7DCCC48E" wp14:editId="339D8023">
          <wp:extent cx="962025" cy="339114"/>
          <wp:effectExtent l="0" t="0" r="0" b="0"/>
          <wp:docPr id="5" name="Рисунок 0" descr="epam-logo-primar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am-logo-primar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2025" cy="339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15962" w:rsidRPr="0016365C" w:rsidRDefault="00515962" w:rsidP="0016365C">
    <w:pPr>
      <w:pStyle w:val="afc"/>
      <w:jc w:val="right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D3D427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64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1A662DF"/>
    <w:multiLevelType w:val="hybridMultilevel"/>
    <w:tmpl w:val="8F7E53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5C2066D"/>
    <w:multiLevelType w:val="multilevel"/>
    <w:tmpl w:val="F9FAA9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color w:val="00000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B0F7CAE"/>
    <w:multiLevelType w:val="hybridMultilevel"/>
    <w:tmpl w:val="CB540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E9516A"/>
    <w:multiLevelType w:val="hybridMultilevel"/>
    <w:tmpl w:val="E03607F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E5D2D6D"/>
    <w:multiLevelType w:val="hybridMultilevel"/>
    <w:tmpl w:val="F7647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2575D7"/>
    <w:multiLevelType w:val="multilevel"/>
    <w:tmpl w:val="7C24F82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14BF167F"/>
    <w:multiLevelType w:val="hybridMultilevel"/>
    <w:tmpl w:val="82AA37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F47B2C"/>
    <w:multiLevelType w:val="hybridMultilevel"/>
    <w:tmpl w:val="7F6A6FAC"/>
    <w:lvl w:ilvl="0" w:tplc="A190C2FE">
      <w:start w:val="1"/>
      <w:numFmt w:val="decimal"/>
      <w:pStyle w:val="a1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AD936D1"/>
    <w:multiLevelType w:val="hybridMultilevel"/>
    <w:tmpl w:val="720CD6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B483F85"/>
    <w:multiLevelType w:val="multilevel"/>
    <w:tmpl w:val="1138192C"/>
    <w:lvl w:ilvl="0">
      <w:start w:val="1"/>
      <w:numFmt w:val="decimal"/>
      <w:lvlText w:val="4.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F5A73A0"/>
    <w:multiLevelType w:val="multilevel"/>
    <w:tmpl w:val="C25251D2"/>
    <w:lvl w:ilvl="0">
      <w:start w:val="1"/>
      <w:numFmt w:val="decimal"/>
      <w:pStyle w:val="a2"/>
      <w:suff w:val="space"/>
      <w:lvlText w:val="%1."/>
      <w:lvlJc w:val="left"/>
      <w:pPr>
        <w:ind w:left="284" w:firstLine="0"/>
      </w:pPr>
      <w:rPr>
        <w:rFonts w:ascii="Times New Roman" w:hAnsi="Times New Roman" w:cs="Times New Roman" w:hint="default"/>
        <w:b w:val="0"/>
        <w:i w:val="0"/>
        <w:spacing w:val="0"/>
        <w:position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3CE60E7"/>
    <w:multiLevelType w:val="hybridMultilevel"/>
    <w:tmpl w:val="AD6A29F4"/>
    <w:lvl w:ilvl="0" w:tplc="EC18E3F4">
      <w:start w:val="1"/>
      <w:numFmt w:val="bullet"/>
      <w:pStyle w:val="a3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B3BB4"/>
    <w:multiLevelType w:val="hybridMultilevel"/>
    <w:tmpl w:val="075A7556"/>
    <w:lvl w:ilvl="0" w:tplc="6C381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DB94107"/>
    <w:multiLevelType w:val="hybridMultilevel"/>
    <w:tmpl w:val="D7940236"/>
    <w:lvl w:ilvl="0" w:tplc="8960BEE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D3740C"/>
    <w:multiLevelType w:val="hybridMultilevel"/>
    <w:tmpl w:val="95F68CD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354B3A5B"/>
    <w:multiLevelType w:val="hybridMultilevel"/>
    <w:tmpl w:val="7D32442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46FEE"/>
    <w:multiLevelType w:val="hybridMultilevel"/>
    <w:tmpl w:val="A7AC02CE"/>
    <w:lvl w:ilvl="0" w:tplc="FAA2BF6E">
      <w:start w:val="1"/>
      <w:numFmt w:val="decimal"/>
      <w:lvlText w:val="3.%1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6" w15:restartNumberingAfterBreak="0">
    <w:nsid w:val="3C206A6D"/>
    <w:multiLevelType w:val="hybridMultilevel"/>
    <w:tmpl w:val="3DB80C4E"/>
    <w:lvl w:ilvl="0" w:tplc="041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414023"/>
    <w:multiLevelType w:val="hybridMultilevel"/>
    <w:tmpl w:val="A096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5A0EF0"/>
    <w:multiLevelType w:val="hybridMultilevel"/>
    <w:tmpl w:val="3C502EE8"/>
    <w:lvl w:ilvl="0" w:tplc="FBE414CA">
      <w:start w:val="1"/>
      <w:numFmt w:val="bullet"/>
      <w:pStyle w:val="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89769F"/>
    <w:multiLevelType w:val="hybridMultilevel"/>
    <w:tmpl w:val="3914026C"/>
    <w:lvl w:ilvl="0" w:tplc="605E72E0">
      <w:start w:val="1"/>
      <w:numFmt w:val="bullet"/>
      <w:pStyle w:val="a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AA6E7B"/>
    <w:multiLevelType w:val="hybridMultilevel"/>
    <w:tmpl w:val="5AA4C438"/>
    <w:lvl w:ilvl="0" w:tplc="EC808A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663795"/>
    <w:multiLevelType w:val="hybridMultilevel"/>
    <w:tmpl w:val="3E50DF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FE003F"/>
    <w:multiLevelType w:val="hybridMultilevel"/>
    <w:tmpl w:val="4CFEFC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8C95F15"/>
    <w:multiLevelType w:val="hybridMultilevel"/>
    <w:tmpl w:val="3618846C"/>
    <w:lvl w:ilvl="0" w:tplc="D3E69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98D2E00"/>
    <w:multiLevelType w:val="hybridMultilevel"/>
    <w:tmpl w:val="EE865462"/>
    <w:lvl w:ilvl="0" w:tplc="31EEE77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555D9"/>
    <w:multiLevelType w:val="hybridMultilevel"/>
    <w:tmpl w:val="4B5A38F6"/>
    <w:lvl w:ilvl="0" w:tplc="29BC9822">
      <w:start w:val="1"/>
      <w:numFmt w:val="decimal"/>
      <w:pStyle w:val="22"/>
      <w:lvlText w:val="%1."/>
      <w:lvlJc w:val="left"/>
      <w:pPr>
        <w:ind w:left="0" w:hanging="360"/>
      </w:pPr>
      <w:rPr>
        <w:rFonts w:asciiTheme="minorHAnsi" w:hAnsiTheme="minorHAnsi" w:hint="default"/>
        <w:b w:val="0"/>
        <w:i w:val="0"/>
        <w:spacing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1882DF3"/>
    <w:multiLevelType w:val="hybridMultilevel"/>
    <w:tmpl w:val="E73098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8106316"/>
    <w:multiLevelType w:val="hybridMultilevel"/>
    <w:tmpl w:val="5404A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439E8"/>
    <w:multiLevelType w:val="hybridMultilevel"/>
    <w:tmpl w:val="B0EA8638"/>
    <w:lvl w:ilvl="0" w:tplc="7B840614">
      <w:start w:val="1"/>
      <w:numFmt w:val="decimal"/>
      <w:lvlText w:val="6.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D42C1"/>
    <w:multiLevelType w:val="hybridMultilevel"/>
    <w:tmpl w:val="6198810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E2D4650"/>
    <w:multiLevelType w:val="multilevel"/>
    <w:tmpl w:val="AD5401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color w:val="00000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5"/>
  </w:num>
  <w:num w:numId="4">
    <w:abstractNumId w:val="24"/>
  </w:num>
  <w:num w:numId="5">
    <w:abstractNumId w:val="36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35"/>
  </w:num>
  <w:num w:numId="17">
    <w:abstractNumId w:val="23"/>
  </w:num>
  <w:num w:numId="18">
    <w:abstractNumId w:val="11"/>
  </w:num>
  <w:num w:numId="19">
    <w:abstractNumId w:val="38"/>
  </w:num>
  <w:num w:numId="20">
    <w:abstractNumId w:val="31"/>
  </w:num>
  <w:num w:numId="21">
    <w:abstractNumId w:val="19"/>
  </w:num>
  <w:num w:numId="22">
    <w:abstractNumId w:val="22"/>
  </w:num>
  <w:num w:numId="23">
    <w:abstractNumId w:val="19"/>
  </w:num>
  <w:num w:numId="24">
    <w:abstractNumId w:val="20"/>
  </w:num>
  <w:num w:numId="25">
    <w:abstractNumId w:val="14"/>
  </w:num>
  <w:num w:numId="26">
    <w:abstractNumId w:val="33"/>
  </w:num>
  <w:num w:numId="27">
    <w:abstractNumId w:val="15"/>
  </w:num>
  <w:num w:numId="28">
    <w:abstractNumId w:val="15"/>
    <w:lvlOverride w:ilvl="0">
      <w:startOverride w:val="1"/>
    </w:lvlOverride>
  </w:num>
  <w:num w:numId="29">
    <w:abstractNumId w:val="16"/>
  </w:num>
  <w:num w:numId="30">
    <w:abstractNumId w:val="27"/>
  </w:num>
  <w:num w:numId="31">
    <w:abstractNumId w:val="32"/>
  </w:num>
  <w:num w:numId="32">
    <w:abstractNumId w:val="37"/>
  </w:num>
  <w:num w:numId="33">
    <w:abstractNumId w:val="40"/>
  </w:num>
  <w:num w:numId="34">
    <w:abstractNumId w:val="8"/>
  </w:num>
  <w:num w:numId="35">
    <w:abstractNumId w:val="12"/>
  </w:num>
  <w:num w:numId="36">
    <w:abstractNumId w:val="26"/>
  </w:num>
  <w:num w:numId="37">
    <w:abstractNumId w:val="10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1"/>
  </w:num>
  <w:num w:numId="40">
    <w:abstractNumId w:val="17"/>
  </w:num>
  <w:num w:numId="41">
    <w:abstractNumId w:val="30"/>
  </w:num>
  <w:num w:numId="42">
    <w:abstractNumId w:val="25"/>
  </w:num>
  <w:num w:numId="43">
    <w:abstractNumId w:val="34"/>
  </w:num>
  <w:num w:numId="44">
    <w:abstractNumId w:val="21"/>
  </w:num>
  <w:num w:numId="45">
    <w:abstractNumId w:val="39"/>
  </w:num>
  <w:num w:numId="46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E6"/>
    <w:rsid w:val="000003AA"/>
    <w:rsid w:val="00001048"/>
    <w:rsid w:val="000017CA"/>
    <w:rsid w:val="00001EB9"/>
    <w:rsid w:val="000031E1"/>
    <w:rsid w:val="00006D70"/>
    <w:rsid w:val="00010A94"/>
    <w:rsid w:val="000110AD"/>
    <w:rsid w:val="0001334C"/>
    <w:rsid w:val="00013F6B"/>
    <w:rsid w:val="00016947"/>
    <w:rsid w:val="00022158"/>
    <w:rsid w:val="00023E01"/>
    <w:rsid w:val="000306D3"/>
    <w:rsid w:val="000368A5"/>
    <w:rsid w:val="00043ADC"/>
    <w:rsid w:val="00044652"/>
    <w:rsid w:val="00047308"/>
    <w:rsid w:val="000557F6"/>
    <w:rsid w:val="00056024"/>
    <w:rsid w:val="00057BB5"/>
    <w:rsid w:val="00063877"/>
    <w:rsid w:val="0006645C"/>
    <w:rsid w:val="000703A9"/>
    <w:rsid w:val="0008100C"/>
    <w:rsid w:val="00081508"/>
    <w:rsid w:val="00081FA5"/>
    <w:rsid w:val="00084EFD"/>
    <w:rsid w:val="00092EAA"/>
    <w:rsid w:val="000931F8"/>
    <w:rsid w:val="00093B83"/>
    <w:rsid w:val="00095F23"/>
    <w:rsid w:val="000A03A0"/>
    <w:rsid w:val="000A2BCA"/>
    <w:rsid w:val="000A420B"/>
    <w:rsid w:val="000A4E39"/>
    <w:rsid w:val="000A6040"/>
    <w:rsid w:val="000B4E8B"/>
    <w:rsid w:val="000D4695"/>
    <w:rsid w:val="000D61B3"/>
    <w:rsid w:val="000E09AF"/>
    <w:rsid w:val="000E2F57"/>
    <w:rsid w:val="000E4671"/>
    <w:rsid w:val="000E5733"/>
    <w:rsid w:val="000E63DD"/>
    <w:rsid w:val="000F2774"/>
    <w:rsid w:val="000F3F98"/>
    <w:rsid w:val="000F64A1"/>
    <w:rsid w:val="001017B3"/>
    <w:rsid w:val="00102511"/>
    <w:rsid w:val="001028C2"/>
    <w:rsid w:val="00104002"/>
    <w:rsid w:val="00105202"/>
    <w:rsid w:val="00106CDB"/>
    <w:rsid w:val="00110748"/>
    <w:rsid w:val="00112A51"/>
    <w:rsid w:val="001133D5"/>
    <w:rsid w:val="00117019"/>
    <w:rsid w:val="00117DFD"/>
    <w:rsid w:val="001262DF"/>
    <w:rsid w:val="001301D0"/>
    <w:rsid w:val="00130569"/>
    <w:rsid w:val="001343EE"/>
    <w:rsid w:val="001355C3"/>
    <w:rsid w:val="001361BD"/>
    <w:rsid w:val="00147938"/>
    <w:rsid w:val="00152E85"/>
    <w:rsid w:val="001538D3"/>
    <w:rsid w:val="0016365C"/>
    <w:rsid w:val="00165ECA"/>
    <w:rsid w:val="00166C36"/>
    <w:rsid w:val="00171785"/>
    <w:rsid w:val="00171DE9"/>
    <w:rsid w:val="00173FBC"/>
    <w:rsid w:val="001778DE"/>
    <w:rsid w:val="00185008"/>
    <w:rsid w:val="00186BA4"/>
    <w:rsid w:val="00194F89"/>
    <w:rsid w:val="001958AB"/>
    <w:rsid w:val="0019683B"/>
    <w:rsid w:val="001A062D"/>
    <w:rsid w:val="001A1574"/>
    <w:rsid w:val="001A162F"/>
    <w:rsid w:val="001A1FB0"/>
    <w:rsid w:val="001A28A4"/>
    <w:rsid w:val="001A2B41"/>
    <w:rsid w:val="001A30BD"/>
    <w:rsid w:val="001A6A2C"/>
    <w:rsid w:val="001A7B5E"/>
    <w:rsid w:val="001B095E"/>
    <w:rsid w:val="001B25D0"/>
    <w:rsid w:val="001B6AAE"/>
    <w:rsid w:val="001B6B1E"/>
    <w:rsid w:val="001B784B"/>
    <w:rsid w:val="001C1B65"/>
    <w:rsid w:val="001C2E40"/>
    <w:rsid w:val="001C7DF1"/>
    <w:rsid w:val="001D4121"/>
    <w:rsid w:val="001D5B87"/>
    <w:rsid w:val="001E2E1B"/>
    <w:rsid w:val="001E6684"/>
    <w:rsid w:val="001E6BBE"/>
    <w:rsid w:val="001F2AE0"/>
    <w:rsid w:val="00200B26"/>
    <w:rsid w:val="002060C6"/>
    <w:rsid w:val="002078DC"/>
    <w:rsid w:val="002160BB"/>
    <w:rsid w:val="002179AB"/>
    <w:rsid w:val="00221F89"/>
    <w:rsid w:val="00222D5C"/>
    <w:rsid w:val="00222DC3"/>
    <w:rsid w:val="00223B9C"/>
    <w:rsid w:val="0022480C"/>
    <w:rsid w:val="00235712"/>
    <w:rsid w:val="002362A6"/>
    <w:rsid w:val="002405B9"/>
    <w:rsid w:val="00240AA5"/>
    <w:rsid w:val="00245A71"/>
    <w:rsid w:val="00252A73"/>
    <w:rsid w:val="00253B8C"/>
    <w:rsid w:val="0025481C"/>
    <w:rsid w:val="00255664"/>
    <w:rsid w:val="00260465"/>
    <w:rsid w:val="00262F75"/>
    <w:rsid w:val="00263E8E"/>
    <w:rsid w:val="002647AE"/>
    <w:rsid w:val="002723BC"/>
    <w:rsid w:val="0027273F"/>
    <w:rsid w:val="002762B4"/>
    <w:rsid w:val="00276374"/>
    <w:rsid w:val="00276875"/>
    <w:rsid w:val="00283326"/>
    <w:rsid w:val="0028362D"/>
    <w:rsid w:val="00283972"/>
    <w:rsid w:val="00286611"/>
    <w:rsid w:val="002907AF"/>
    <w:rsid w:val="002930CE"/>
    <w:rsid w:val="00293E83"/>
    <w:rsid w:val="00297A25"/>
    <w:rsid w:val="002A4C00"/>
    <w:rsid w:val="002A521B"/>
    <w:rsid w:val="002A713E"/>
    <w:rsid w:val="002B00D3"/>
    <w:rsid w:val="002B0F1F"/>
    <w:rsid w:val="002B1890"/>
    <w:rsid w:val="002B3CC2"/>
    <w:rsid w:val="002B5743"/>
    <w:rsid w:val="002D3D27"/>
    <w:rsid w:val="002D7681"/>
    <w:rsid w:val="002E666E"/>
    <w:rsid w:val="002E7437"/>
    <w:rsid w:val="002F1533"/>
    <w:rsid w:val="002F5285"/>
    <w:rsid w:val="002F5D7B"/>
    <w:rsid w:val="00310B66"/>
    <w:rsid w:val="0031293A"/>
    <w:rsid w:val="0031373A"/>
    <w:rsid w:val="00315579"/>
    <w:rsid w:val="00315802"/>
    <w:rsid w:val="00321128"/>
    <w:rsid w:val="00321A00"/>
    <w:rsid w:val="003227E5"/>
    <w:rsid w:val="00322C1B"/>
    <w:rsid w:val="00323780"/>
    <w:rsid w:val="00325F52"/>
    <w:rsid w:val="00326918"/>
    <w:rsid w:val="00331A15"/>
    <w:rsid w:val="00337790"/>
    <w:rsid w:val="00350FCF"/>
    <w:rsid w:val="00355DCF"/>
    <w:rsid w:val="003609E8"/>
    <w:rsid w:val="003622D4"/>
    <w:rsid w:val="00366A71"/>
    <w:rsid w:val="00367FBD"/>
    <w:rsid w:val="00376205"/>
    <w:rsid w:val="00383496"/>
    <w:rsid w:val="00383ABB"/>
    <w:rsid w:val="0038754C"/>
    <w:rsid w:val="00390504"/>
    <w:rsid w:val="00391229"/>
    <w:rsid w:val="00391297"/>
    <w:rsid w:val="00391D53"/>
    <w:rsid w:val="0039309F"/>
    <w:rsid w:val="00393AB0"/>
    <w:rsid w:val="00393AC7"/>
    <w:rsid w:val="0039419E"/>
    <w:rsid w:val="00394781"/>
    <w:rsid w:val="003947A4"/>
    <w:rsid w:val="003A0EBD"/>
    <w:rsid w:val="003A3B7A"/>
    <w:rsid w:val="003A4039"/>
    <w:rsid w:val="003A4721"/>
    <w:rsid w:val="003A6E82"/>
    <w:rsid w:val="003B2161"/>
    <w:rsid w:val="003B2226"/>
    <w:rsid w:val="003B701E"/>
    <w:rsid w:val="003C3FA2"/>
    <w:rsid w:val="003C425E"/>
    <w:rsid w:val="003D1400"/>
    <w:rsid w:val="003D18F5"/>
    <w:rsid w:val="003D1C65"/>
    <w:rsid w:val="003D1F28"/>
    <w:rsid w:val="003D2934"/>
    <w:rsid w:val="003D4982"/>
    <w:rsid w:val="003D6162"/>
    <w:rsid w:val="003D7527"/>
    <w:rsid w:val="003E2F9C"/>
    <w:rsid w:val="003E69D0"/>
    <w:rsid w:val="003F03FF"/>
    <w:rsid w:val="003F7E42"/>
    <w:rsid w:val="003F7F40"/>
    <w:rsid w:val="00402E00"/>
    <w:rsid w:val="00406B9F"/>
    <w:rsid w:val="00410DFF"/>
    <w:rsid w:val="004119CA"/>
    <w:rsid w:val="00414BAF"/>
    <w:rsid w:val="00416561"/>
    <w:rsid w:val="0042124F"/>
    <w:rsid w:val="00421B20"/>
    <w:rsid w:val="00425514"/>
    <w:rsid w:val="0042760E"/>
    <w:rsid w:val="00427E7E"/>
    <w:rsid w:val="00433C18"/>
    <w:rsid w:val="004345C2"/>
    <w:rsid w:val="00434841"/>
    <w:rsid w:val="00445AC8"/>
    <w:rsid w:val="004521D5"/>
    <w:rsid w:val="00454D99"/>
    <w:rsid w:val="00455A5C"/>
    <w:rsid w:val="00456B32"/>
    <w:rsid w:val="004571FB"/>
    <w:rsid w:val="0045792F"/>
    <w:rsid w:val="00461AF2"/>
    <w:rsid w:val="00463FF8"/>
    <w:rsid w:val="00465956"/>
    <w:rsid w:val="00467454"/>
    <w:rsid w:val="004678B8"/>
    <w:rsid w:val="00470552"/>
    <w:rsid w:val="0047273C"/>
    <w:rsid w:val="00475F25"/>
    <w:rsid w:val="00481295"/>
    <w:rsid w:val="004814FF"/>
    <w:rsid w:val="00481A19"/>
    <w:rsid w:val="004866A7"/>
    <w:rsid w:val="00491B82"/>
    <w:rsid w:val="00494551"/>
    <w:rsid w:val="004971D1"/>
    <w:rsid w:val="004A08A8"/>
    <w:rsid w:val="004A2F66"/>
    <w:rsid w:val="004B4D2A"/>
    <w:rsid w:val="004B4EB8"/>
    <w:rsid w:val="004B4F92"/>
    <w:rsid w:val="004B5037"/>
    <w:rsid w:val="004B7CFD"/>
    <w:rsid w:val="004C04A2"/>
    <w:rsid w:val="004C2F82"/>
    <w:rsid w:val="004C2F92"/>
    <w:rsid w:val="004D2558"/>
    <w:rsid w:val="004D29BE"/>
    <w:rsid w:val="004D5FDD"/>
    <w:rsid w:val="004D6E41"/>
    <w:rsid w:val="004E1B17"/>
    <w:rsid w:val="004E2C03"/>
    <w:rsid w:val="004E6E43"/>
    <w:rsid w:val="004E75FB"/>
    <w:rsid w:val="004F0056"/>
    <w:rsid w:val="004F26E8"/>
    <w:rsid w:val="004F47D0"/>
    <w:rsid w:val="004F4A1E"/>
    <w:rsid w:val="004F59AA"/>
    <w:rsid w:val="004F608D"/>
    <w:rsid w:val="00501F17"/>
    <w:rsid w:val="00506FFE"/>
    <w:rsid w:val="00507DFB"/>
    <w:rsid w:val="00510AD5"/>
    <w:rsid w:val="00512591"/>
    <w:rsid w:val="00515962"/>
    <w:rsid w:val="0052662C"/>
    <w:rsid w:val="00530E98"/>
    <w:rsid w:val="00536532"/>
    <w:rsid w:val="005400E3"/>
    <w:rsid w:val="0054763C"/>
    <w:rsid w:val="00547EE2"/>
    <w:rsid w:val="005503F5"/>
    <w:rsid w:val="005525DB"/>
    <w:rsid w:val="00560062"/>
    <w:rsid w:val="00563428"/>
    <w:rsid w:val="00566BD1"/>
    <w:rsid w:val="00567296"/>
    <w:rsid w:val="00567A7C"/>
    <w:rsid w:val="0057115C"/>
    <w:rsid w:val="00572184"/>
    <w:rsid w:val="005731ED"/>
    <w:rsid w:val="00580431"/>
    <w:rsid w:val="005825B0"/>
    <w:rsid w:val="00584DD1"/>
    <w:rsid w:val="00592268"/>
    <w:rsid w:val="005A2132"/>
    <w:rsid w:val="005A3BAB"/>
    <w:rsid w:val="005A7C70"/>
    <w:rsid w:val="005B1E0A"/>
    <w:rsid w:val="005B2594"/>
    <w:rsid w:val="005B4311"/>
    <w:rsid w:val="005B617F"/>
    <w:rsid w:val="005B7388"/>
    <w:rsid w:val="005B741A"/>
    <w:rsid w:val="005C0966"/>
    <w:rsid w:val="005C4322"/>
    <w:rsid w:val="005C6869"/>
    <w:rsid w:val="005D0E54"/>
    <w:rsid w:val="005D26BD"/>
    <w:rsid w:val="005D2875"/>
    <w:rsid w:val="005D5AA7"/>
    <w:rsid w:val="005D6FC8"/>
    <w:rsid w:val="005E2B70"/>
    <w:rsid w:val="005E2F74"/>
    <w:rsid w:val="005E4148"/>
    <w:rsid w:val="005E56AF"/>
    <w:rsid w:val="005F45DD"/>
    <w:rsid w:val="005F5648"/>
    <w:rsid w:val="00606248"/>
    <w:rsid w:val="00607B97"/>
    <w:rsid w:val="00607F32"/>
    <w:rsid w:val="006133FF"/>
    <w:rsid w:val="00617320"/>
    <w:rsid w:val="0062245F"/>
    <w:rsid w:val="00623865"/>
    <w:rsid w:val="0062542A"/>
    <w:rsid w:val="006265E7"/>
    <w:rsid w:val="00644B01"/>
    <w:rsid w:val="00645DF2"/>
    <w:rsid w:val="0065035F"/>
    <w:rsid w:val="006518B0"/>
    <w:rsid w:val="0065477B"/>
    <w:rsid w:val="00656005"/>
    <w:rsid w:val="006620D5"/>
    <w:rsid w:val="00664939"/>
    <w:rsid w:val="006674FA"/>
    <w:rsid w:val="00670DF9"/>
    <w:rsid w:val="0067455F"/>
    <w:rsid w:val="006746C9"/>
    <w:rsid w:val="006759C6"/>
    <w:rsid w:val="00677E31"/>
    <w:rsid w:val="0068062E"/>
    <w:rsid w:val="00681001"/>
    <w:rsid w:val="00681EB3"/>
    <w:rsid w:val="006879BA"/>
    <w:rsid w:val="00692DD9"/>
    <w:rsid w:val="006979A9"/>
    <w:rsid w:val="006A3F16"/>
    <w:rsid w:val="006A501B"/>
    <w:rsid w:val="006A77BC"/>
    <w:rsid w:val="006B5851"/>
    <w:rsid w:val="006C7F0A"/>
    <w:rsid w:val="006D1FCF"/>
    <w:rsid w:val="006D2786"/>
    <w:rsid w:val="006D4A9A"/>
    <w:rsid w:val="006D5D58"/>
    <w:rsid w:val="006D7040"/>
    <w:rsid w:val="006E2DB3"/>
    <w:rsid w:val="006F37C1"/>
    <w:rsid w:val="006F3A15"/>
    <w:rsid w:val="00701242"/>
    <w:rsid w:val="00701EBA"/>
    <w:rsid w:val="00704A25"/>
    <w:rsid w:val="00704C1A"/>
    <w:rsid w:val="00706A6D"/>
    <w:rsid w:val="007102CF"/>
    <w:rsid w:val="007124C3"/>
    <w:rsid w:val="00712F34"/>
    <w:rsid w:val="00717F37"/>
    <w:rsid w:val="00717F71"/>
    <w:rsid w:val="00717FBC"/>
    <w:rsid w:val="007213F5"/>
    <w:rsid w:val="00724286"/>
    <w:rsid w:val="007246AF"/>
    <w:rsid w:val="0072682A"/>
    <w:rsid w:val="0072777F"/>
    <w:rsid w:val="00734CE7"/>
    <w:rsid w:val="007350F6"/>
    <w:rsid w:val="00735F68"/>
    <w:rsid w:val="007371E9"/>
    <w:rsid w:val="00737E8A"/>
    <w:rsid w:val="00740A16"/>
    <w:rsid w:val="00750BDF"/>
    <w:rsid w:val="00751516"/>
    <w:rsid w:val="0075592D"/>
    <w:rsid w:val="0076131B"/>
    <w:rsid w:val="00763495"/>
    <w:rsid w:val="0076463C"/>
    <w:rsid w:val="0076717E"/>
    <w:rsid w:val="00770281"/>
    <w:rsid w:val="007739EA"/>
    <w:rsid w:val="00774DEF"/>
    <w:rsid w:val="007777A1"/>
    <w:rsid w:val="00780E31"/>
    <w:rsid w:val="00785C8B"/>
    <w:rsid w:val="00790075"/>
    <w:rsid w:val="007905B7"/>
    <w:rsid w:val="00790C1A"/>
    <w:rsid w:val="00794E0B"/>
    <w:rsid w:val="007A58FE"/>
    <w:rsid w:val="007A740E"/>
    <w:rsid w:val="007B0C44"/>
    <w:rsid w:val="007B155D"/>
    <w:rsid w:val="007B6042"/>
    <w:rsid w:val="007C1ED7"/>
    <w:rsid w:val="007C403E"/>
    <w:rsid w:val="007C796F"/>
    <w:rsid w:val="007E067F"/>
    <w:rsid w:val="007E0D6B"/>
    <w:rsid w:val="007F401A"/>
    <w:rsid w:val="0080120A"/>
    <w:rsid w:val="00801746"/>
    <w:rsid w:val="00802DDE"/>
    <w:rsid w:val="00803B02"/>
    <w:rsid w:val="00804F10"/>
    <w:rsid w:val="0080619C"/>
    <w:rsid w:val="00810A3F"/>
    <w:rsid w:val="00811F13"/>
    <w:rsid w:val="00812C55"/>
    <w:rsid w:val="00814052"/>
    <w:rsid w:val="008159FF"/>
    <w:rsid w:val="00817398"/>
    <w:rsid w:val="00820129"/>
    <w:rsid w:val="0082024F"/>
    <w:rsid w:val="0082229C"/>
    <w:rsid w:val="008237F4"/>
    <w:rsid w:val="00823FD3"/>
    <w:rsid w:val="00825587"/>
    <w:rsid w:val="0082774C"/>
    <w:rsid w:val="00827767"/>
    <w:rsid w:val="00827CB7"/>
    <w:rsid w:val="00827DE8"/>
    <w:rsid w:val="00827FBD"/>
    <w:rsid w:val="00835300"/>
    <w:rsid w:val="00840BDE"/>
    <w:rsid w:val="008450FB"/>
    <w:rsid w:val="00845A3C"/>
    <w:rsid w:val="00847708"/>
    <w:rsid w:val="00851356"/>
    <w:rsid w:val="00851CA5"/>
    <w:rsid w:val="00853EA3"/>
    <w:rsid w:val="00863C23"/>
    <w:rsid w:val="00863E92"/>
    <w:rsid w:val="008644C7"/>
    <w:rsid w:val="00867C4F"/>
    <w:rsid w:val="00874C5C"/>
    <w:rsid w:val="00876C42"/>
    <w:rsid w:val="00885B82"/>
    <w:rsid w:val="008913DA"/>
    <w:rsid w:val="00892181"/>
    <w:rsid w:val="00893CB0"/>
    <w:rsid w:val="00896D36"/>
    <w:rsid w:val="008A1480"/>
    <w:rsid w:val="008A31BA"/>
    <w:rsid w:val="008A3DC0"/>
    <w:rsid w:val="008A7EBA"/>
    <w:rsid w:val="008B129F"/>
    <w:rsid w:val="008B157B"/>
    <w:rsid w:val="008B3B7F"/>
    <w:rsid w:val="008B48AD"/>
    <w:rsid w:val="008C17A5"/>
    <w:rsid w:val="008C2201"/>
    <w:rsid w:val="008D3519"/>
    <w:rsid w:val="008D3BD7"/>
    <w:rsid w:val="008D4230"/>
    <w:rsid w:val="008D55B1"/>
    <w:rsid w:val="008D61AF"/>
    <w:rsid w:val="008E4BB0"/>
    <w:rsid w:val="008E5615"/>
    <w:rsid w:val="008E5E15"/>
    <w:rsid w:val="008F1DCF"/>
    <w:rsid w:val="008F2FD7"/>
    <w:rsid w:val="008F7AAC"/>
    <w:rsid w:val="0090173A"/>
    <w:rsid w:val="00901846"/>
    <w:rsid w:val="0091530E"/>
    <w:rsid w:val="009162BB"/>
    <w:rsid w:val="009203B3"/>
    <w:rsid w:val="00920AA6"/>
    <w:rsid w:val="00922C51"/>
    <w:rsid w:val="00923F44"/>
    <w:rsid w:val="0092452E"/>
    <w:rsid w:val="00924D7A"/>
    <w:rsid w:val="00927DD2"/>
    <w:rsid w:val="00931ED0"/>
    <w:rsid w:val="009456D0"/>
    <w:rsid w:val="0094653F"/>
    <w:rsid w:val="00950B3D"/>
    <w:rsid w:val="00955741"/>
    <w:rsid w:val="00960577"/>
    <w:rsid w:val="00961ECA"/>
    <w:rsid w:val="00964F64"/>
    <w:rsid w:val="00972947"/>
    <w:rsid w:val="00977756"/>
    <w:rsid w:val="00980552"/>
    <w:rsid w:val="00981D02"/>
    <w:rsid w:val="00982896"/>
    <w:rsid w:val="0098379E"/>
    <w:rsid w:val="00987009"/>
    <w:rsid w:val="00987F96"/>
    <w:rsid w:val="0099430F"/>
    <w:rsid w:val="009A01E5"/>
    <w:rsid w:val="009A6AA8"/>
    <w:rsid w:val="009B0925"/>
    <w:rsid w:val="009B2F2D"/>
    <w:rsid w:val="009B442F"/>
    <w:rsid w:val="009C0558"/>
    <w:rsid w:val="009C482E"/>
    <w:rsid w:val="009C4999"/>
    <w:rsid w:val="009C61BA"/>
    <w:rsid w:val="009D2C89"/>
    <w:rsid w:val="009D3066"/>
    <w:rsid w:val="009D42D7"/>
    <w:rsid w:val="009D66E3"/>
    <w:rsid w:val="009D7D98"/>
    <w:rsid w:val="009E17E6"/>
    <w:rsid w:val="009E20B1"/>
    <w:rsid w:val="009E2787"/>
    <w:rsid w:val="009E294F"/>
    <w:rsid w:val="009E5209"/>
    <w:rsid w:val="009E5E64"/>
    <w:rsid w:val="009F2BE4"/>
    <w:rsid w:val="009F6705"/>
    <w:rsid w:val="00A0001B"/>
    <w:rsid w:val="00A00BD5"/>
    <w:rsid w:val="00A02F44"/>
    <w:rsid w:val="00A044F8"/>
    <w:rsid w:val="00A050F9"/>
    <w:rsid w:val="00A0687F"/>
    <w:rsid w:val="00A10413"/>
    <w:rsid w:val="00A130E1"/>
    <w:rsid w:val="00A14CE9"/>
    <w:rsid w:val="00A165F2"/>
    <w:rsid w:val="00A33407"/>
    <w:rsid w:val="00A37131"/>
    <w:rsid w:val="00A44483"/>
    <w:rsid w:val="00A4517D"/>
    <w:rsid w:val="00A51A75"/>
    <w:rsid w:val="00A52995"/>
    <w:rsid w:val="00A530F0"/>
    <w:rsid w:val="00A539A5"/>
    <w:rsid w:val="00A54353"/>
    <w:rsid w:val="00A55068"/>
    <w:rsid w:val="00A55576"/>
    <w:rsid w:val="00A620AA"/>
    <w:rsid w:val="00A6238A"/>
    <w:rsid w:val="00A62EF7"/>
    <w:rsid w:val="00A669D4"/>
    <w:rsid w:val="00A677F8"/>
    <w:rsid w:val="00A67EC5"/>
    <w:rsid w:val="00A73C8D"/>
    <w:rsid w:val="00A76E35"/>
    <w:rsid w:val="00A83F89"/>
    <w:rsid w:val="00A93191"/>
    <w:rsid w:val="00A9495A"/>
    <w:rsid w:val="00A9724F"/>
    <w:rsid w:val="00AA0342"/>
    <w:rsid w:val="00AA2EA7"/>
    <w:rsid w:val="00AA4440"/>
    <w:rsid w:val="00AA67EA"/>
    <w:rsid w:val="00AB0DF9"/>
    <w:rsid w:val="00AB3F05"/>
    <w:rsid w:val="00AB654D"/>
    <w:rsid w:val="00AC1081"/>
    <w:rsid w:val="00AC23B6"/>
    <w:rsid w:val="00AC3CE3"/>
    <w:rsid w:val="00AC5A33"/>
    <w:rsid w:val="00AC5C00"/>
    <w:rsid w:val="00AC6EAB"/>
    <w:rsid w:val="00AD1285"/>
    <w:rsid w:val="00AD5D01"/>
    <w:rsid w:val="00AF72D5"/>
    <w:rsid w:val="00AF791C"/>
    <w:rsid w:val="00B013D0"/>
    <w:rsid w:val="00B01DA6"/>
    <w:rsid w:val="00B03873"/>
    <w:rsid w:val="00B13295"/>
    <w:rsid w:val="00B139F6"/>
    <w:rsid w:val="00B14715"/>
    <w:rsid w:val="00B1633A"/>
    <w:rsid w:val="00B16720"/>
    <w:rsid w:val="00B16EC4"/>
    <w:rsid w:val="00B2599C"/>
    <w:rsid w:val="00B32D9E"/>
    <w:rsid w:val="00B3477E"/>
    <w:rsid w:val="00B34D22"/>
    <w:rsid w:val="00B4440C"/>
    <w:rsid w:val="00B4522B"/>
    <w:rsid w:val="00B45BB3"/>
    <w:rsid w:val="00B5073F"/>
    <w:rsid w:val="00B515EC"/>
    <w:rsid w:val="00B51D44"/>
    <w:rsid w:val="00B52480"/>
    <w:rsid w:val="00B62271"/>
    <w:rsid w:val="00B62F54"/>
    <w:rsid w:val="00B6372B"/>
    <w:rsid w:val="00B63F8E"/>
    <w:rsid w:val="00B72B8C"/>
    <w:rsid w:val="00B75158"/>
    <w:rsid w:val="00B76439"/>
    <w:rsid w:val="00B80B00"/>
    <w:rsid w:val="00B81A83"/>
    <w:rsid w:val="00B839E0"/>
    <w:rsid w:val="00B84933"/>
    <w:rsid w:val="00B9182F"/>
    <w:rsid w:val="00B95B9E"/>
    <w:rsid w:val="00BA2B95"/>
    <w:rsid w:val="00BA3A31"/>
    <w:rsid w:val="00BB0780"/>
    <w:rsid w:val="00BB0EC3"/>
    <w:rsid w:val="00BB2D10"/>
    <w:rsid w:val="00BB6EDD"/>
    <w:rsid w:val="00BB72C6"/>
    <w:rsid w:val="00BB744E"/>
    <w:rsid w:val="00BC223B"/>
    <w:rsid w:val="00BC25D9"/>
    <w:rsid w:val="00BC3108"/>
    <w:rsid w:val="00BC526A"/>
    <w:rsid w:val="00BD29DF"/>
    <w:rsid w:val="00BE4191"/>
    <w:rsid w:val="00BE6E0C"/>
    <w:rsid w:val="00BE7F18"/>
    <w:rsid w:val="00BF1414"/>
    <w:rsid w:val="00BF3ED4"/>
    <w:rsid w:val="00BF6EE2"/>
    <w:rsid w:val="00BF7F65"/>
    <w:rsid w:val="00C029B8"/>
    <w:rsid w:val="00C03F50"/>
    <w:rsid w:val="00C0425D"/>
    <w:rsid w:val="00C04907"/>
    <w:rsid w:val="00C11DBA"/>
    <w:rsid w:val="00C131D2"/>
    <w:rsid w:val="00C17D3C"/>
    <w:rsid w:val="00C21975"/>
    <w:rsid w:val="00C21D1B"/>
    <w:rsid w:val="00C22EF8"/>
    <w:rsid w:val="00C255CE"/>
    <w:rsid w:val="00C30EA7"/>
    <w:rsid w:val="00C33CC2"/>
    <w:rsid w:val="00C34BF9"/>
    <w:rsid w:val="00C45C84"/>
    <w:rsid w:val="00C52038"/>
    <w:rsid w:val="00C527E3"/>
    <w:rsid w:val="00C54276"/>
    <w:rsid w:val="00C56D44"/>
    <w:rsid w:val="00C60DD8"/>
    <w:rsid w:val="00C627FC"/>
    <w:rsid w:val="00C63A0E"/>
    <w:rsid w:val="00C649D1"/>
    <w:rsid w:val="00C70908"/>
    <w:rsid w:val="00C73ACF"/>
    <w:rsid w:val="00C819A3"/>
    <w:rsid w:val="00C82543"/>
    <w:rsid w:val="00C83588"/>
    <w:rsid w:val="00C876EE"/>
    <w:rsid w:val="00C87F03"/>
    <w:rsid w:val="00C90F18"/>
    <w:rsid w:val="00C922B5"/>
    <w:rsid w:val="00C9283F"/>
    <w:rsid w:val="00C936FF"/>
    <w:rsid w:val="00C94231"/>
    <w:rsid w:val="00CA05B0"/>
    <w:rsid w:val="00CA2A71"/>
    <w:rsid w:val="00CA549A"/>
    <w:rsid w:val="00CB2D16"/>
    <w:rsid w:val="00CB4C0E"/>
    <w:rsid w:val="00CC47B2"/>
    <w:rsid w:val="00CC5C47"/>
    <w:rsid w:val="00CD033A"/>
    <w:rsid w:val="00CD57C6"/>
    <w:rsid w:val="00CE0B1A"/>
    <w:rsid w:val="00CE2E22"/>
    <w:rsid w:val="00CE6CF2"/>
    <w:rsid w:val="00CF21B0"/>
    <w:rsid w:val="00CF5E8F"/>
    <w:rsid w:val="00CF7A65"/>
    <w:rsid w:val="00D0783B"/>
    <w:rsid w:val="00D1088E"/>
    <w:rsid w:val="00D14EC1"/>
    <w:rsid w:val="00D16C10"/>
    <w:rsid w:val="00D2170E"/>
    <w:rsid w:val="00D2401E"/>
    <w:rsid w:val="00D269F4"/>
    <w:rsid w:val="00D300AA"/>
    <w:rsid w:val="00D316CF"/>
    <w:rsid w:val="00D36CC5"/>
    <w:rsid w:val="00D408AE"/>
    <w:rsid w:val="00D40EE8"/>
    <w:rsid w:val="00D454F0"/>
    <w:rsid w:val="00D608DA"/>
    <w:rsid w:val="00D6106C"/>
    <w:rsid w:val="00D62167"/>
    <w:rsid w:val="00D6325B"/>
    <w:rsid w:val="00D639FE"/>
    <w:rsid w:val="00D703D1"/>
    <w:rsid w:val="00D70DCB"/>
    <w:rsid w:val="00D71B03"/>
    <w:rsid w:val="00D76B55"/>
    <w:rsid w:val="00D77E6D"/>
    <w:rsid w:val="00D80CF0"/>
    <w:rsid w:val="00D82099"/>
    <w:rsid w:val="00D8258D"/>
    <w:rsid w:val="00D860DF"/>
    <w:rsid w:val="00D86536"/>
    <w:rsid w:val="00D86B25"/>
    <w:rsid w:val="00D96170"/>
    <w:rsid w:val="00D97C63"/>
    <w:rsid w:val="00DA301E"/>
    <w:rsid w:val="00DA4351"/>
    <w:rsid w:val="00DB0FAD"/>
    <w:rsid w:val="00DB2F4A"/>
    <w:rsid w:val="00DB587C"/>
    <w:rsid w:val="00DB6989"/>
    <w:rsid w:val="00DC16B9"/>
    <w:rsid w:val="00DC2DD0"/>
    <w:rsid w:val="00DC3978"/>
    <w:rsid w:val="00DC4A10"/>
    <w:rsid w:val="00DD023F"/>
    <w:rsid w:val="00DD0356"/>
    <w:rsid w:val="00DD11BF"/>
    <w:rsid w:val="00DD79B1"/>
    <w:rsid w:val="00DD7D7F"/>
    <w:rsid w:val="00DE4C28"/>
    <w:rsid w:val="00DE5712"/>
    <w:rsid w:val="00DF081F"/>
    <w:rsid w:val="00DF33BA"/>
    <w:rsid w:val="00DF4FDB"/>
    <w:rsid w:val="00DF54FB"/>
    <w:rsid w:val="00DF5625"/>
    <w:rsid w:val="00DF5A90"/>
    <w:rsid w:val="00DF6E69"/>
    <w:rsid w:val="00E01668"/>
    <w:rsid w:val="00E04ADF"/>
    <w:rsid w:val="00E0503E"/>
    <w:rsid w:val="00E06111"/>
    <w:rsid w:val="00E11205"/>
    <w:rsid w:val="00E12535"/>
    <w:rsid w:val="00E15D95"/>
    <w:rsid w:val="00E1665A"/>
    <w:rsid w:val="00E2107E"/>
    <w:rsid w:val="00E21969"/>
    <w:rsid w:val="00E21FEC"/>
    <w:rsid w:val="00E27DDB"/>
    <w:rsid w:val="00E30A5E"/>
    <w:rsid w:val="00E33FA3"/>
    <w:rsid w:val="00E33FC8"/>
    <w:rsid w:val="00E3531B"/>
    <w:rsid w:val="00E41912"/>
    <w:rsid w:val="00E42D8C"/>
    <w:rsid w:val="00E432BC"/>
    <w:rsid w:val="00E44576"/>
    <w:rsid w:val="00E44C12"/>
    <w:rsid w:val="00E5535E"/>
    <w:rsid w:val="00E61288"/>
    <w:rsid w:val="00E62759"/>
    <w:rsid w:val="00E62AE9"/>
    <w:rsid w:val="00E6337F"/>
    <w:rsid w:val="00E7277F"/>
    <w:rsid w:val="00E73A51"/>
    <w:rsid w:val="00E74234"/>
    <w:rsid w:val="00E844ED"/>
    <w:rsid w:val="00E8459E"/>
    <w:rsid w:val="00E84D83"/>
    <w:rsid w:val="00E86419"/>
    <w:rsid w:val="00E9162A"/>
    <w:rsid w:val="00E92D70"/>
    <w:rsid w:val="00E96B19"/>
    <w:rsid w:val="00EA0392"/>
    <w:rsid w:val="00EA334A"/>
    <w:rsid w:val="00EA53D0"/>
    <w:rsid w:val="00EA67DC"/>
    <w:rsid w:val="00EB0359"/>
    <w:rsid w:val="00EB0D75"/>
    <w:rsid w:val="00EB23F8"/>
    <w:rsid w:val="00EB58C1"/>
    <w:rsid w:val="00EB6972"/>
    <w:rsid w:val="00EB6CF7"/>
    <w:rsid w:val="00EC1143"/>
    <w:rsid w:val="00EC35B5"/>
    <w:rsid w:val="00EC462D"/>
    <w:rsid w:val="00EC46E2"/>
    <w:rsid w:val="00EC4D4E"/>
    <w:rsid w:val="00EC5542"/>
    <w:rsid w:val="00EC5747"/>
    <w:rsid w:val="00EC71F1"/>
    <w:rsid w:val="00EC7405"/>
    <w:rsid w:val="00ED0DC9"/>
    <w:rsid w:val="00ED2045"/>
    <w:rsid w:val="00ED3E99"/>
    <w:rsid w:val="00ED6B5D"/>
    <w:rsid w:val="00EE3B38"/>
    <w:rsid w:val="00EE5AEC"/>
    <w:rsid w:val="00EE5CC2"/>
    <w:rsid w:val="00EE60E9"/>
    <w:rsid w:val="00F00698"/>
    <w:rsid w:val="00F04409"/>
    <w:rsid w:val="00F07667"/>
    <w:rsid w:val="00F10EEF"/>
    <w:rsid w:val="00F1330F"/>
    <w:rsid w:val="00F133BC"/>
    <w:rsid w:val="00F14E49"/>
    <w:rsid w:val="00F16C8F"/>
    <w:rsid w:val="00F17E60"/>
    <w:rsid w:val="00F20697"/>
    <w:rsid w:val="00F21AEF"/>
    <w:rsid w:val="00F24311"/>
    <w:rsid w:val="00F259AD"/>
    <w:rsid w:val="00F25AC3"/>
    <w:rsid w:val="00F26FE7"/>
    <w:rsid w:val="00F2702D"/>
    <w:rsid w:val="00F30F03"/>
    <w:rsid w:val="00F30FFA"/>
    <w:rsid w:val="00F310F3"/>
    <w:rsid w:val="00F34668"/>
    <w:rsid w:val="00F358C6"/>
    <w:rsid w:val="00F40211"/>
    <w:rsid w:val="00F461D2"/>
    <w:rsid w:val="00F501A2"/>
    <w:rsid w:val="00F51324"/>
    <w:rsid w:val="00F52DD8"/>
    <w:rsid w:val="00F53F54"/>
    <w:rsid w:val="00F544E5"/>
    <w:rsid w:val="00F5550E"/>
    <w:rsid w:val="00F57008"/>
    <w:rsid w:val="00F625BA"/>
    <w:rsid w:val="00F73952"/>
    <w:rsid w:val="00F73B5F"/>
    <w:rsid w:val="00F74165"/>
    <w:rsid w:val="00F765E0"/>
    <w:rsid w:val="00F779E4"/>
    <w:rsid w:val="00F907EF"/>
    <w:rsid w:val="00F9679B"/>
    <w:rsid w:val="00F96C50"/>
    <w:rsid w:val="00F97DFF"/>
    <w:rsid w:val="00FA0CA3"/>
    <w:rsid w:val="00FB094C"/>
    <w:rsid w:val="00FB6D3E"/>
    <w:rsid w:val="00FC3489"/>
    <w:rsid w:val="00FD017E"/>
    <w:rsid w:val="00FD5EF0"/>
    <w:rsid w:val="00FE114F"/>
    <w:rsid w:val="00FE1353"/>
    <w:rsid w:val="00FF6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269F79"/>
  <w15:docId w15:val="{C7CEC5E8-1716-47B3-8022-2A2CF79A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6">
    <w:name w:val="Normal"/>
    <w:qFormat/>
    <w:rsid w:val="005A3BAB"/>
    <w:pPr>
      <w:widowControl w:val="0"/>
      <w:spacing w:before="120" w:line="240" w:lineRule="atLeast"/>
    </w:pPr>
    <w:rPr>
      <w:sz w:val="24"/>
    </w:rPr>
  </w:style>
  <w:style w:type="paragraph" w:styleId="1">
    <w:name w:val="heading 1"/>
    <w:basedOn w:val="a6"/>
    <w:next w:val="a7"/>
    <w:link w:val="10"/>
    <w:qFormat/>
    <w:rsid w:val="008C17A5"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22">
    <w:name w:val="heading 2"/>
    <w:basedOn w:val="1"/>
    <w:next w:val="a7"/>
    <w:qFormat/>
    <w:rsid w:val="00E1665A"/>
    <w:pPr>
      <w:numPr>
        <w:numId w:val="16"/>
      </w:numPr>
      <w:outlineLvl w:val="1"/>
    </w:pPr>
    <w:rPr>
      <w:sz w:val="24"/>
    </w:rPr>
  </w:style>
  <w:style w:type="paragraph" w:styleId="30">
    <w:name w:val="heading 3"/>
    <w:basedOn w:val="1"/>
    <w:next w:val="a7"/>
    <w:qFormat/>
    <w:rsid w:val="00E1665A"/>
    <w:pPr>
      <w:numPr>
        <w:ilvl w:val="2"/>
      </w:numPr>
      <w:tabs>
        <w:tab w:val="num" w:pos="360"/>
      </w:tabs>
      <w:ind w:left="0"/>
      <w:outlineLvl w:val="2"/>
    </w:pPr>
    <w:rPr>
      <w:sz w:val="24"/>
    </w:rPr>
  </w:style>
  <w:style w:type="paragraph" w:styleId="40">
    <w:name w:val="heading 4"/>
    <w:basedOn w:val="1"/>
    <w:next w:val="a7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6"/>
    <w:next w:val="a7"/>
    <w:qFormat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6"/>
    <w:next w:val="a7"/>
    <w:qFormat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6"/>
    <w:next w:val="a7"/>
    <w:qFormat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6"/>
    <w:next w:val="a7"/>
    <w:qFormat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6"/>
    <w:next w:val="a7"/>
    <w:qFormat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6"/>
    <w:link w:val="ac"/>
    <w:uiPriority w:val="34"/>
    <w:qFormat/>
    <w:rsid w:val="00383496"/>
    <w:pPr>
      <w:contextualSpacing/>
    </w:pPr>
    <w:rPr>
      <w:rFonts w:asciiTheme="minorHAnsi" w:hAnsiTheme="minorHAnsi"/>
      <w:lang w:val="ru-RU"/>
    </w:rPr>
  </w:style>
  <w:style w:type="paragraph" w:styleId="ad">
    <w:name w:val="Balloon Text"/>
    <w:basedOn w:val="a6"/>
    <w:semiHidden/>
    <w:rsid w:val="000E5733"/>
    <w:rPr>
      <w:rFonts w:ascii="Tahoma" w:hAnsi="Tahoma" w:cs="Tahoma"/>
      <w:sz w:val="16"/>
      <w:szCs w:val="16"/>
    </w:rPr>
  </w:style>
  <w:style w:type="paragraph" w:styleId="ae">
    <w:name w:val="Block Text"/>
    <w:basedOn w:val="a6"/>
    <w:rsid w:val="000E5733"/>
    <w:pPr>
      <w:spacing w:after="120"/>
      <w:ind w:left="567" w:right="1440"/>
    </w:pPr>
  </w:style>
  <w:style w:type="paragraph" w:styleId="a7">
    <w:name w:val="Body Text"/>
    <w:basedOn w:val="a6"/>
    <w:link w:val="af"/>
    <w:rsid w:val="000E5733"/>
    <w:pPr>
      <w:keepLines/>
      <w:spacing w:after="120"/>
    </w:pPr>
  </w:style>
  <w:style w:type="paragraph" w:styleId="af0">
    <w:name w:val="caption"/>
    <w:basedOn w:val="a6"/>
    <w:next w:val="a6"/>
    <w:qFormat/>
    <w:rsid w:val="000E5733"/>
    <w:pPr>
      <w:spacing w:after="120"/>
    </w:pPr>
    <w:rPr>
      <w:b/>
      <w:bCs/>
    </w:rPr>
  </w:style>
  <w:style w:type="paragraph" w:styleId="af1">
    <w:name w:val="Closing"/>
    <w:basedOn w:val="a6"/>
    <w:rsid w:val="000E5733"/>
    <w:pPr>
      <w:ind w:left="4320"/>
    </w:pPr>
  </w:style>
  <w:style w:type="paragraph" w:customStyle="1" w:styleId="CodeText">
    <w:name w:val="Code Text"/>
    <w:basedOn w:val="a6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6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f2">
    <w:name w:val="Date"/>
    <w:basedOn w:val="a6"/>
    <w:next w:val="a6"/>
    <w:rsid w:val="000E5733"/>
  </w:style>
  <w:style w:type="paragraph" w:styleId="af3">
    <w:name w:val="Document Map"/>
    <w:basedOn w:val="a6"/>
    <w:semiHidden/>
    <w:rsid w:val="000E5733"/>
    <w:pPr>
      <w:shd w:val="clear" w:color="auto" w:fill="000080"/>
    </w:pPr>
    <w:rPr>
      <w:rFonts w:ascii="Tahoma" w:hAnsi="Tahoma"/>
    </w:rPr>
  </w:style>
  <w:style w:type="paragraph" w:styleId="af4">
    <w:name w:val="E-mail Signature"/>
    <w:basedOn w:val="a6"/>
    <w:rsid w:val="000E5733"/>
  </w:style>
  <w:style w:type="character" w:styleId="af5">
    <w:name w:val="Emphasis"/>
    <w:basedOn w:val="a8"/>
    <w:qFormat/>
    <w:rsid w:val="000E5733"/>
    <w:rPr>
      <w:i/>
      <w:iCs/>
    </w:rPr>
  </w:style>
  <w:style w:type="paragraph" w:styleId="af6">
    <w:name w:val="envelope address"/>
    <w:basedOn w:val="a6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23">
    <w:name w:val="envelope return"/>
    <w:basedOn w:val="a6"/>
    <w:rsid w:val="000E5733"/>
    <w:rPr>
      <w:rFonts w:ascii="Arial" w:hAnsi="Arial" w:cs="Arial"/>
    </w:rPr>
  </w:style>
  <w:style w:type="character" w:styleId="af7">
    <w:name w:val="FollowedHyperlink"/>
    <w:basedOn w:val="a8"/>
    <w:rsid w:val="000E5733"/>
    <w:rPr>
      <w:color w:val="800080"/>
      <w:u w:val="single"/>
    </w:rPr>
  </w:style>
  <w:style w:type="paragraph" w:styleId="af8">
    <w:name w:val="footer"/>
    <w:basedOn w:val="a6"/>
    <w:link w:val="af9"/>
    <w:uiPriority w:val="99"/>
    <w:rsid w:val="000E5733"/>
    <w:pPr>
      <w:tabs>
        <w:tab w:val="center" w:pos="4320"/>
        <w:tab w:val="right" w:pos="8640"/>
      </w:tabs>
    </w:pPr>
  </w:style>
  <w:style w:type="character" w:styleId="afa">
    <w:name w:val="footnote reference"/>
    <w:basedOn w:val="a8"/>
    <w:semiHidden/>
    <w:rsid w:val="000E5733"/>
    <w:rPr>
      <w:sz w:val="20"/>
      <w:vertAlign w:val="superscript"/>
    </w:rPr>
  </w:style>
  <w:style w:type="paragraph" w:styleId="afb">
    <w:name w:val="footnote text"/>
    <w:basedOn w:val="a6"/>
    <w:semiHidden/>
    <w:rsid w:val="000E573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c">
    <w:name w:val="header"/>
    <w:basedOn w:val="a6"/>
    <w:link w:val="afd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8"/>
    <w:rsid w:val="000E5733"/>
  </w:style>
  <w:style w:type="paragraph" w:styleId="HTML0">
    <w:name w:val="HTML Address"/>
    <w:basedOn w:val="a6"/>
    <w:rsid w:val="000E5733"/>
    <w:rPr>
      <w:i/>
      <w:iCs/>
    </w:rPr>
  </w:style>
  <w:style w:type="character" w:styleId="HTML1">
    <w:name w:val="HTML Cite"/>
    <w:basedOn w:val="a8"/>
    <w:rsid w:val="000E5733"/>
    <w:rPr>
      <w:i/>
      <w:iCs/>
    </w:rPr>
  </w:style>
  <w:style w:type="character" w:styleId="HTML2">
    <w:name w:val="HTML Code"/>
    <w:basedOn w:val="a8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8"/>
    <w:rsid w:val="000E5733"/>
    <w:rPr>
      <w:i/>
      <w:iCs/>
    </w:rPr>
  </w:style>
  <w:style w:type="character" w:styleId="HTML4">
    <w:name w:val="HTML Keyboard"/>
    <w:basedOn w:val="a8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6"/>
    <w:rsid w:val="000E5733"/>
    <w:rPr>
      <w:rFonts w:ascii="Courier New" w:hAnsi="Courier New" w:cs="Courier New"/>
    </w:rPr>
  </w:style>
  <w:style w:type="character" w:styleId="HTML6">
    <w:name w:val="HTML Typewriter"/>
    <w:basedOn w:val="a8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8"/>
    <w:rsid w:val="000E5733"/>
    <w:rPr>
      <w:i/>
      <w:iCs/>
    </w:rPr>
  </w:style>
  <w:style w:type="character" w:styleId="afe">
    <w:name w:val="Hyperlink"/>
    <w:basedOn w:val="a8"/>
    <w:uiPriority w:val="99"/>
    <w:rsid w:val="000E5733"/>
    <w:rPr>
      <w:color w:val="0000FF"/>
      <w:u w:val="single"/>
    </w:rPr>
  </w:style>
  <w:style w:type="paragraph" w:styleId="11">
    <w:name w:val="index 1"/>
    <w:basedOn w:val="a6"/>
    <w:semiHidden/>
    <w:rsid w:val="000E5733"/>
    <w:pPr>
      <w:ind w:left="202" w:hanging="202"/>
    </w:pPr>
  </w:style>
  <w:style w:type="paragraph" w:styleId="24">
    <w:name w:val="index 2"/>
    <w:basedOn w:val="a6"/>
    <w:semiHidden/>
    <w:rsid w:val="000E5733"/>
    <w:pPr>
      <w:ind w:left="404" w:hanging="202"/>
    </w:pPr>
  </w:style>
  <w:style w:type="paragraph" w:styleId="32">
    <w:name w:val="index 3"/>
    <w:basedOn w:val="a6"/>
    <w:semiHidden/>
    <w:rsid w:val="000E5733"/>
    <w:pPr>
      <w:ind w:left="605" w:hanging="202"/>
    </w:pPr>
  </w:style>
  <w:style w:type="paragraph" w:styleId="42">
    <w:name w:val="index 4"/>
    <w:basedOn w:val="a6"/>
    <w:semiHidden/>
    <w:rsid w:val="000E5733"/>
    <w:pPr>
      <w:ind w:left="807" w:hanging="202"/>
    </w:pPr>
  </w:style>
  <w:style w:type="paragraph" w:styleId="52">
    <w:name w:val="index 5"/>
    <w:basedOn w:val="a6"/>
    <w:semiHidden/>
    <w:rsid w:val="000E5733"/>
    <w:pPr>
      <w:ind w:left="1008" w:hanging="202"/>
    </w:pPr>
  </w:style>
  <w:style w:type="paragraph" w:styleId="60">
    <w:name w:val="index 6"/>
    <w:basedOn w:val="a6"/>
    <w:semiHidden/>
    <w:rsid w:val="000E5733"/>
    <w:pPr>
      <w:ind w:left="1210" w:hanging="202"/>
    </w:pPr>
  </w:style>
  <w:style w:type="paragraph" w:styleId="70">
    <w:name w:val="index 7"/>
    <w:basedOn w:val="a6"/>
    <w:semiHidden/>
    <w:rsid w:val="000E5733"/>
    <w:pPr>
      <w:ind w:left="1412" w:hanging="202"/>
    </w:pPr>
  </w:style>
  <w:style w:type="paragraph" w:styleId="80">
    <w:name w:val="index 8"/>
    <w:basedOn w:val="a6"/>
    <w:next w:val="60"/>
    <w:semiHidden/>
    <w:rsid w:val="000E5733"/>
    <w:pPr>
      <w:ind w:left="1613" w:hanging="202"/>
    </w:pPr>
  </w:style>
  <w:style w:type="paragraph" w:styleId="90">
    <w:name w:val="index 9"/>
    <w:basedOn w:val="a6"/>
    <w:semiHidden/>
    <w:rsid w:val="000E5733"/>
    <w:pPr>
      <w:ind w:left="1815" w:hanging="202"/>
    </w:pPr>
  </w:style>
  <w:style w:type="paragraph" w:customStyle="1" w:styleId="InfoBlue">
    <w:name w:val="InfoBlue"/>
    <w:basedOn w:val="a6"/>
    <w:next w:val="a7"/>
    <w:rsid w:val="000E5733"/>
    <w:pPr>
      <w:tabs>
        <w:tab w:val="left" w:pos="162"/>
        <w:tab w:val="left" w:pos="1260"/>
      </w:tabs>
      <w:ind w:left="158"/>
    </w:pPr>
    <w:rPr>
      <w:i/>
      <w:color w:val="0000FF"/>
    </w:rPr>
  </w:style>
  <w:style w:type="paragraph" w:styleId="aff">
    <w:name w:val="List"/>
    <w:basedOn w:val="a6"/>
    <w:rsid w:val="000E5733"/>
    <w:pPr>
      <w:ind w:left="567"/>
    </w:pPr>
  </w:style>
  <w:style w:type="paragraph" w:styleId="25">
    <w:name w:val="List 2"/>
    <w:basedOn w:val="a6"/>
    <w:rsid w:val="000E5733"/>
    <w:pPr>
      <w:ind w:left="851"/>
    </w:pPr>
  </w:style>
  <w:style w:type="paragraph" w:styleId="33">
    <w:name w:val="List 3"/>
    <w:basedOn w:val="aff"/>
    <w:rsid w:val="000E5733"/>
    <w:pPr>
      <w:ind w:left="1134"/>
    </w:pPr>
  </w:style>
  <w:style w:type="paragraph" w:styleId="43">
    <w:name w:val="List 4"/>
    <w:basedOn w:val="a6"/>
    <w:rsid w:val="000E5733"/>
    <w:pPr>
      <w:ind w:left="1418"/>
    </w:pPr>
  </w:style>
  <w:style w:type="paragraph" w:styleId="53">
    <w:name w:val="List 5"/>
    <w:basedOn w:val="a6"/>
    <w:rsid w:val="000E5733"/>
    <w:pPr>
      <w:ind w:left="1701"/>
    </w:pPr>
  </w:style>
  <w:style w:type="paragraph" w:styleId="a4">
    <w:name w:val="List Bullet"/>
    <w:basedOn w:val="a6"/>
    <w:rsid w:val="000E5733"/>
    <w:pPr>
      <w:numPr>
        <w:numId w:val="2"/>
      </w:numPr>
    </w:pPr>
  </w:style>
  <w:style w:type="paragraph" w:styleId="20">
    <w:name w:val="List Bullet 2"/>
    <w:basedOn w:val="a6"/>
    <w:rsid w:val="005400E3"/>
    <w:pPr>
      <w:numPr>
        <w:numId w:val="3"/>
      </w:numPr>
      <w:tabs>
        <w:tab w:val="clear" w:pos="720"/>
        <w:tab w:val="num" w:pos="360"/>
      </w:tabs>
    </w:pPr>
  </w:style>
  <w:style w:type="paragraph" w:styleId="31">
    <w:name w:val="List Bullet 3"/>
    <w:basedOn w:val="a6"/>
    <w:rsid w:val="005400E3"/>
    <w:pPr>
      <w:numPr>
        <w:numId w:val="4"/>
      </w:numPr>
      <w:tabs>
        <w:tab w:val="clear" w:pos="720"/>
        <w:tab w:val="num" w:pos="360"/>
        <w:tab w:val="left" w:pos="1418"/>
      </w:tabs>
      <w:ind w:left="1778"/>
    </w:pPr>
  </w:style>
  <w:style w:type="paragraph" w:styleId="41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6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f0">
    <w:name w:val="List Continue"/>
    <w:basedOn w:val="a6"/>
    <w:rsid w:val="000E5733"/>
    <w:pPr>
      <w:spacing w:after="120"/>
      <w:ind w:left="851"/>
    </w:pPr>
  </w:style>
  <w:style w:type="paragraph" w:styleId="26">
    <w:name w:val="List Continue 2"/>
    <w:basedOn w:val="a6"/>
    <w:rsid w:val="000E5733"/>
    <w:pPr>
      <w:spacing w:after="120"/>
      <w:ind w:left="1134"/>
    </w:pPr>
  </w:style>
  <w:style w:type="paragraph" w:styleId="34">
    <w:name w:val="List Continue 3"/>
    <w:basedOn w:val="a6"/>
    <w:rsid w:val="000E5733"/>
    <w:pPr>
      <w:spacing w:after="120"/>
      <w:ind w:left="1418"/>
    </w:pPr>
  </w:style>
  <w:style w:type="paragraph" w:styleId="44">
    <w:name w:val="List Continue 4"/>
    <w:basedOn w:val="a6"/>
    <w:rsid w:val="000E5733"/>
    <w:pPr>
      <w:spacing w:after="120"/>
      <w:ind w:left="1701"/>
    </w:pPr>
  </w:style>
  <w:style w:type="paragraph" w:styleId="54">
    <w:name w:val="List Continue 5"/>
    <w:basedOn w:val="a6"/>
    <w:rsid w:val="000E5733"/>
    <w:pPr>
      <w:spacing w:after="120"/>
      <w:ind w:left="1985"/>
    </w:pPr>
  </w:style>
  <w:style w:type="paragraph" w:styleId="a">
    <w:name w:val="List Number"/>
    <w:basedOn w:val="a6"/>
    <w:rsid w:val="000E5733"/>
    <w:pPr>
      <w:numPr>
        <w:numId w:val="7"/>
      </w:numPr>
    </w:pPr>
  </w:style>
  <w:style w:type="paragraph" w:styleId="2">
    <w:name w:val="List Number 2"/>
    <w:basedOn w:val="a6"/>
    <w:rsid w:val="000E5733"/>
    <w:pPr>
      <w:numPr>
        <w:numId w:val="8"/>
      </w:numPr>
      <w:ind w:hanging="720"/>
    </w:pPr>
  </w:style>
  <w:style w:type="paragraph" w:styleId="3">
    <w:name w:val="List Number 3"/>
    <w:basedOn w:val="a6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6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6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f1">
    <w:name w:val="Message Header"/>
    <w:basedOn w:val="a6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aff2">
    <w:name w:val="Normal (Web)"/>
    <w:basedOn w:val="a6"/>
    <w:rsid w:val="000E5733"/>
    <w:rPr>
      <w:szCs w:val="24"/>
    </w:rPr>
  </w:style>
  <w:style w:type="paragraph" w:styleId="aff3">
    <w:name w:val="Normal Indent"/>
    <w:basedOn w:val="a6"/>
    <w:rsid w:val="000E5733"/>
    <w:pPr>
      <w:ind w:left="567"/>
    </w:pPr>
  </w:style>
  <w:style w:type="paragraph" w:customStyle="1" w:styleId="Note">
    <w:name w:val="Note"/>
    <w:basedOn w:val="a6"/>
    <w:rsid w:val="000E5733"/>
    <w:rPr>
      <w:b/>
    </w:rPr>
  </w:style>
  <w:style w:type="paragraph" w:styleId="aff4">
    <w:name w:val="Note Heading"/>
    <w:basedOn w:val="a6"/>
    <w:next w:val="a7"/>
    <w:rsid w:val="000E5733"/>
  </w:style>
  <w:style w:type="character" w:styleId="aff5">
    <w:name w:val="page number"/>
    <w:basedOn w:val="a8"/>
    <w:rsid w:val="000E5733"/>
  </w:style>
  <w:style w:type="paragraph" w:styleId="aff6">
    <w:name w:val="Plain Text"/>
    <w:basedOn w:val="a6"/>
    <w:rsid w:val="000E5733"/>
    <w:rPr>
      <w:rFonts w:ascii="Courier" w:hAnsi="Courier" w:cs="Courier New"/>
    </w:rPr>
  </w:style>
  <w:style w:type="paragraph" w:styleId="aff7">
    <w:name w:val="Salutation"/>
    <w:basedOn w:val="a6"/>
    <w:next w:val="a7"/>
    <w:rsid w:val="000E5733"/>
  </w:style>
  <w:style w:type="paragraph" w:styleId="aff8">
    <w:name w:val="Signature"/>
    <w:basedOn w:val="a6"/>
    <w:rsid w:val="000E5733"/>
    <w:pPr>
      <w:ind w:left="4320"/>
    </w:pPr>
  </w:style>
  <w:style w:type="character" w:styleId="aff9">
    <w:name w:val="Strong"/>
    <w:basedOn w:val="a8"/>
    <w:qFormat/>
    <w:rsid w:val="000E5733"/>
    <w:rPr>
      <w:b/>
      <w:bCs w:val="0"/>
    </w:rPr>
  </w:style>
  <w:style w:type="paragraph" w:styleId="affa">
    <w:name w:val="Subtitle"/>
    <w:basedOn w:val="a6"/>
    <w:qFormat/>
    <w:rsid w:val="000E5733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TitleSubject">
    <w:name w:val="Title Subject"/>
    <w:basedOn w:val="a6"/>
    <w:next w:val="a6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7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9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9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9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authorities"/>
    <w:basedOn w:val="a6"/>
    <w:next w:val="a7"/>
    <w:semiHidden/>
    <w:rsid w:val="000E5733"/>
    <w:pPr>
      <w:ind w:left="200" w:hanging="200"/>
    </w:pPr>
  </w:style>
  <w:style w:type="paragraph" w:styleId="affc">
    <w:name w:val="table of figures"/>
    <w:basedOn w:val="a6"/>
    <w:next w:val="a7"/>
    <w:semiHidden/>
    <w:rsid w:val="000E5733"/>
    <w:pPr>
      <w:ind w:left="400" w:hanging="400"/>
    </w:pPr>
  </w:style>
  <w:style w:type="paragraph" w:customStyle="1" w:styleId="TableText">
    <w:name w:val="Table_Text"/>
    <w:basedOn w:val="a6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d">
    <w:name w:val="Title"/>
    <w:basedOn w:val="a6"/>
    <w:next w:val="a7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e">
    <w:name w:val="toa heading"/>
    <w:basedOn w:val="a6"/>
    <w:next w:val="a7"/>
    <w:semiHidden/>
    <w:rsid w:val="000E5733"/>
    <w:rPr>
      <w:rFonts w:ascii="Arial" w:hAnsi="Arial" w:cs="Arial"/>
      <w:b/>
      <w:bCs/>
      <w:szCs w:val="24"/>
    </w:rPr>
  </w:style>
  <w:style w:type="paragraph" w:styleId="13">
    <w:name w:val="toc 1"/>
    <w:basedOn w:val="a6"/>
    <w:next w:val="a6"/>
    <w:uiPriority w:val="39"/>
    <w:qFormat/>
    <w:rsid w:val="000E5733"/>
    <w:pPr>
      <w:spacing w:after="120"/>
    </w:pPr>
    <w:rPr>
      <w:b/>
      <w:bCs/>
      <w:caps/>
      <w:szCs w:val="24"/>
    </w:rPr>
  </w:style>
  <w:style w:type="paragraph" w:styleId="28">
    <w:name w:val="toc 2"/>
    <w:basedOn w:val="a6"/>
    <w:next w:val="a6"/>
    <w:uiPriority w:val="39"/>
    <w:qFormat/>
    <w:rsid w:val="000E5733"/>
    <w:pPr>
      <w:ind w:left="200"/>
    </w:pPr>
    <w:rPr>
      <w:smallCaps/>
      <w:szCs w:val="24"/>
    </w:rPr>
  </w:style>
  <w:style w:type="paragraph" w:styleId="36">
    <w:name w:val="toc 3"/>
    <w:basedOn w:val="a6"/>
    <w:next w:val="a6"/>
    <w:uiPriority w:val="39"/>
    <w:qFormat/>
    <w:rsid w:val="000E5733"/>
    <w:pPr>
      <w:ind w:left="400"/>
    </w:pPr>
    <w:rPr>
      <w:i/>
      <w:iCs/>
      <w:szCs w:val="24"/>
    </w:rPr>
  </w:style>
  <w:style w:type="paragraph" w:styleId="45">
    <w:name w:val="toc 4"/>
    <w:basedOn w:val="a6"/>
    <w:next w:val="a6"/>
    <w:semiHidden/>
    <w:rsid w:val="000E5733"/>
    <w:pPr>
      <w:ind w:left="600"/>
    </w:pPr>
    <w:rPr>
      <w:szCs w:val="21"/>
    </w:rPr>
  </w:style>
  <w:style w:type="paragraph" w:styleId="55">
    <w:name w:val="toc 5"/>
    <w:basedOn w:val="a6"/>
    <w:next w:val="a6"/>
    <w:semiHidden/>
    <w:rsid w:val="000E5733"/>
    <w:pPr>
      <w:ind w:left="800"/>
    </w:pPr>
    <w:rPr>
      <w:szCs w:val="21"/>
    </w:rPr>
  </w:style>
  <w:style w:type="paragraph" w:styleId="61">
    <w:name w:val="toc 6"/>
    <w:basedOn w:val="a6"/>
    <w:next w:val="a6"/>
    <w:semiHidden/>
    <w:rsid w:val="000E5733"/>
    <w:pPr>
      <w:ind w:left="1000"/>
    </w:pPr>
    <w:rPr>
      <w:szCs w:val="21"/>
    </w:rPr>
  </w:style>
  <w:style w:type="paragraph" w:styleId="71">
    <w:name w:val="toc 7"/>
    <w:basedOn w:val="a6"/>
    <w:next w:val="a6"/>
    <w:semiHidden/>
    <w:rsid w:val="000E5733"/>
    <w:pPr>
      <w:ind w:left="1200"/>
    </w:pPr>
    <w:rPr>
      <w:szCs w:val="21"/>
    </w:rPr>
  </w:style>
  <w:style w:type="paragraph" w:styleId="81">
    <w:name w:val="toc 8"/>
    <w:basedOn w:val="a6"/>
    <w:next w:val="a6"/>
    <w:semiHidden/>
    <w:rsid w:val="000E5733"/>
    <w:pPr>
      <w:ind w:left="1400"/>
    </w:pPr>
    <w:rPr>
      <w:szCs w:val="21"/>
    </w:rPr>
  </w:style>
  <w:style w:type="paragraph" w:styleId="91">
    <w:name w:val="toc 9"/>
    <w:basedOn w:val="a6"/>
    <w:next w:val="a6"/>
    <w:semiHidden/>
    <w:rsid w:val="000E5733"/>
    <w:pPr>
      <w:ind w:left="1600"/>
    </w:pPr>
    <w:rPr>
      <w:szCs w:val="21"/>
    </w:rPr>
  </w:style>
  <w:style w:type="character" w:styleId="afff">
    <w:name w:val="annotation reference"/>
    <w:basedOn w:val="a8"/>
    <w:semiHidden/>
    <w:rsid w:val="00C11DBA"/>
    <w:rPr>
      <w:sz w:val="16"/>
      <w:szCs w:val="16"/>
    </w:rPr>
  </w:style>
  <w:style w:type="paragraph" w:styleId="afff0">
    <w:name w:val="annotation text"/>
    <w:basedOn w:val="a6"/>
    <w:link w:val="afff1"/>
    <w:semiHidden/>
    <w:rsid w:val="00C11DBA"/>
  </w:style>
  <w:style w:type="table" w:styleId="afff2">
    <w:name w:val="Table Grid"/>
    <w:basedOn w:val="a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9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260465"/>
    <w:pPr>
      <w:spacing w:after="80"/>
    </w:pPr>
    <w:rPr>
      <w:rFonts w:ascii="Times New Roman" w:hAnsi="Times New Roman"/>
      <w:b/>
      <w:bCs/>
      <w:sz w:val="20"/>
    </w:rPr>
  </w:style>
  <w:style w:type="paragraph" w:customStyle="1" w:styleId="Captionstyle">
    <w:name w:val="Caption_style"/>
    <w:basedOn w:val="a7"/>
    <w:rsid w:val="00173FBC"/>
    <w:pPr>
      <w:jc w:val="center"/>
    </w:pPr>
    <w:rPr>
      <w:sz w:val="16"/>
    </w:rPr>
  </w:style>
  <w:style w:type="paragraph" w:customStyle="1" w:styleId="EPAMComments">
    <w:name w:val="EPAM Comments"/>
    <w:basedOn w:val="a6"/>
    <w:link w:val="EPAMCommentsCharChar"/>
    <w:rsid w:val="005E2B70"/>
    <w:pPr>
      <w:widowControl/>
      <w:spacing w:line="240" w:lineRule="auto"/>
    </w:pPr>
    <w:rPr>
      <w:i/>
      <w:color w:val="0000FF"/>
    </w:rPr>
  </w:style>
  <w:style w:type="character" w:customStyle="1" w:styleId="EPAMCommentsCharChar">
    <w:name w:val="EPAM Comments Char Char"/>
    <w:basedOn w:val="a8"/>
    <w:link w:val="EPAMComments"/>
    <w:rsid w:val="005E2B70"/>
    <w:rPr>
      <w:i/>
      <w:color w:val="0000FF"/>
      <w:lang w:val="en-US" w:eastAsia="en-US" w:bidi="ar-SA"/>
    </w:rPr>
  </w:style>
  <w:style w:type="paragraph" w:styleId="afff3">
    <w:name w:val="annotation subject"/>
    <w:basedOn w:val="afff0"/>
    <w:next w:val="afff0"/>
    <w:semiHidden/>
    <w:rsid w:val="00C11DBA"/>
    <w:rPr>
      <w:b/>
      <w:bCs/>
    </w:rPr>
  </w:style>
  <w:style w:type="character" w:customStyle="1" w:styleId="afff1">
    <w:name w:val="Текст примечания Знак"/>
    <w:basedOn w:val="a8"/>
    <w:link w:val="afff0"/>
    <w:semiHidden/>
    <w:rsid w:val="00785C8B"/>
  </w:style>
  <w:style w:type="paragraph" w:styleId="afff4">
    <w:name w:val="Body Text First Indent"/>
    <w:basedOn w:val="a7"/>
    <w:link w:val="afff5"/>
    <w:uiPriority w:val="99"/>
    <w:unhideWhenUsed/>
    <w:rsid w:val="007739EA"/>
    <w:pPr>
      <w:keepLines w:val="0"/>
      <w:spacing w:after="0"/>
      <w:ind w:firstLine="360"/>
    </w:pPr>
  </w:style>
  <w:style w:type="character" w:customStyle="1" w:styleId="af">
    <w:name w:val="Основной текст Знак"/>
    <w:basedOn w:val="a8"/>
    <w:link w:val="a7"/>
    <w:rsid w:val="007739EA"/>
  </w:style>
  <w:style w:type="character" w:customStyle="1" w:styleId="afff5">
    <w:name w:val="Красная строка Знак"/>
    <w:basedOn w:val="af"/>
    <w:link w:val="afff4"/>
    <w:uiPriority w:val="99"/>
    <w:rsid w:val="007739EA"/>
  </w:style>
  <w:style w:type="paragraph" w:styleId="afff6">
    <w:name w:val="TOC Heading"/>
    <w:basedOn w:val="1"/>
    <w:next w:val="a6"/>
    <w:uiPriority w:val="39"/>
    <w:semiHidden/>
    <w:unhideWhenUsed/>
    <w:qFormat/>
    <w:rsid w:val="00B51D4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character" w:customStyle="1" w:styleId="afd">
    <w:name w:val="Верхний колонтитул Знак"/>
    <w:basedOn w:val="a8"/>
    <w:link w:val="afc"/>
    <w:rsid w:val="006D4A9A"/>
  </w:style>
  <w:style w:type="character" w:customStyle="1" w:styleId="af9">
    <w:name w:val="Нижний колонтитул Знак"/>
    <w:basedOn w:val="a8"/>
    <w:link w:val="af8"/>
    <w:uiPriority w:val="99"/>
    <w:rsid w:val="00825587"/>
  </w:style>
  <w:style w:type="paragraph" w:customStyle="1" w:styleId="afff7">
    <w:name w:val="название файла"/>
    <w:basedOn w:val="1"/>
    <w:link w:val="afff8"/>
    <w:qFormat/>
    <w:rsid w:val="00825587"/>
  </w:style>
  <w:style w:type="paragraph" w:customStyle="1" w:styleId="afff9">
    <w:name w:val="название проекта"/>
    <w:basedOn w:val="a6"/>
    <w:link w:val="afffa"/>
    <w:qFormat/>
    <w:rsid w:val="00ED6B5D"/>
    <w:pPr>
      <w:jc w:val="right"/>
    </w:pPr>
    <w:rPr>
      <w:b/>
      <w:sz w:val="96"/>
      <w:szCs w:val="96"/>
      <w:u w:val="single"/>
    </w:rPr>
  </w:style>
  <w:style w:type="character" w:customStyle="1" w:styleId="10">
    <w:name w:val="Заголовок 1 Знак"/>
    <w:basedOn w:val="a8"/>
    <w:link w:val="1"/>
    <w:rsid w:val="008C17A5"/>
    <w:rPr>
      <w:b/>
      <w:sz w:val="28"/>
    </w:rPr>
  </w:style>
  <w:style w:type="character" w:customStyle="1" w:styleId="afff8">
    <w:name w:val="название файла Знак"/>
    <w:basedOn w:val="10"/>
    <w:link w:val="afff7"/>
    <w:rsid w:val="00825587"/>
    <w:rPr>
      <w:b/>
      <w:sz w:val="28"/>
    </w:rPr>
  </w:style>
  <w:style w:type="paragraph" w:customStyle="1" w:styleId="afffb">
    <w:name w:val="название проекта без подчеркивания"/>
    <w:basedOn w:val="a6"/>
    <w:link w:val="afffc"/>
    <w:qFormat/>
    <w:rsid w:val="00ED6B5D"/>
    <w:pPr>
      <w:jc w:val="right"/>
    </w:pPr>
    <w:rPr>
      <w:b/>
      <w:sz w:val="96"/>
      <w:szCs w:val="96"/>
    </w:rPr>
  </w:style>
  <w:style w:type="character" w:customStyle="1" w:styleId="afffa">
    <w:name w:val="название проекта Знак"/>
    <w:basedOn w:val="a8"/>
    <w:link w:val="afff9"/>
    <w:rsid w:val="00ED6B5D"/>
    <w:rPr>
      <w:b/>
      <w:sz w:val="96"/>
      <w:szCs w:val="96"/>
      <w:u w:val="single"/>
    </w:rPr>
  </w:style>
  <w:style w:type="paragraph" w:customStyle="1" w:styleId="14">
    <w:name w:val="ЗАГОЛОВОК1 МОЙ СТИЛЬ"/>
    <w:basedOn w:val="1"/>
    <w:link w:val="15"/>
    <w:qFormat/>
    <w:rsid w:val="00E9162A"/>
    <w:pPr>
      <w:spacing w:before="120"/>
    </w:pPr>
  </w:style>
  <w:style w:type="character" w:customStyle="1" w:styleId="afffc">
    <w:name w:val="название проекта без подчеркивания Знак"/>
    <w:basedOn w:val="a8"/>
    <w:link w:val="afffb"/>
    <w:rsid w:val="00ED6B5D"/>
    <w:rPr>
      <w:b/>
      <w:sz w:val="96"/>
      <w:szCs w:val="96"/>
    </w:rPr>
  </w:style>
  <w:style w:type="paragraph" w:customStyle="1" w:styleId="afffd">
    <w:name w:val="таблица заголовок"/>
    <w:basedOn w:val="a6"/>
    <w:link w:val="afffe"/>
    <w:qFormat/>
    <w:rsid w:val="009E5209"/>
    <w:pPr>
      <w:spacing w:line="240" w:lineRule="auto"/>
    </w:pPr>
    <w:rPr>
      <w:b/>
      <w:szCs w:val="24"/>
    </w:rPr>
  </w:style>
  <w:style w:type="character" w:customStyle="1" w:styleId="15">
    <w:name w:val="ЗАГОЛОВОК1 МОЙ СТИЛЬ Знак"/>
    <w:basedOn w:val="10"/>
    <w:link w:val="14"/>
    <w:rsid w:val="00E9162A"/>
    <w:rPr>
      <w:b/>
      <w:sz w:val="28"/>
    </w:rPr>
  </w:style>
  <w:style w:type="paragraph" w:customStyle="1" w:styleId="a0">
    <w:name w:val="цифры таблица"/>
    <w:basedOn w:val="14"/>
    <w:link w:val="affff"/>
    <w:qFormat/>
    <w:rsid w:val="00043ADC"/>
    <w:pPr>
      <w:numPr>
        <w:numId w:val="12"/>
      </w:numPr>
      <w:spacing w:after="0"/>
      <w:outlineLvl w:val="9"/>
    </w:pPr>
    <w:rPr>
      <w:b w:val="0"/>
      <w:sz w:val="24"/>
      <w:szCs w:val="24"/>
    </w:rPr>
  </w:style>
  <w:style w:type="character" w:customStyle="1" w:styleId="afffe">
    <w:name w:val="таблица заголовок Знак"/>
    <w:basedOn w:val="a8"/>
    <w:link w:val="afffd"/>
    <w:rsid w:val="009E5209"/>
    <w:rPr>
      <w:b/>
      <w:sz w:val="24"/>
      <w:szCs w:val="24"/>
    </w:rPr>
  </w:style>
  <w:style w:type="paragraph" w:customStyle="1" w:styleId="a2">
    <w:name w:val="список цифры"/>
    <w:basedOn w:val="a0"/>
    <w:link w:val="affff0"/>
    <w:qFormat/>
    <w:rsid w:val="00366A71"/>
    <w:pPr>
      <w:numPr>
        <w:numId w:val="13"/>
      </w:numPr>
      <w:jc w:val="center"/>
    </w:pPr>
  </w:style>
  <w:style w:type="character" w:customStyle="1" w:styleId="affff">
    <w:name w:val="цифры таблица Знак"/>
    <w:basedOn w:val="15"/>
    <w:link w:val="a0"/>
    <w:rsid w:val="00043ADC"/>
    <w:rPr>
      <w:b w:val="0"/>
      <w:sz w:val="24"/>
      <w:szCs w:val="24"/>
    </w:rPr>
  </w:style>
  <w:style w:type="paragraph" w:customStyle="1" w:styleId="affff1">
    <w:name w:val="обычный длинный текст"/>
    <w:basedOn w:val="a6"/>
    <w:link w:val="affff2"/>
    <w:qFormat/>
    <w:rsid w:val="00A02F44"/>
    <w:pPr>
      <w:ind w:firstLine="720"/>
    </w:pPr>
    <w:rPr>
      <w:lang w:val="ru-RU"/>
    </w:rPr>
  </w:style>
  <w:style w:type="character" w:customStyle="1" w:styleId="affff0">
    <w:name w:val="список цифры Знак"/>
    <w:basedOn w:val="affff"/>
    <w:link w:val="a2"/>
    <w:rsid w:val="00366A71"/>
    <w:rPr>
      <w:b w:val="0"/>
      <w:sz w:val="24"/>
      <w:szCs w:val="24"/>
    </w:rPr>
  </w:style>
  <w:style w:type="paragraph" w:customStyle="1" w:styleId="16">
    <w:name w:val="Обычный1"/>
    <w:uiPriority w:val="99"/>
    <w:rsid w:val="005C4322"/>
    <w:pPr>
      <w:spacing w:after="160" w:line="259" w:lineRule="auto"/>
    </w:pPr>
    <w:rPr>
      <w:rFonts w:ascii="Calibri" w:eastAsia="Calibri" w:hAnsi="Calibri" w:cs="Calibri"/>
      <w:sz w:val="22"/>
      <w:szCs w:val="22"/>
      <w:lang w:val="ru-RU" w:eastAsia="ru-RU"/>
    </w:rPr>
  </w:style>
  <w:style w:type="character" w:customStyle="1" w:styleId="affff2">
    <w:name w:val="обычный длинный текст Знак"/>
    <w:basedOn w:val="a8"/>
    <w:link w:val="affff1"/>
    <w:rsid w:val="00A02F44"/>
    <w:rPr>
      <w:sz w:val="24"/>
      <w:lang w:val="ru-RU"/>
    </w:rPr>
  </w:style>
  <w:style w:type="paragraph" w:customStyle="1" w:styleId="2a">
    <w:name w:val="заголовок2 мой стилоь"/>
    <w:basedOn w:val="14"/>
    <w:link w:val="2b"/>
    <w:qFormat/>
    <w:rsid w:val="00494551"/>
    <w:rPr>
      <w:sz w:val="24"/>
      <w:szCs w:val="24"/>
      <w:lang w:val="ru-RU"/>
    </w:rPr>
  </w:style>
  <w:style w:type="paragraph" w:customStyle="1" w:styleId="affff3">
    <w:name w:val="табл заголовок"/>
    <w:basedOn w:val="a6"/>
    <w:link w:val="affff4"/>
    <w:qFormat/>
    <w:rsid w:val="00326918"/>
    <w:rPr>
      <w:b/>
    </w:rPr>
  </w:style>
  <w:style w:type="character" w:customStyle="1" w:styleId="2b">
    <w:name w:val="заголовок2 мой стилоь Знак"/>
    <w:basedOn w:val="15"/>
    <w:link w:val="2a"/>
    <w:rsid w:val="00494551"/>
    <w:rPr>
      <w:b/>
      <w:sz w:val="24"/>
      <w:szCs w:val="24"/>
      <w:lang w:val="ru-RU"/>
    </w:rPr>
  </w:style>
  <w:style w:type="character" w:customStyle="1" w:styleId="affff4">
    <w:name w:val="табл заголовок Знак"/>
    <w:basedOn w:val="a8"/>
    <w:link w:val="affff3"/>
    <w:rsid w:val="00326918"/>
    <w:rPr>
      <w:b/>
      <w:sz w:val="24"/>
    </w:rPr>
  </w:style>
  <w:style w:type="paragraph" w:customStyle="1" w:styleId="a5">
    <w:name w:val="текст список табл"/>
    <w:basedOn w:val="ab"/>
    <w:link w:val="affff5"/>
    <w:qFormat/>
    <w:rsid w:val="001B095E"/>
    <w:pPr>
      <w:numPr>
        <w:numId w:val="15"/>
      </w:numPr>
    </w:pPr>
    <w:rPr>
      <w:rFonts w:ascii="Times New Roman" w:hAnsi="Times New Roman"/>
    </w:rPr>
  </w:style>
  <w:style w:type="paragraph" w:customStyle="1" w:styleId="37">
    <w:name w:val="заголовок 3 мой стиль"/>
    <w:basedOn w:val="2a"/>
    <w:link w:val="38"/>
    <w:qFormat/>
    <w:rsid w:val="00EC1143"/>
    <w:pPr>
      <w:framePr w:hSpace="180" w:wrap="around" w:vAnchor="text" w:hAnchor="text" w:x="-318" w:y="1"/>
      <w:suppressOverlap/>
    </w:pPr>
  </w:style>
  <w:style w:type="character" w:customStyle="1" w:styleId="ac">
    <w:name w:val="Абзац списка Знак"/>
    <w:basedOn w:val="a8"/>
    <w:link w:val="ab"/>
    <w:uiPriority w:val="34"/>
    <w:rsid w:val="001B095E"/>
    <w:rPr>
      <w:rFonts w:asciiTheme="minorHAnsi" w:hAnsiTheme="minorHAnsi"/>
      <w:sz w:val="24"/>
      <w:lang w:val="ru-RU"/>
    </w:rPr>
  </w:style>
  <w:style w:type="character" w:customStyle="1" w:styleId="affff5">
    <w:name w:val="текст список табл Знак"/>
    <w:basedOn w:val="ac"/>
    <w:link w:val="a5"/>
    <w:rsid w:val="001B095E"/>
    <w:rPr>
      <w:rFonts w:asciiTheme="minorHAnsi" w:hAnsiTheme="minorHAnsi"/>
      <w:sz w:val="24"/>
      <w:lang w:val="ru-RU"/>
    </w:rPr>
  </w:style>
  <w:style w:type="character" w:customStyle="1" w:styleId="38">
    <w:name w:val="заголовок 3 мой стиль Знак"/>
    <w:basedOn w:val="2b"/>
    <w:link w:val="37"/>
    <w:rsid w:val="00EC1143"/>
    <w:rPr>
      <w:b/>
      <w:sz w:val="24"/>
      <w:szCs w:val="24"/>
      <w:lang w:val="ru-RU"/>
    </w:rPr>
  </w:style>
  <w:style w:type="paragraph" w:customStyle="1" w:styleId="ColumnHeading">
    <w:name w:val="Column Heading"/>
    <w:basedOn w:val="a6"/>
    <w:link w:val="ColumnHeadingChar"/>
    <w:rsid w:val="00253B8C"/>
    <w:pPr>
      <w:keepNext/>
      <w:widowControl/>
      <w:spacing w:before="60" w:after="60" w:line="240" w:lineRule="auto"/>
    </w:pPr>
    <w:rPr>
      <w:b/>
      <w:sz w:val="20"/>
    </w:rPr>
  </w:style>
  <w:style w:type="character" w:customStyle="1" w:styleId="ColumnHeadingChar">
    <w:name w:val="Column Heading Char"/>
    <w:link w:val="ColumnHeading"/>
    <w:rsid w:val="00253B8C"/>
    <w:rPr>
      <w:b/>
    </w:rPr>
  </w:style>
  <w:style w:type="paragraph" w:customStyle="1" w:styleId="VDIComments">
    <w:name w:val="VDI Comments"/>
    <w:basedOn w:val="a6"/>
    <w:next w:val="a6"/>
    <w:rsid w:val="00253B8C"/>
    <w:pPr>
      <w:widowControl/>
      <w:spacing w:before="0" w:line="240" w:lineRule="auto"/>
    </w:pPr>
    <w:rPr>
      <w:rFonts w:eastAsia="MS Mincho"/>
      <w:i/>
      <w:snapToGrid w:val="0"/>
      <w:color w:val="0000FF"/>
      <w:sz w:val="20"/>
    </w:rPr>
  </w:style>
  <w:style w:type="paragraph" w:customStyle="1" w:styleId="a3">
    <w:name w:val="список табл"/>
    <w:basedOn w:val="a7"/>
    <w:link w:val="affff6"/>
    <w:qFormat/>
    <w:rsid w:val="005503F5"/>
    <w:pPr>
      <w:keepLines w:val="0"/>
      <w:widowControl/>
      <w:numPr>
        <w:numId w:val="23"/>
      </w:numPr>
      <w:spacing w:before="0" w:line="240" w:lineRule="auto"/>
      <w:ind w:left="380" w:hanging="284"/>
      <w:contextualSpacing/>
    </w:pPr>
    <w:rPr>
      <w:lang w:val="ru-RU"/>
    </w:rPr>
  </w:style>
  <w:style w:type="character" w:customStyle="1" w:styleId="affff6">
    <w:name w:val="список табл Знак"/>
    <w:basedOn w:val="af"/>
    <w:link w:val="a3"/>
    <w:rsid w:val="005503F5"/>
    <w:rPr>
      <w:sz w:val="24"/>
      <w:lang w:val="ru-RU"/>
    </w:rPr>
  </w:style>
  <w:style w:type="paragraph" w:customStyle="1" w:styleId="a1">
    <w:name w:val="текст список"/>
    <w:basedOn w:val="ab"/>
    <w:link w:val="affff7"/>
    <w:qFormat/>
    <w:rsid w:val="004E6E43"/>
    <w:pPr>
      <w:widowControl/>
      <w:numPr>
        <w:numId w:val="27"/>
      </w:numPr>
      <w:spacing w:line="240" w:lineRule="auto"/>
      <w:jc w:val="both"/>
    </w:pPr>
    <w:rPr>
      <w:rFonts w:ascii="Times New Roman" w:hAnsi="Times New Roman"/>
    </w:rPr>
  </w:style>
  <w:style w:type="character" w:customStyle="1" w:styleId="affff7">
    <w:name w:val="текст список Знак"/>
    <w:basedOn w:val="ac"/>
    <w:link w:val="a1"/>
    <w:rsid w:val="004E6E43"/>
    <w:rPr>
      <w:rFonts w:asciiTheme="minorHAnsi" w:hAnsiTheme="minorHAnsi"/>
      <w:sz w:val="24"/>
      <w:lang w:val="ru-RU"/>
    </w:rPr>
  </w:style>
  <w:style w:type="paragraph" w:customStyle="1" w:styleId="21">
    <w:name w:val="Стиль2"/>
    <w:basedOn w:val="1"/>
    <w:link w:val="2c"/>
    <w:qFormat/>
    <w:rsid w:val="0082024F"/>
    <w:pPr>
      <w:numPr>
        <w:ilvl w:val="1"/>
      </w:numPr>
    </w:pPr>
    <w:rPr>
      <w:rFonts w:eastAsia="Cambria"/>
      <w:lang w:val="ru-RU"/>
    </w:rPr>
  </w:style>
  <w:style w:type="character" w:customStyle="1" w:styleId="2c">
    <w:name w:val="Стиль2 Знак"/>
    <w:basedOn w:val="10"/>
    <w:link w:val="21"/>
    <w:rsid w:val="0082024F"/>
    <w:rPr>
      <w:rFonts w:eastAsia="Cambria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58;&#1072;&#1085;&#1103;\&#1052;&#1086;&#1080;%20&#1076;&#1086;&#1082;&#1091;&#1084;&#1077;&#1085;&#1090;&#1099;\&#1052;&#1054;&#1025;!!!\&#1056;&#1040;&#1041;&#1054;&#1058;&#1040;\&#1055;&#1088;&#1086;&#1090;&#1086;&#1082;&#1086;&#1083;\EPM-SPI_PM_MeetingMinutes-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9086D-2B3C-4122-BFDC-1CFBEFC1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EPM-SPI_PM_MeetingMinutes-RU.dot</Template>
  <TotalTime>0</TotalTime>
  <Pages>18</Pages>
  <Words>917</Words>
  <Characters>5228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встречи по обсуждению бизнес-процесса "Предоставление кредита для малого и среднего бизнеса" (to be) от 12.12.2008</vt:lpstr>
      <vt:lpstr>Протокол встречи по обсуждению бизнес-процесса "Предоставление кредита для малого и среднего бизнеса" от 12.12.2008</vt:lpstr>
    </vt:vector>
  </TitlesOfParts>
  <Manager>&lt;Руководитель&gt;</Manager>
  <Company>EPAM Systems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встречи по обсуждению бизнес-процесса "Предоставление кредита для малого и среднего бизнеса" (to be) от 12.12.2008</dc:title>
  <dc:subject>MSB</dc:subject>
  <dc:creator>Elena_Suslova</dc:creator>
  <cp:lastModifiedBy>Roman Solovov</cp:lastModifiedBy>
  <cp:revision>2</cp:revision>
  <cp:lastPrinted>2008-07-14T11:02:00Z</cp:lastPrinted>
  <dcterms:created xsi:type="dcterms:W3CDTF">2021-04-25T19:57:00Z</dcterms:created>
  <dcterms:modified xsi:type="dcterms:W3CDTF">2021-04-25T19:57:00Z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0.2</vt:lpwstr>
  </property>
  <property fmtid="{D5CDD505-2E9C-101B-9397-08002B2CF9AE}" pid="3" name="Status">
    <vt:lpwstr>draft</vt:lpwstr>
  </property>
  <property fmtid="{D5CDD505-2E9C-101B-9397-08002B2CF9AE}" pid="4" name="PID">
    <vt:lpwstr>MSB</vt:lpwstr>
  </property>
  <property fmtid="{D5CDD505-2E9C-101B-9397-08002B2CF9AE}" pid="5" name="DID">
    <vt:lpwstr>PM</vt:lpwstr>
  </property>
</Properties>
</file>