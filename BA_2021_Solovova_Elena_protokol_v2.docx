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B5D" w:rsidRPr="001C1B65" w:rsidRDefault="00E42D8C" w:rsidP="00ED6B5D">
      <w:pPr>
        <w:pStyle w:val="afff7"/>
        <w:rPr>
          <w:sz w:val="72"/>
          <w:szCs w:val="72"/>
          <w:u w:val="none"/>
          <w:lang w:val="ru-RU"/>
        </w:rPr>
      </w:pPr>
      <w:r w:rsidRPr="00E42D8C">
        <w:rPr>
          <w:b w:val="0"/>
          <w:color w:val="3BCCE9"/>
          <w:sz w:val="40"/>
          <w:szCs w:val="40"/>
          <w:u w:val="none"/>
          <w:lang w:val="ru-RU"/>
        </w:rPr>
        <w:pict>
          <v:rect id="_x0000_i1025" style="width:467.95pt;height:2pt" o:hralign="center" o:hrstd="t" o:hrnoshade="t" o:hr="t" fillcolor="gray [1629]" stroked="f"/>
        </w:pict>
      </w:r>
      <w:r w:rsidR="00ED6B5D" w:rsidRPr="001C1B65">
        <w:rPr>
          <w:sz w:val="72"/>
          <w:szCs w:val="72"/>
          <w:u w:val="none"/>
        </w:rPr>
        <w:t>EPAM</w:t>
      </w:r>
      <w:r w:rsidR="00ED6B5D" w:rsidRPr="001C1B65">
        <w:rPr>
          <w:sz w:val="72"/>
          <w:szCs w:val="72"/>
          <w:u w:val="none"/>
          <w:lang w:val="ru-RU"/>
        </w:rPr>
        <w:t xml:space="preserve"> </w:t>
      </w:r>
      <w:r w:rsidR="00ED6B5D" w:rsidRPr="001C1B65">
        <w:rPr>
          <w:sz w:val="72"/>
          <w:szCs w:val="72"/>
          <w:u w:val="none"/>
        </w:rPr>
        <w:t>Systems</w:t>
      </w:r>
    </w:p>
    <w:p w:rsidR="00A52995" w:rsidRPr="00A52995" w:rsidRDefault="00A52995" w:rsidP="00ED6B5D">
      <w:pPr>
        <w:pStyle w:val="afff7"/>
        <w:rPr>
          <w:color w:val="000000" w:themeColor="text1"/>
          <w:sz w:val="72"/>
          <w:szCs w:val="72"/>
          <w:u w:val="none"/>
          <w:lang w:val="ru-RU"/>
        </w:rPr>
      </w:pPr>
    </w:p>
    <w:p w:rsidR="00A52995" w:rsidRDefault="00A52995" w:rsidP="00A52995">
      <w:pPr>
        <w:pStyle w:val="afff9"/>
        <w:rPr>
          <w:sz w:val="56"/>
          <w:szCs w:val="56"/>
          <w:lang w:val="ru-RU"/>
        </w:rPr>
      </w:pPr>
      <w:r w:rsidRPr="00A52995">
        <w:rPr>
          <w:sz w:val="56"/>
          <w:szCs w:val="56"/>
          <w:lang w:val="ru-RU"/>
        </w:rPr>
        <w:t>Разработка</w:t>
      </w:r>
    </w:p>
    <w:p w:rsidR="00A52995" w:rsidRPr="00A52995" w:rsidRDefault="00A52995" w:rsidP="00A52995">
      <w:pPr>
        <w:pStyle w:val="afff9"/>
        <w:rPr>
          <w:sz w:val="56"/>
          <w:szCs w:val="56"/>
          <w:lang w:val="ru-RU"/>
        </w:rPr>
      </w:pPr>
      <w:r w:rsidRPr="00A52995">
        <w:rPr>
          <w:sz w:val="56"/>
          <w:szCs w:val="56"/>
          <w:lang w:val="ru-RU"/>
        </w:rPr>
        <w:t>автоматизированной системы</w:t>
      </w:r>
    </w:p>
    <w:p w:rsidR="00A52995" w:rsidRPr="00A52995" w:rsidRDefault="00A52995" w:rsidP="00A52995">
      <w:pPr>
        <w:pStyle w:val="afff9"/>
        <w:rPr>
          <w:sz w:val="56"/>
          <w:szCs w:val="56"/>
          <w:lang w:val="ru-RU"/>
        </w:rPr>
      </w:pPr>
      <w:r w:rsidRPr="00A52995">
        <w:rPr>
          <w:sz w:val="56"/>
          <w:szCs w:val="56"/>
          <w:lang w:val="ru-RU"/>
        </w:rPr>
        <w:t>по обработке онлайн–заказов</w:t>
      </w:r>
    </w:p>
    <w:p w:rsidR="00ED6B5D" w:rsidRPr="00ED6B5D" w:rsidRDefault="00E42D8C" w:rsidP="00ED6B5D">
      <w:pPr>
        <w:jc w:val="right"/>
        <w:rPr>
          <w:b/>
          <w:sz w:val="96"/>
          <w:szCs w:val="96"/>
          <w:lang w:val="ru-RU"/>
        </w:rPr>
      </w:pPr>
      <w:r w:rsidRPr="00E42D8C">
        <w:rPr>
          <w:b/>
          <w:color w:val="3BCCE9"/>
          <w:sz w:val="40"/>
          <w:szCs w:val="40"/>
          <w:lang w:val="ru-RU"/>
        </w:rPr>
        <w:pict>
          <v:rect id="_x0000_i1026" style="width:467.95pt;height:2pt" o:hralign="center" o:hrstd="t" o:hrnoshade="t" o:hr="t" fillcolor="gray [1629]" stroked="f"/>
        </w:pict>
      </w:r>
    </w:p>
    <w:bookmarkStart w:id="0" w:name="_GoBack"/>
    <w:bookmarkEnd w:id="0"/>
    <w:p w:rsidR="00A55068" w:rsidRPr="009C0558" w:rsidRDefault="00E42D8C" w:rsidP="009C0558">
      <w:pPr>
        <w:jc w:val="right"/>
        <w:rPr>
          <w:b/>
          <w:color w:val="000000" w:themeColor="text1"/>
          <w:sz w:val="40"/>
          <w:szCs w:val="40"/>
          <w:lang w:val="ru-RU"/>
        </w:rPr>
      </w:pPr>
      <w:r w:rsidRPr="009C0558">
        <w:rPr>
          <w:b/>
          <w:color w:val="000000" w:themeColor="text1"/>
          <w:sz w:val="40"/>
          <w:szCs w:val="40"/>
        </w:rPr>
        <w:fldChar w:fldCharType="begin"/>
      </w:r>
      <w:r w:rsidR="00ED6B5D" w:rsidRPr="009C0558">
        <w:rPr>
          <w:b/>
          <w:color w:val="000000" w:themeColor="text1"/>
          <w:sz w:val="40"/>
          <w:szCs w:val="40"/>
        </w:rPr>
        <w:instrText>DOCPROPERTYTitle</w:instrText>
      </w:r>
      <w:r w:rsidR="00ED6B5D" w:rsidRPr="009C0558">
        <w:rPr>
          <w:b/>
          <w:color w:val="000000" w:themeColor="text1"/>
          <w:sz w:val="40"/>
          <w:szCs w:val="40"/>
          <w:lang w:val="ru-RU"/>
        </w:rPr>
        <w:instrText xml:space="preserve">  \* </w:instrText>
      </w:r>
      <w:r w:rsidR="00ED6B5D" w:rsidRPr="009C0558">
        <w:rPr>
          <w:b/>
          <w:color w:val="000000" w:themeColor="text1"/>
          <w:sz w:val="40"/>
          <w:szCs w:val="40"/>
        </w:rPr>
        <w:instrText>MERGEFORMAT</w:instrText>
      </w:r>
      <w:r w:rsidRPr="009C0558">
        <w:rPr>
          <w:b/>
          <w:color w:val="000000" w:themeColor="text1"/>
          <w:sz w:val="40"/>
          <w:szCs w:val="40"/>
        </w:rPr>
        <w:fldChar w:fldCharType="separate"/>
      </w:r>
      <w:r w:rsidR="00ED6B5D" w:rsidRPr="009C0558">
        <w:rPr>
          <w:b/>
          <w:color w:val="000000" w:themeColor="text1"/>
          <w:sz w:val="40"/>
          <w:szCs w:val="40"/>
          <w:lang w:val="ru-RU"/>
        </w:rPr>
        <w:t>Протокол встречи</w:t>
      </w:r>
    </w:p>
    <w:p w:rsidR="00A55068" w:rsidRPr="009C0558" w:rsidRDefault="00ED6B5D" w:rsidP="009C0558">
      <w:pPr>
        <w:jc w:val="right"/>
        <w:rPr>
          <w:b/>
          <w:color w:val="000000" w:themeColor="text1"/>
          <w:sz w:val="40"/>
          <w:szCs w:val="40"/>
          <w:lang w:val="ru-RU"/>
        </w:rPr>
      </w:pPr>
      <w:r w:rsidRPr="009C0558">
        <w:rPr>
          <w:b/>
          <w:color w:val="000000" w:themeColor="text1"/>
          <w:sz w:val="40"/>
          <w:szCs w:val="40"/>
          <w:lang w:val="ru-RU"/>
        </w:rPr>
        <w:t xml:space="preserve"> по </w:t>
      </w:r>
      <w:r w:rsidR="00A52995">
        <w:rPr>
          <w:b/>
          <w:color w:val="000000" w:themeColor="text1"/>
          <w:sz w:val="40"/>
          <w:szCs w:val="40"/>
          <w:lang w:val="ru-RU"/>
        </w:rPr>
        <w:t>разработке автоматизированной системы</w:t>
      </w:r>
    </w:p>
    <w:p w:rsidR="00A52995" w:rsidRDefault="00ED6B5D" w:rsidP="009C0558">
      <w:pPr>
        <w:jc w:val="right"/>
        <w:rPr>
          <w:b/>
          <w:color w:val="000000" w:themeColor="text1"/>
          <w:sz w:val="40"/>
          <w:szCs w:val="40"/>
          <w:lang w:val="ru-RU"/>
        </w:rPr>
      </w:pPr>
      <w:r w:rsidRPr="009C0558">
        <w:rPr>
          <w:b/>
          <w:color w:val="000000" w:themeColor="text1"/>
          <w:sz w:val="40"/>
          <w:szCs w:val="40"/>
          <w:lang w:val="ru-RU"/>
        </w:rPr>
        <w:t>"</w:t>
      </w:r>
      <w:r w:rsidR="00A52995">
        <w:rPr>
          <w:b/>
          <w:color w:val="000000" w:themeColor="text1"/>
          <w:sz w:val="40"/>
          <w:szCs w:val="40"/>
          <w:lang w:val="ru-RU"/>
        </w:rPr>
        <w:t>Обработка онлайн-заказов</w:t>
      </w:r>
    </w:p>
    <w:p w:rsidR="00B3477E" w:rsidRDefault="00A52995" w:rsidP="00326918">
      <w:pPr>
        <w:jc w:val="right"/>
        <w:rPr>
          <w:b/>
          <w:color w:val="000000" w:themeColor="text1"/>
          <w:sz w:val="40"/>
          <w:szCs w:val="40"/>
          <w:lang w:val="ru-RU"/>
        </w:rPr>
      </w:pPr>
      <w:r>
        <w:rPr>
          <w:b/>
          <w:color w:val="000000" w:themeColor="text1"/>
          <w:sz w:val="40"/>
          <w:szCs w:val="40"/>
          <w:lang w:val="ru-RU"/>
        </w:rPr>
        <w:t xml:space="preserve">в </w:t>
      </w:r>
      <w:r w:rsidR="00DB6989">
        <w:rPr>
          <w:b/>
          <w:color w:val="000000" w:themeColor="text1"/>
          <w:sz w:val="40"/>
          <w:szCs w:val="40"/>
          <w:lang w:val="ru-RU"/>
        </w:rPr>
        <w:t xml:space="preserve">ИП </w:t>
      </w:r>
      <w:r>
        <w:rPr>
          <w:b/>
          <w:color w:val="000000" w:themeColor="text1"/>
          <w:sz w:val="40"/>
          <w:szCs w:val="40"/>
          <w:lang w:val="ru-RU"/>
        </w:rPr>
        <w:t>"Первопечатник"</w:t>
      </w:r>
    </w:p>
    <w:p w:rsidR="00ED6B5D" w:rsidRPr="00A55068" w:rsidRDefault="00ED6B5D" w:rsidP="00326918">
      <w:pPr>
        <w:jc w:val="right"/>
        <w:rPr>
          <w:b/>
          <w:sz w:val="40"/>
          <w:szCs w:val="40"/>
          <w:lang w:val="ru-RU"/>
        </w:rPr>
      </w:pPr>
      <w:r w:rsidRPr="009C0558">
        <w:rPr>
          <w:b/>
          <w:color w:val="000000" w:themeColor="text1"/>
          <w:sz w:val="40"/>
          <w:szCs w:val="40"/>
          <w:lang w:val="ru-RU"/>
        </w:rPr>
        <w:t>от 12.</w:t>
      </w:r>
      <w:r w:rsidR="00A52995">
        <w:rPr>
          <w:b/>
          <w:color w:val="000000" w:themeColor="text1"/>
          <w:sz w:val="40"/>
          <w:szCs w:val="40"/>
          <w:lang w:val="ru-RU"/>
        </w:rPr>
        <w:t>03</w:t>
      </w:r>
      <w:r w:rsidRPr="009C0558">
        <w:rPr>
          <w:b/>
          <w:color w:val="000000" w:themeColor="text1"/>
          <w:sz w:val="40"/>
          <w:szCs w:val="40"/>
          <w:lang w:val="ru-RU"/>
        </w:rPr>
        <w:t>.20</w:t>
      </w:r>
      <w:r w:rsidR="00A52995">
        <w:rPr>
          <w:b/>
          <w:color w:val="000000" w:themeColor="text1"/>
          <w:sz w:val="40"/>
          <w:szCs w:val="40"/>
          <w:lang w:val="ru-RU"/>
        </w:rPr>
        <w:t>21</w:t>
      </w:r>
      <w:r w:rsidR="00E42D8C" w:rsidRPr="009C0558">
        <w:rPr>
          <w:b/>
          <w:color w:val="000000" w:themeColor="text1"/>
          <w:sz w:val="40"/>
          <w:szCs w:val="40"/>
        </w:rPr>
        <w:fldChar w:fldCharType="end"/>
      </w:r>
      <w:r w:rsidR="00E42D8C" w:rsidRPr="00E42D8C">
        <w:rPr>
          <w:b/>
          <w:sz w:val="40"/>
          <w:szCs w:val="40"/>
          <w:lang w:val="ru-RU"/>
        </w:rPr>
        <w:pict>
          <v:rect id="_x0000_i1027" style="width:467.95pt;height:2pt" o:hralign="center" o:hrstd="t" o:hrnoshade="t" o:hr="t" fillcolor="gray [1629]" stroked="f"/>
        </w:pict>
      </w:r>
    </w:p>
    <w:p w:rsidR="00222DC3" w:rsidRPr="00E11205" w:rsidRDefault="00222DC3" w:rsidP="00E11205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2411"/>
        <w:gridCol w:w="2127"/>
        <w:gridCol w:w="1417"/>
        <w:gridCol w:w="1276"/>
        <w:gridCol w:w="1245"/>
      </w:tblGrid>
      <w:tr w:rsidR="00222DC3" w:rsidRPr="00E11205" w:rsidTr="00326918">
        <w:trPr>
          <w:cantSplit/>
        </w:trPr>
        <w:tc>
          <w:tcPr>
            <w:tcW w:w="9467" w:type="dxa"/>
            <w:gridSpan w:val="6"/>
            <w:tcBorders>
              <w:bottom w:val="single" w:sz="4" w:space="0" w:color="auto"/>
            </w:tcBorders>
            <w:shd w:val="clear" w:color="auto" w:fill="A6A6A6" w:themeFill="background1" w:themeFillShade="A6"/>
            <w:tcMar>
              <w:top w:w="57" w:type="dxa"/>
            </w:tcMar>
            <w:vAlign w:val="center"/>
          </w:tcPr>
          <w:p w:rsidR="00222DC3" w:rsidRPr="00ED6B5D" w:rsidRDefault="00BC25D9" w:rsidP="00326918">
            <w:pPr>
              <w:pStyle w:val="affff1"/>
            </w:pPr>
            <w:r w:rsidRPr="00ED6B5D">
              <w:t>ИСТОРИЯ ИЗМЕНЕНИЙ</w:t>
            </w:r>
          </w:p>
        </w:tc>
      </w:tr>
      <w:tr w:rsidR="00222DC3" w:rsidRPr="00E11205" w:rsidTr="0019683B">
        <w:trPr>
          <w:cantSplit/>
          <w:trHeight w:val="180"/>
        </w:trPr>
        <w:tc>
          <w:tcPr>
            <w:tcW w:w="991" w:type="dxa"/>
            <w:vMerge w:val="restart"/>
            <w:shd w:val="clear" w:color="auto" w:fill="D9D9D9" w:themeFill="background1" w:themeFillShade="D9"/>
            <w:vAlign w:val="center"/>
          </w:tcPr>
          <w:p w:rsidR="00222DC3" w:rsidRPr="00A55068" w:rsidRDefault="00BC25D9" w:rsidP="00326918">
            <w:pPr>
              <w:pStyle w:val="affff1"/>
            </w:pPr>
            <w:r w:rsidRPr="00A55068">
              <w:t>Версия</w:t>
            </w:r>
          </w:p>
        </w:tc>
        <w:tc>
          <w:tcPr>
            <w:tcW w:w="2411" w:type="dxa"/>
            <w:vMerge w:val="restart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1"/>
            </w:pPr>
            <w:r w:rsidRPr="00A55068">
              <w:t>Описание</w:t>
            </w:r>
            <w:r w:rsidR="00ED6B5D" w:rsidRPr="00A55068">
              <w:rPr>
                <w:lang w:val="ru-RU"/>
              </w:rPr>
              <w:t xml:space="preserve"> </w:t>
            </w:r>
            <w:r w:rsidRPr="00A55068">
              <w:t>изменений</w:t>
            </w:r>
          </w:p>
        </w:tc>
        <w:tc>
          <w:tcPr>
            <w:tcW w:w="2127" w:type="dxa"/>
            <w:vMerge w:val="restart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1"/>
            </w:pPr>
            <w:r w:rsidRPr="00A55068">
              <w:t>Автор</w:t>
            </w:r>
          </w:p>
        </w:tc>
        <w:tc>
          <w:tcPr>
            <w:tcW w:w="1417" w:type="dxa"/>
            <w:vMerge w:val="restart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1"/>
            </w:pPr>
            <w:r w:rsidRPr="00A55068">
              <w:t>Дата</w:t>
            </w:r>
          </w:p>
        </w:tc>
        <w:tc>
          <w:tcPr>
            <w:tcW w:w="2521" w:type="dxa"/>
            <w:gridSpan w:val="2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1"/>
            </w:pPr>
            <w:r w:rsidRPr="00A55068">
              <w:t>Утверждено</w:t>
            </w:r>
          </w:p>
        </w:tc>
      </w:tr>
      <w:tr w:rsidR="00222DC3" w:rsidRPr="00E11205" w:rsidTr="0019683B">
        <w:trPr>
          <w:cantSplit/>
          <w:trHeight w:val="180"/>
        </w:trPr>
        <w:tc>
          <w:tcPr>
            <w:tcW w:w="991" w:type="dxa"/>
            <w:vMerge/>
            <w:shd w:val="clear" w:color="auto" w:fill="D9D9D9" w:themeFill="background1" w:themeFillShade="D9"/>
            <w:vAlign w:val="center"/>
          </w:tcPr>
          <w:p w:rsidR="00222DC3" w:rsidRPr="00A55068" w:rsidRDefault="00222DC3" w:rsidP="00326918">
            <w:pPr>
              <w:pStyle w:val="affff1"/>
            </w:pPr>
          </w:p>
        </w:tc>
        <w:tc>
          <w:tcPr>
            <w:tcW w:w="2411" w:type="dxa"/>
            <w:vMerge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222DC3" w:rsidP="00326918">
            <w:pPr>
              <w:pStyle w:val="affff1"/>
            </w:pPr>
          </w:p>
        </w:tc>
        <w:tc>
          <w:tcPr>
            <w:tcW w:w="2127" w:type="dxa"/>
            <w:vMerge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222DC3" w:rsidP="00326918">
            <w:pPr>
              <w:pStyle w:val="affff1"/>
            </w:pPr>
          </w:p>
        </w:tc>
        <w:tc>
          <w:tcPr>
            <w:tcW w:w="1417" w:type="dxa"/>
            <w:vMerge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222DC3" w:rsidP="00326918">
            <w:pPr>
              <w:pStyle w:val="affff1"/>
            </w:pPr>
          </w:p>
        </w:tc>
        <w:tc>
          <w:tcPr>
            <w:tcW w:w="1276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1"/>
            </w:pPr>
            <w:r w:rsidRPr="00A55068">
              <w:t>Имя</w:t>
            </w:r>
          </w:p>
        </w:tc>
        <w:tc>
          <w:tcPr>
            <w:tcW w:w="1245" w:type="dxa"/>
            <w:shd w:val="clear" w:color="auto" w:fill="D9D9D9" w:themeFill="background1" w:themeFillShade="D9"/>
            <w:tcMar>
              <w:top w:w="57" w:type="dxa"/>
            </w:tcMar>
            <w:vAlign w:val="center"/>
          </w:tcPr>
          <w:p w:rsidR="00222DC3" w:rsidRPr="00A55068" w:rsidRDefault="00BC25D9" w:rsidP="00326918">
            <w:pPr>
              <w:pStyle w:val="affff1"/>
            </w:pPr>
            <w:r w:rsidRPr="00A55068">
              <w:t>Дата</w:t>
            </w:r>
          </w:p>
        </w:tc>
      </w:tr>
      <w:tr w:rsidR="00222DC3" w:rsidRPr="009C0558" w:rsidTr="0019683B">
        <w:tc>
          <w:tcPr>
            <w:tcW w:w="991" w:type="dxa"/>
            <w:tcMar>
              <w:top w:w="57" w:type="dxa"/>
            </w:tcMar>
          </w:tcPr>
          <w:p w:rsidR="00222DC3" w:rsidRPr="00ED6B5D" w:rsidRDefault="00ED6B5D" w:rsidP="0019683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B14715" w:rsidRPr="00E11205">
              <w:t>.</w:t>
            </w:r>
            <w:r>
              <w:rPr>
                <w:lang w:val="ru-RU"/>
              </w:rPr>
              <w:t>0</w:t>
            </w:r>
          </w:p>
        </w:tc>
        <w:tc>
          <w:tcPr>
            <w:tcW w:w="2411" w:type="dxa"/>
            <w:tcMar>
              <w:top w:w="57" w:type="dxa"/>
            </w:tcMar>
          </w:tcPr>
          <w:p w:rsidR="00222DC3" w:rsidRPr="00E11205" w:rsidRDefault="00E92D70" w:rsidP="0019683B">
            <w:r w:rsidRPr="00E11205">
              <w:t>Начальная</w:t>
            </w:r>
            <w:r w:rsidR="008C17A5">
              <w:rPr>
                <w:lang w:val="ru-RU"/>
              </w:rPr>
              <w:t xml:space="preserve"> </w:t>
            </w:r>
            <w:r w:rsidR="001D4121" w:rsidRPr="00E11205">
              <w:t>версия</w:t>
            </w:r>
          </w:p>
        </w:tc>
        <w:tc>
          <w:tcPr>
            <w:tcW w:w="2127" w:type="dxa"/>
            <w:tcMar>
              <w:top w:w="57" w:type="dxa"/>
            </w:tcMar>
          </w:tcPr>
          <w:p w:rsidR="001C1B65" w:rsidRPr="0016365C" w:rsidRDefault="0016365C" w:rsidP="0019683B">
            <w:pPr>
              <w:rPr>
                <w:lang w:val="ru-RU"/>
              </w:rPr>
            </w:pPr>
            <w:r>
              <w:rPr>
                <w:lang w:val="ru-RU"/>
              </w:rPr>
              <w:t>Солово</w:t>
            </w:r>
            <w:r w:rsidR="0019683B">
              <w:rPr>
                <w:lang w:val="ru-RU"/>
              </w:rPr>
              <w:t>ва Е</w:t>
            </w:r>
            <w:r w:rsidR="001C1B65">
              <w:rPr>
                <w:lang w:val="ru-RU"/>
              </w:rPr>
              <w:t>лена</w:t>
            </w:r>
          </w:p>
        </w:tc>
        <w:tc>
          <w:tcPr>
            <w:tcW w:w="1417" w:type="dxa"/>
            <w:tcMar>
              <w:top w:w="57" w:type="dxa"/>
            </w:tcMar>
          </w:tcPr>
          <w:p w:rsidR="00222DC3" w:rsidRPr="009C0558" w:rsidRDefault="0016365C" w:rsidP="0019683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326918">
              <w:rPr>
                <w:lang w:val="ru-RU"/>
              </w:rPr>
              <w:t>7</w:t>
            </w:r>
            <w:r w:rsidR="009C0558">
              <w:rPr>
                <w:lang w:val="ru-RU"/>
              </w:rPr>
              <w:t>.</w:t>
            </w:r>
            <w:r>
              <w:rPr>
                <w:lang w:val="ru-RU"/>
              </w:rPr>
              <w:t>03</w:t>
            </w:r>
            <w:r w:rsidR="009C0558">
              <w:rPr>
                <w:lang w:val="ru-RU"/>
              </w:rPr>
              <w:t>.20</w:t>
            </w:r>
            <w:r>
              <w:rPr>
                <w:lang w:val="ru-RU"/>
              </w:rPr>
              <w:t>21</w:t>
            </w:r>
          </w:p>
        </w:tc>
        <w:tc>
          <w:tcPr>
            <w:tcW w:w="1276" w:type="dxa"/>
            <w:tcMar>
              <w:top w:w="57" w:type="dxa"/>
            </w:tcMar>
          </w:tcPr>
          <w:p w:rsidR="00222DC3" w:rsidRPr="009C0558" w:rsidRDefault="00222DC3" w:rsidP="0019683B">
            <w:pPr>
              <w:rPr>
                <w:lang w:val="ru-RU"/>
              </w:rPr>
            </w:pPr>
          </w:p>
        </w:tc>
        <w:tc>
          <w:tcPr>
            <w:tcW w:w="1245" w:type="dxa"/>
            <w:tcMar>
              <w:top w:w="57" w:type="dxa"/>
            </w:tcMar>
          </w:tcPr>
          <w:p w:rsidR="00222DC3" w:rsidRPr="009C0558" w:rsidRDefault="00222DC3" w:rsidP="0019683B">
            <w:pPr>
              <w:rPr>
                <w:lang w:val="ru-RU"/>
              </w:rPr>
            </w:pPr>
          </w:p>
        </w:tc>
      </w:tr>
      <w:tr w:rsidR="002F5285" w:rsidRPr="009C0558" w:rsidTr="0019683B">
        <w:tc>
          <w:tcPr>
            <w:tcW w:w="991" w:type="dxa"/>
            <w:tcMar>
              <w:top w:w="57" w:type="dxa"/>
            </w:tcMar>
          </w:tcPr>
          <w:p w:rsidR="002F5285" w:rsidRPr="00ED6B5D" w:rsidRDefault="00DA4351" w:rsidP="0019683B">
            <w:pPr>
              <w:rPr>
                <w:lang w:val="ru-RU"/>
              </w:rPr>
            </w:pPr>
            <w:r>
              <w:rPr>
                <w:lang w:val="ru-RU"/>
              </w:rPr>
              <w:t>2.0</w:t>
            </w:r>
          </w:p>
        </w:tc>
        <w:tc>
          <w:tcPr>
            <w:tcW w:w="2411" w:type="dxa"/>
            <w:tcMar>
              <w:top w:w="57" w:type="dxa"/>
            </w:tcMar>
          </w:tcPr>
          <w:p w:rsidR="002F5285" w:rsidRPr="00E11205" w:rsidDel="001D4121" w:rsidRDefault="00EC1143" w:rsidP="0019683B">
            <w:pPr>
              <w:rPr>
                <w:lang w:val="ru-RU"/>
              </w:rPr>
            </w:pPr>
            <w:r>
              <w:rPr>
                <w:lang w:val="ru-RU"/>
              </w:rPr>
              <w:t>Вторая в</w:t>
            </w:r>
            <w:r w:rsidR="00DA4351">
              <w:rPr>
                <w:lang w:val="ru-RU"/>
              </w:rPr>
              <w:t>ерсия</w:t>
            </w:r>
          </w:p>
        </w:tc>
        <w:tc>
          <w:tcPr>
            <w:tcW w:w="2127" w:type="dxa"/>
            <w:tcMar>
              <w:top w:w="57" w:type="dxa"/>
            </w:tcMar>
          </w:tcPr>
          <w:p w:rsidR="002F5285" w:rsidRPr="009C0558" w:rsidRDefault="00DA4351" w:rsidP="0019683B">
            <w:pPr>
              <w:rPr>
                <w:lang w:val="ru-RU"/>
              </w:rPr>
            </w:pPr>
            <w:r>
              <w:rPr>
                <w:lang w:val="ru-RU"/>
              </w:rPr>
              <w:t>Соловова</w:t>
            </w:r>
            <w:r w:rsidR="001968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Елена</w:t>
            </w:r>
          </w:p>
        </w:tc>
        <w:tc>
          <w:tcPr>
            <w:tcW w:w="1417" w:type="dxa"/>
            <w:tcMar>
              <w:top w:w="57" w:type="dxa"/>
            </w:tcMar>
          </w:tcPr>
          <w:p w:rsidR="002F5285" w:rsidRPr="009C0558" w:rsidRDefault="00DA4351" w:rsidP="0019683B">
            <w:pPr>
              <w:rPr>
                <w:lang w:val="ru-RU"/>
              </w:rPr>
            </w:pPr>
            <w:r>
              <w:rPr>
                <w:lang w:val="ru-RU"/>
              </w:rPr>
              <w:t>19.03.2021</w:t>
            </w:r>
          </w:p>
        </w:tc>
        <w:tc>
          <w:tcPr>
            <w:tcW w:w="1276" w:type="dxa"/>
            <w:tcMar>
              <w:top w:w="57" w:type="dxa"/>
            </w:tcMar>
          </w:tcPr>
          <w:p w:rsidR="002F5285" w:rsidRPr="009C0558" w:rsidRDefault="002F5285" w:rsidP="0019683B">
            <w:pPr>
              <w:rPr>
                <w:lang w:val="ru-RU"/>
              </w:rPr>
            </w:pPr>
          </w:p>
        </w:tc>
        <w:tc>
          <w:tcPr>
            <w:tcW w:w="1245" w:type="dxa"/>
            <w:tcMar>
              <w:top w:w="57" w:type="dxa"/>
            </w:tcMar>
          </w:tcPr>
          <w:p w:rsidR="002F5285" w:rsidRPr="009C0558" w:rsidRDefault="002F5285" w:rsidP="0019683B">
            <w:pPr>
              <w:rPr>
                <w:lang w:val="ru-RU"/>
              </w:rPr>
            </w:pPr>
          </w:p>
        </w:tc>
      </w:tr>
    </w:tbl>
    <w:p w:rsidR="00222DC3" w:rsidRPr="009C0558" w:rsidRDefault="00222DC3" w:rsidP="00E11205">
      <w:pPr>
        <w:rPr>
          <w:lang w:val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000"/>
      </w:tblPr>
      <w:tblGrid>
        <w:gridCol w:w="927"/>
        <w:gridCol w:w="8571"/>
      </w:tblGrid>
      <w:tr w:rsidR="00222DC3" w:rsidRPr="009C0558" w:rsidTr="00326918">
        <w:tc>
          <w:tcPr>
            <w:tcW w:w="9498" w:type="dxa"/>
            <w:gridSpan w:val="2"/>
            <w:shd w:val="clear" w:color="auto" w:fill="A6A6A6" w:themeFill="background1" w:themeFillShade="A6"/>
            <w:vAlign w:val="center"/>
          </w:tcPr>
          <w:p w:rsidR="00222DC3" w:rsidRPr="009C0558" w:rsidRDefault="00BC25D9" w:rsidP="00326918">
            <w:pPr>
              <w:pStyle w:val="afffb"/>
              <w:rPr>
                <w:lang w:val="ru-RU"/>
              </w:rPr>
            </w:pPr>
            <w:r w:rsidRPr="009C0558">
              <w:rPr>
                <w:lang w:val="ru-RU"/>
              </w:rPr>
              <w:t>СВЯЗАННЫЕ ДОКУМЕНТЫ</w:t>
            </w:r>
          </w:p>
        </w:tc>
      </w:tr>
      <w:tr w:rsidR="00222DC3" w:rsidRPr="009C0558" w:rsidTr="00326918">
        <w:tc>
          <w:tcPr>
            <w:tcW w:w="927" w:type="dxa"/>
            <w:shd w:val="clear" w:color="auto" w:fill="D9D9D9" w:themeFill="background1" w:themeFillShade="D9"/>
            <w:vAlign w:val="center"/>
          </w:tcPr>
          <w:p w:rsidR="00222DC3" w:rsidRPr="009C0558" w:rsidRDefault="00BC25D9" w:rsidP="00326918">
            <w:pPr>
              <w:pStyle w:val="afffb"/>
              <w:rPr>
                <w:lang w:val="ru-RU"/>
              </w:rPr>
            </w:pPr>
            <w:r w:rsidRPr="009C0558">
              <w:rPr>
                <w:lang w:val="ru-RU"/>
              </w:rPr>
              <w:t>Номер</w:t>
            </w:r>
          </w:p>
        </w:tc>
        <w:tc>
          <w:tcPr>
            <w:tcW w:w="8571" w:type="dxa"/>
            <w:shd w:val="clear" w:color="auto" w:fill="D9D9D9" w:themeFill="background1" w:themeFillShade="D9"/>
            <w:vAlign w:val="center"/>
          </w:tcPr>
          <w:p w:rsidR="00222DC3" w:rsidRPr="009C0558" w:rsidRDefault="00BC25D9" w:rsidP="00326918">
            <w:pPr>
              <w:pStyle w:val="afffb"/>
              <w:rPr>
                <w:lang w:val="ru-RU"/>
              </w:rPr>
            </w:pPr>
            <w:r w:rsidRPr="009C0558">
              <w:rPr>
                <w:lang w:val="ru-RU"/>
              </w:rPr>
              <w:t>Название</w:t>
            </w:r>
            <w:r w:rsidR="00A55068" w:rsidRPr="00A55068">
              <w:rPr>
                <w:lang w:val="ru-RU"/>
              </w:rPr>
              <w:t xml:space="preserve"> </w:t>
            </w:r>
            <w:r w:rsidRPr="009C0558">
              <w:rPr>
                <w:lang w:val="ru-RU"/>
              </w:rPr>
              <w:t>документа</w:t>
            </w:r>
          </w:p>
        </w:tc>
      </w:tr>
      <w:tr w:rsidR="00785C8B" w:rsidRPr="009C0558" w:rsidTr="00326918">
        <w:tc>
          <w:tcPr>
            <w:tcW w:w="927" w:type="dxa"/>
            <w:tcMar>
              <w:top w:w="28" w:type="dxa"/>
            </w:tcMar>
          </w:tcPr>
          <w:p w:rsidR="00785C8B" w:rsidRPr="009C0558" w:rsidRDefault="00DD023F" w:rsidP="00E1120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71" w:type="dxa"/>
            <w:tcMar>
              <w:top w:w="28" w:type="dxa"/>
            </w:tcMar>
          </w:tcPr>
          <w:p w:rsidR="00785C8B" w:rsidRPr="009C0558" w:rsidRDefault="00DD023F" w:rsidP="00E11205">
            <w:pPr>
              <w:rPr>
                <w:lang w:val="ru-RU"/>
              </w:rPr>
            </w:pPr>
            <w:r>
              <w:rPr>
                <w:lang w:val="ru-RU"/>
              </w:rPr>
              <w:t>Аудиозапись интервью</w:t>
            </w:r>
            <w:r w:rsidR="008E4BB0">
              <w:rPr>
                <w:lang w:val="ru-RU"/>
              </w:rPr>
              <w:t xml:space="preserve"> (</w:t>
            </w:r>
            <w:r w:rsidR="008E4BB0" w:rsidRPr="008E4BB0">
              <w:rPr>
                <w:lang w:val="ru-RU"/>
              </w:rPr>
              <w:t>Интервью.mp3</w:t>
            </w:r>
            <w:r w:rsidR="008E4BB0">
              <w:rPr>
                <w:lang w:val="ru-RU"/>
              </w:rPr>
              <w:t>)</w:t>
            </w:r>
          </w:p>
        </w:tc>
      </w:tr>
      <w:tr w:rsidR="00DD023F" w:rsidRPr="001B095E" w:rsidTr="00326918">
        <w:tc>
          <w:tcPr>
            <w:tcW w:w="927" w:type="dxa"/>
            <w:tcMar>
              <w:top w:w="28" w:type="dxa"/>
            </w:tcMar>
          </w:tcPr>
          <w:p w:rsidR="00DD023F" w:rsidRPr="009C0558" w:rsidRDefault="00DD023F" w:rsidP="00E11205">
            <w:pPr>
              <w:rPr>
                <w:lang w:val="ru-RU"/>
              </w:rPr>
            </w:pPr>
            <w:bookmarkStart w:id="1" w:name="_Toc456598587"/>
            <w:bookmarkStart w:id="2" w:name="_Toc456600918"/>
            <w:bookmarkStart w:id="3" w:name="_Toc2484421"/>
            <w:bookmarkStart w:id="4" w:name="_Toc4475558"/>
            <w:r>
              <w:rPr>
                <w:lang w:val="ru-RU"/>
              </w:rPr>
              <w:t>2</w:t>
            </w:r>
          </w:p>
        </w:tc>
        <w:tc>
          <w:tcPr>
            <w:tcW w:w="8571" w:type="dxa"/>
            <w:tcMar>
              <w:top w:w="28" w:type="dxa"/>
            </w:tcMar>
          </w:tcPr>
          <w:p w:rsidR="00DD023F" w:rsidRPr="009C0558" w:rsidRDefault="00DD023F" w:rsidP="00DD023F">
            <w:pPr>
              <w:rPr>
                <w:lang w:val="ru-RU"/>
              </w:rPr>
            </w:pPr>
            <w:r>
              <w:rPr>
                <w:lang w:val="ru-RU"/>
              </w:rPr>
              <w:t>Макет онлайн-конструктора</w:t>
            </w:r>
            <w:r w:rsidR="008E4BB0">
              <w:rPr>
                <w:lang w:val="ru-RU"/>
              </w:rPr>
              <w:t xml:space="preserve"> (</w:t>
            </w:r>
            <w:r w:rsidR="008E4BB0" w:rsidRPr="008E4BB0">
              <w:rPr>
                <w:lang w:val="ru-RU"/>
              </w:rPr>
              <w:t>BA2021_konstruktor_Solovova_Elena.pdf</w:t>
            </w:r>
            <w:r w:rsidR="008E4BB0">
              <w:rPr>
                <w:lang w:val="ru-RU"/>
              </w:rPr>
              <w:t>)</w:t>
            </w:r>
          </w:p>
        </w:tc>
      </w:tr>
      <w:tr w:rsidR="00DD023F" w:rsidRPr="001B095E" w:rsidTr="00326918">
        <w:tc>
          <w:tcPr>
            <w:tcW w:w="927" w:type="dxa"/>
            <w:tcMar>
              <w:top w:w="28" w:type="dxa"/>
            </w:tcMar>
          </w:tcPr>
          <w:p w:rsidR="00DD023F" w:rsidRDefault="00DD023F" w:rsidP="00E1120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71" w:type="dxa"/>
            <w:tcMar>
              <w:top w:w="28" w:type="dxa"/>
            </w:tcMar>
          </w:tcPr>
          <w:p w:rsidR="00DD023F" w:rsidRDefault="00DD023F" w:rsidP="00DD023F">
            <w:pPr>
              <w:rPr>
                <w:lang w:val="ru-RU"/>
              </w:rPr>
            </w:pPr>
            <w:r>
              <w:rPr>
                <w:lang w:val="ru-RU"/>
              </w:rPr>
              <w:t>Макет формы заказа</w:t>
            </w:r>
            <w:r w:rsidR="008E4BB0">
              <w:rPr>
                <w:lang w:val="ru-RU"/>
              </w:rPr>
              <w:t xml:space="preserve"> (</w:t>
            </w:r>
            <w:r w:rsidR="008E4BB0" w:rsidRPr="008E4BB0">
              <w:rPr>
                <w:lang w:val="ru-RU"/>
              </w:rPr>
              <w:t>BA2021_maket_Solovova_Elena</w:t>
            </w:r>
            <w:r w:rsidR="008E4BB0">
              <w:rPr>
                <w:lang w:val="ru-RU"/>
              </w:rPr>
              <w:t>)</w:t>
            </w:r>
          </w:p>
        </w:tc>
      </w:tr>
    </w:tbl>
    <w:p w:rsidR="00FE114F" w:rsidRDefault="00FE114F" w:rsidP="00E11205">
      <w:pPr>
        <w:rPr>
          <w:lang w:val="ru-RU"/>
        </w:rPr>
      </w:pPr>
    </w:p>
    <w:sdt>
      <w:sdtPr>
        <w:rPr>
          <w:rFonts w:ascii="Times New Roman" w:eastAsia="Times New Roman" w:hAnsi="Times New Roman" w:cs="Times New Roman"/>
          <w:bCs w:val="0"/>
          <w:color w:val="auto"/>
          <w:sz w:val="22"/>
          <w:szCs w:val="22"/>
          <w:lang w:val="en-US"/>
        </w:rPr>
        <w:id w:val="228950084"/>
        <w:docPartObj>
          <w:docPartGallery w:val="Table of Contents"/>
          <w:docPartUnique/>
        </w:docPartObj>
      </w:sdtPr>
      <w:sdtContent>
        <w:p w:rsidR="00283326" w:rsidRPr="006D1FCF" w:rsidRDefault="006D1FCF" w:rsidP="00283326">
          <w:pPr>
            <w:pStyle w:val="afff4"/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6D1FCF">
            <w:rPr>
              <w:rFonts w:ascii="Times New Roman" w:hAnsi="Times New Roman" w:cs="Times New Roman"/>
              <w:color w:val="auto"/>
              <w:sz w:val="22"/>
              <w:szCs w:val="22"/>
            </w:rPr>
            <w:t>ОГЛАВЛЕНИЕ</w:t>
          </w:r>
        </w:p>
        <w:p w:rsidR="006D1FCF" w:rsidRPr="006D1FCF" w:rsidRDefault="00E42D8C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r w:rsidRPr="006D1FCF">
            <w:rPr>
              <w:sz w:val="22"/>
              <w:szCs w:val="22"/>
              <w:lang w:val="ru-RU"/>
            </w:rPr>
            <w:fldChar w:fldCharType="begin"/>
          </w:r>
          <w:r w:rsidR="00283326" w:rsidRPr="006D1FCF">
            <w:rPr>
              <w:sz w:val="22"/>
              <w:szCs w:val="22"/>
              <w:lang w:val="ru-RU"/>
            </w:rPr>
            <w:instrText xml:space="preserve"> TOC \o "1-3" \h \z \u </w:instrText>
          </w:r>
          <w:r w:rsidRPr="006D1FCF">
            <w:rPr>
              <w:sz w:val="22"/>
              <w:szCs w:val="22"/>
              <w:lang w:val="ru-RU"/>
            </w:rPr>
            <w:fldChar w:fldCharType="separate"/>
          </w:r>
          <w:hyperlink w:anchor="_Toc67086741" w:history="1">
            <w:r w:rsidR="006D1FCF" w:rsidRPr="006D1FCF">
              <w:rPr>
                <w:rStyle w:val="afc"/>
                <w:caps w:val="0"/>
                <w:noProof/>
                <w:sz w:val="22"/>
                <w:szCs w:val="22"/>
              </w:rPr>
              <w:t>1. ТЕМА ВСТРЕЧИ</w:t>
            </w:r>
            <w:r w:rsidR="006D1FCF"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="006D1FCF"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="006D1FCF" w:rsidRPr="006D1FCF">
              <w:rPr>
                <w:noProof/>
                <w:webHidden/>
                <w:sz w:val="22"/>
                <w:szCs w:val="22"/>
              </w:rPr>
              <w:instrText xml:space="preserve"> PAGEREF _Toc67086741 \h </w:instrText>
            </w:r>
            <w:r w:rsidR="006D1FCF" w:rsidRPr="006D1FCF">
              <w:rPr>
                <w:noProof/>
                <w:webHidden/>
                <w:sz w:val="22"/>
                <w:szCs w:val="22"/>
              </w:rPr>
            </w:r>
            <w:r w:rsidR="006D1FCF"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D1FCF" w:rsidRPr="006D1FCF">
              <w:rPr>
                <w:caps w:val="0"/>
                <w:noProof/>
                <w:webHidden/>
                <w:sz w:val="22"/>
                <w:szCs w:val="22"/>
              </w:rPr>
              <w:t>3</w:t>
            </w:r>
            <w:r w:rsidR="006D1FCF"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42" w:history="1">
            <w:r w:rsidRPr="006D1FCF">
              <w:rPr>
                <w:rStyle w:val="afc"/>
                <w:caps w:val="0"/>
                <w:noProof/>
                <w:sz w:val="22"/>
                <w:szCs w:val="22"/>
                <w:lang w:val="ru-RU"/>
              </w:rPr>
              <w:t>2. ДАТА, ВРЕМЯ И МЕСТО ПРОВЕДЕНИЯ ВСТРЕЧИ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_Toc67086742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3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43" w:history="1"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3. УЧАСТНИКИ ВСТРЕЧИ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_Toc67086743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3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44" w:history="1"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4. ПОВЕСТКА</w:t>
            </w:r>
            <w:r w:rsidRPr="006D1FCF">
              <w:rPr>
                <w:rStyle w:val="afc"/>
                <w:caps w:val="0"/>
                <w:noProof/>
                <w:sz w:val="22"/>
                <w:szCs w:val="22"/>
                <w:lang w:val="ru-RU"/>
              </w:rPr>
              <w:t xml:space="preserve"> </w:t>
            </w:r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ВСТРЕЧИ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_Toc67086744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4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45" w:history="1">
            <w:r w:rsidRPr="006D1FCF">
              <w:rPr>
                <w:rStyle w:val="afc"/>
                <w:caps w:val="0"/>
                <w:noProof/>
                <w:sz w:val="22"/>
                <w:szCs w:val="22"/>
                <w:lang w:val="ru-RU"/>
              </w:rPr>
              <w:t>5. ОБСУЖДЕНИЕ ВОПРОСОВ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_Toc67086745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5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 w:rsidP="00B01DA6">
          <w:pPr>
            <w:pStyle w:val="13"/>
            <w:tabs>
              <w:tab w:val="left" w:pos="426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46" w:history="1"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5.1.</w:t>
            </w:r>
            <w:r w:rsidRPr="006D1F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ОБЩИЕ ВОПРОСЫ. ЦЕЛЬ СОЗДАНИЯ СИСТЕМЫ. ПРОБЛЕМЫ БИЗНЕСА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_Toc67086746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5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 w:rsidP="00B01DA6">
          <w:pPr>
            <w:pStyle w:val="13"/>
            <w:tabs>
              <w:tab w:val="left" w:pos="426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47" w:history="1"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5.2.</w:t>
            </w:r>
            <w:r w:rsidRPr="006D1F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ПОЛЬЗОВАТЕЛИ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_Toc67086747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7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 w:rsidP="00B01DA6">
          <w:pPr>
            <w:pStyle w:val="13"/>
            <w:tabs>
              <w:tab w:val="left" w:pos="426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48" w:history="1"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5.3.</w:t>
            </w:r>
            <w:r w:rsidRPr="006D1F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ФУНКЦИОНАЛ СИСТЕМЫ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_Toc67086748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8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 w:rsidP="00B01DA6">
          <w:pPr>
            <w:pStyle w:val="13"/>
            <w:tabs>
              <w:tab w:val="left" w:pos="426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49" w:history="1"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5.4.</w:t>
            </w:r>
            <w:r w:rsidRPr="006D1F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СМЕЖНЫЕ СИСТЕМЫ, КОНТЕКСТ, СРЕДА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_Toc67086749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10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 w:rsidP="00B01DA6">
          <w:pPr>
            <w:pStyle w:val="13"/>
            <w:tabs>
              <w:tab w:val="left" w:pos="426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50" w:history="1"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5.5.</w:t>
            </w:r>
            <w:r w:rsidRPr="006D1F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СРОКИ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_Toc67086750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10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 w:rsidP="00B01DA6">
          <w:pPr>
            <w:pStyle w:val="13"/>
            <w:tabs>
              <w:tab w:val="left" w:pos="426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51" w:history="1"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5.6.</w:t>
            </w:r>
            <w:r w:rsidRPr="006D1F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БЮДЖЕТ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_Toc67086751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11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 w:rsidP="00B01DA6">
          <w:pPr>
            <w:pStyle w:val="13"/>
            <w:tabs>
              <w:tab w:val="left" w:pos="426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52" w:history="1"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5.7.</w:t>
            </w:r>
            <w:r w:rsidRPr="006D1F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ДОПОЛНИТЕЛЬНЫЕ ВОПРОСЫ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_Toc67086752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11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53" w:history="1"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6. О</w:t>
            </w:r>
            <w:r w:rsidRPr="006D1FCF">
              <w:rPr>
                <w:rStyle w:val="afc"/>
                <w:caps w:val="0"/>
                <w:noProof/>
                <w:sz w:val="22"/>
                <w:szCs w:val="22"/>
                <w:lang w:val="ru-RU"/>
              </w:rPr>
              <w:t>ТКРЫТЫЕ ВОПРОСЫ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_Toc67086753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12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54" w:history="1"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7. ВЫВОДЫ И ПРИНЯТЫЕ РЕШЕНИЯ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_Toc67086754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13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 w:rsidP="00B01DA6">
          <w:pPr>
            <w:pStyle w:val="13"/>
            <w:tabs>
              <w:tab w:val="left" w:pos="426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55" w:history="1"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7.1.</w:t>
            </w:r>
            <w:r w:rsidRPr="006D1F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ВЫЯВЛЕННЫЕ ПРОБЛЕМЫ В БИЗНЕСЕ С ВОЗМОЖНОСТЬЮ ИХ УСТРАНЕНИЯ С ПОМОЩЬЮ ИС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_Toc67086755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13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 w:rsidP="00B01DA6">
          <w:pPr>
            <w:pStyle w:val="13"/>
            <w:tabs>
              <w:tab w:val="left" w:pos="426"/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56" w:history="1"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7.2.</w:t>
            </w:r>
            <w:r w:rsidRPr="006D1F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ПРЕДПРИНИМАЕМЫЕ ДЕЙСТВИЯ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_Toc67086756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13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D1FCF" w:rsidRPr="006D1FCF" w:rsidRDefault="006D1FCF">
          <w:pPr>
            <w:pStyle w:val="13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67086757" w:history="1">
            <w:r w:rsidRPr="006D1FCF">
              <w:rPr>
                <w:rStyle w:val="afc"/>
                <w:caps w:val="0"/>
                <w:noProof/>
                <w:sz w:val="22"/>
                <w:szCs w:val="22"/>
                <w:lang w:val="ru-RU"/>
              </w:rPr>
              <w:t xml:space="preserve">8. </w:t>
            </w:r>
            <w:r w:rsidRPr="006D1FCF">
              <w:rPr>
                <w:rStyle w:val="afc"/>
                <w:caps w:val="0"/>
                <w:noProof/>
                <w:sz w:val="22"/>
                <w:szCs w:val="22"/>
              </w:rPr>
              <w:t>ДАЛЬНЕЙШИЕ ДЕЙСТВИ</w:t>
            </w:r>
            <w:r w:rsidR="00DF5625">
              <w:rPr>
                <w:rStyle w:val="afc"/>
                <w:caps w:val="0"/>
                <w:noProof/>
                <w:sz w:val="22"/>
                <w:szCs w:val="22"/>
                <w:lang w:val="ru-RU"/>
              </w:rPr>
              <w:t>Я</w:t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ab/>
            </w:r>
            <w:r w:rsidRPr="006D1FCF">
              <w:rPr>
                <w:noProof/>
                <w:webHidden/>
                <w:sz w:val="22"/>
                <w:szCs w:val="22"/>
              </w:rPr>
              <w:fldChar w:fldCharType="begin"/>
            </w:r>
            <w:r w:rsidRPr="006D1FCF">
              <w:rPr>
                <w:noProof/>
                <w:webHidden/>
                <w:sz w:val="22"/>
                <w:szCs w:val="22"/>
              </w:rPr>
              <w:instrText xml:space="preserve"> PAGEREF _Toc67086757 \h </w:instrText>
            </w:r>
            <w:r w:rsidRPr="006D1FCF">
              <w:rPr>
                <w:noProof/>
                <w:webHidden/>
                <w:sz w:val="22"/>
                <w:szCs w:val="22"/>
              </w:rPr>
            </w:r>
            <w:r w:rsidRPr="006D1FCF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D1FCF">
              <w:rPr>
                <w:caps w:val="0"/>
                <w:noProof/>
                <w:webHidden/>
                <w:sz w:val="22"/>
                <w:szCs w:val="22"/>
              </w:rPr>
              <w:t>14</w:t>
            </w:r>
            <w:r w:rsidRPr="006D1FC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83326" w:rsidRPr="006D1FCF" w:rsidRDefault="00E42D8C">
          <w:pPr>
            <w:rPr>
              <w:b/>
              <w:sz w:val="22"/>
              <w:szCs w:val="22"/>
              <w:lang w:val="ru-RU"/>
            </w:rPr>
          </w:pPr>
          <w:r w:rsidRPr="006D1FCF">
            <w:rPr>
              <w:b/>
              <w:sz w:val="22"/>
              <w:szCs w:val="22"/>
              <w:lang w:val="ru-RU"/>
            </w:rPr>
            <w:fldChar w:fldCharType="end"/>
          </w:r>
        </w:p>
      </w:sdtContent>
    </w:sdt>
    <w:p w:rsidR="00B51D44" w:rsidRPr="00F14E49" w:rsidRDefault="00B51D44" w:rsidP="00E11205">
      <w:pPr>
        <w:sectPr w:rsidR="00B51D44" w:rsidRPr="00F14E49" w:rsidSect="00366A71">
          <w:headerReference w:type="default" r:id="rId8"/>
          <w:footerReference w:type="default" r:id="rId9"/>
          <w:headerReference w:type="first" r:id="rId10"/>
          <w:pgSz w:w="11909" w:h="16834" w:code="9"/>
          <w:pgMar w:top="1138" w:right="850" w:bottom="1138" w:left="1138" w:header="567" w:footer="634" w:gutter="562"/>
          <w:pgNumType w:start="1"/>
          <w:cols w:space="720"/>
          <w:titlePg/>
          <w:docGrid w:linePitch="272"/>
        </w:sectPr>
      </w:pPr>
    </w:p>
    <w:p w:rsidR="00E9162A" w:rsidRPr="00B3477E" w:rsidRDefault="00E9162A" w:rsidP="00B3477E">
      <w:pPr>
        <w:pStyle w:val="14"/>
      </w:pPr>
      <w:bookmarkStart w:id="5" w:name="_Toc67086741"/>
      <w:bookmarkEnd w:id="1"/>
      <w:bookmarkEnd w:id="2"/>
      <w:bookmarkEnd w:id="3"/>
      <w:bookmarkEnd w:id="4"/>
      <w:r w:rsidRPr="00B3477E">
        <w:lastRenderedPageBreak/>
        <w:t>Тема встречи</w:t>
      </w:r>
      <w:bookmarkEnd w:id="5"/>
    </w:p>
    <w:p w:rsidR="00E9162A" w:rsidRDefault="00E9162A" w:rsidP="008E4BB0">
      <w:pPr>
        <w:rPr>
          <w:lang w:val="ru-RU"/>
        </w:rPr>
      </w:pPr>
      <w:r w:rsidRPr="00E9162A">
        <w:rPr>
          <w:lang w:val="ru-RU"/>
        </w:rPr>
        <w:t xml:space="preserve">Тема встречи: обсуждение вопросов по </w:t>
      </w:r>
      <w:r>
        <w:rPr>
          <w:lang w:val="ru-RU"/>
        </w:rPr>
        <w:t>проекту</w:t>
      </w:r>
      <w:r w:rsidRPr="00E9162A">
        <w:rPr>
          <w:lang w:val="ru-RU"/>
        </w:rPr>
        <w:t xml:space="preserve"> </w:t>
      </w:r>
      <w:r>
        <w:rPr>
          <w:lang w:val="ru-RU"/>
        </w:rPr>
        <w:t xml:space="preserve">создания системы автоматизации обработки онлайн-заказов в ИП «Первопечатник» </w:t>
      </w:r>
      <w:r w:rsidRPr="00E9162A">
        <w:rPr>
          <w:lang w:val="ru-RU"/>
        </w:rPr>
        <w:t>с целью определения</w:t>
      </w:r>
      <w:r>
        <w:rPr>
          <w:lang w:val="ru-RU"/>
        </w:rPr>
        <w:t xml:space="preserve"> целей, задач и проблем бизнес-процесса.</w:t>
      </w:r>
    </w:p>
    <w:p w:rsidR="00E9162A" w:rsidRPr="00E9162A" w:rsidRDefault="00E9162A" w:rsidP="00E9162A">
      <w:pPr>
        <w:pStyle w:val="14"/>
        <w:numPr>
          <w:ilvl w:val="0"/>
          <w:numId w:val="0"/>
        </w:numPr>
        <w:rPr>
          <w:b w:val="0"/>
          <w:sz w:val="24"/>
          <w:szCs w:val="24"/>
          <w:lang w:val="ru-RU"/>
        </w:rPr>
      </w:pPr>
    </w:p>
    <w:p w:rsidR="005C4322" w:rsidRPr="001B095E" w:rsidRDefault="00E9162A" w:rsidP="00B3477E">
      <w:pPr>
        <w:pStyle w:val="14"/>
        <w:rPr>
          <w:lang w:val="ru-RU"/>
        </w:rPr>
      </w:pPr>
      <w:bookmarkStart w:id="6" w:name="_Toc67086742"/>
      <w:r w:rsidRPr="001B095E">
        <w:rPr>
          <w:lang w:val="ru-RU"/>
        </w:rPr>
        <w:t>Дата, время и место проведения встречи</w:t>
      </w:r>
      <w:bookmarkEnd w:id="6"/>
    </w:p>
    <w:p w:rsidR="005C4322" w:rsidRDefault="005C4322" w:rsidP="005C4322">
      <w:pPr>
        <w:pStyle w:val="14"/>
        <w:numPr>
          <w:ilvl w:val="0"/>
          <w:numId w:val="0"/>
        </w:numPr>
        <w:rPr>
          <w:lang w:val="ru-RU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3"/>
        <w:gridCol w:w="3119"/>
        <w:gridCol w:w="4536"/>
      </w:tblGrid>
      <w:tr w:rsidR="005C4322" w:rsidRPr="00E11205" w:rsidTr="00F14E49">
        <w:trPr>
          <w:trHeight w:val="454"/>
        </w:trPr>
        <w:tc>
          <w:tcPr>
            <w:tcW w:w="1843" w:type="dxa"/>
            <w:shd w:val="clear" w:color="auto" w:fill="A6A6A6" w:themeFill="background1" w:themeFillShade="A6"/>
          </w:tcPr>
          <w:p w:rsidR="005C4322" w:rsidRPr="005C4322" w:rsidRDefault="005C4322" w:rsidP="00B3477E">
            <w:pPr>
              <w:pStyle w:val="affff1"/>
              <w:rPr>
                <w:lang w:val="ru-RU"/>
              </w:rPr>
            </w:pPr>
            <w:r>
              <w:rPr>
                <w:lang w:val="ru-RU"/>
              </w:rPr>
              <w:t>Дата встречи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5C4322" w:rsidRPr="005C4322" w:rsidRDefault="005C4322" w:rsidP="00B3477E">
            <w:pPr>
              <w:pStyle w:val="affff1"/>
              <w:rPr>
                <w:lang w:val="ru-RU"/>
              </w:rPr>
            </w:pPr>
            <w:r>
              <w:rPr>
                <w:lang w:val="ru-RU"/>
              </w:rPr>
              <w:t>Время встречи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:rsidR="005C4322" w:rsidRPr="005C4322" w:rsidRDefault="005C4322" w:rsidP="00B3477E">
            <w:pPr>
              <w:pStyle w:val="affff1"/>
              <w:rPr>
                <w:lang w:val="ru-RU"/>
              </w:rPr>
            </w:pPr>
            <w:r>
              <w:rPr>
                <w:lang w:val="ru-RU"/>
              </w:rPr>
              <w:t>Место проведения</w:t>
            </w:r>
          </w:p>
        </w:tc>
      </w:tr>
      <w:tr w:rsidR="005C4322" w:rsidRPr="001B095E" w:rsidTr="005C4322">
        <w:trPr>
          <w:trHeight w:val="258"/>
        </w:trPr>
        <w:tc>
          <w:tcPr>
            <w:tcW w:w="1843" w:type="dxa"/>
          </w:tcPr>
          <w:p w:rsidR="005C4322" w:rsidRPr="005C4322" w:rsidRDefault="005C4322" w:rsidP="00B3477E">
            <w:pPr>
              <w:rPr>
                <w:lang w:val="ru-RU"/>
              </w:rPr>
            </w:pPr>
            <w:r>
              <w:rPr>
                <w:lang w:val="ru-RU"/>
              </w:rPr>
              <w:t>12.03.2021</w:t>
            </w:r>
          </w:p>
        </w:tc>
        <w:tc>
          <w:tcPr>
            <w:tcW w:w="3119" w:type="dxa"/>
          </w:tcPr>
          <w:p w:rsidR="005C4322" w:rsidRPr="00B03873" w:rsidRDefault="005C4322" w:rsidP="00B3477E">
            <w:pPr>
              <w:rPr>
                <w:szCs w:val="24"/>
              </w:rPr>
            </w:pPr>
            <w:r w:rsidRPr="005C4322">
              <w:rPr>
                <w:lang w:val="ru-RU"/>
              </w:rPr>
              <w:t>1</w:t>
            </w:r>
            <w:r>
              <w:rPr>
                <w:lang w:val="ru-RU"/>
              </w:rPr>
              <w:t>9</w:t>
            </w:r>
            <w:r w:rsidRPr="005C4322">
              <w:rPr>
                <w:lang w:val="ru-RU"/>
              </w:rPr>
              <w:t>:</w:t>
            </w:r>
            <w:r>
              <w:rPr>
                <w:lang w:val="ru-RU"/>
              </w:rPr>
              <w:t>00</w:t>
            </w:r>
            <w:r w:rsidRPr="005C4322">
              <w:rPr>
                <w:lang w:val="ru-RU"/>
              </w:rPr>
              <w:t>-</w:t>
            </w:r>
            <w:r>
              <w:rPr>
                <w:lang w:val="ru-RU"/>
              </w:rPr>
              <w:t>20</w:t>
            </w:r>
            <w:r w:rsidRPr="005C4322">
              <w:rPr>
                <w:lang w:val="ru-RU"/>
              </w:rPr>
              <w:t>:</w:t>
            </w:r>
            <w:r>
              <w:rPr>
                <w:lang w:val="ru-RU"/>
              </w:rPr>
              <w:t>00</w:t>
            </w:r>
          </w:p>
        </w:tc>
        <w:tc>
          <w:tcPr>
            <w:tcW w:w="4536" w:type="dxa"/>
          </w:tcPr>
          <w:p w:rsidR="005C4322" w:rsidRPr="005C4322" w:rsidRDefault="005C4322" w:rsidP="00B3477E">
            <w:pPr>
              <w:rPr>
                <w:szCs w:val="24"/>
                <w:lang w:val="ru-RU"/>
              </w:rPr>
            </w:pPr>
            <w:r>
              <w:rPr>
                <w:lang w:val="ru-RU"/>
              </w:rPr>
              <w:t>г</w:t>
            </w:r>
            <w:r w:rsidRPr="005C4322">
              <w:rPr>
                <w:lang w:val="ru-RU"/>
              </w:rPr>
              <w:t>. Рязань, ул. Свободы 46, ауд. 24</w:t>
            </w:r>
          </w:p>
        </w:tc>
      </w:tr>
    </w:tbl>
    <w:p w:rsidR="005C4322" w:rsidRDefault="005C4322" w:rsidP="005C4322">
      <w:pPr>
        <w:pStyle w:val="14"/>
        <w:numPr>
          <w:ilvl w:val="0"/>
          <w:numId w:val="0"/>
        </w:numPr>
        <w:rPr>
          <w:lang w:val="ru-RU"/>
        </w:rPr>
      </w:pPr>
    </w:p>
    <w:p w:rsidR="005E2B70" w:rsidRPr="00B3477E" w:rsidRDefault="008F1DCF" w:rsidP="00B3477E">
      <w:pPr>
        <w:pStyle w:val="14"/>
      </w:pPr>
      <w:bookmarkStart w:id="7" w:name="_Toc67086743"/>
      <w:r w:rsidRPr="00B3477E">
        <w:t>Участники</w:t>
      </w:r>
      <w:r w:rsidR="00B51D44" w:rsidRPr="00B3477E">
        <w:t xml:space="preserve"> </w:t>
      </w:r>
      <w:r w:rsidRPr="00B3477E">
        <w:t>встречи</w:t>
      </w:r>
      <w:bookmarkEnd w:id="7"/>
    </w:p>
    <w:p w:rsidR="005E2B70" w:rsidRPr="00E11205" w:rsidRDefault="005E2B70" w:rsidP="00E11205"/>
    <w:tbl>
      <w:tblPr>
        <w:tblW w:w="96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99"/>
        <w:gridCol w:w="2865"/>
        <w:gridCol w:w="3443"/>
      </w:tblGrid>
      <w:tr w:rsidR="005C4322" w:rsidRPr="00E11205" w:rsidTr="00F14E49">
        <w:trPr>
          <w:trHeight w:val="454"/>
        </w:trPr>
        <w:tc>
          <w:tcPr>
            <w:tcW w:w="3299" w:type="dxa"/>
            <w:shd w:val="clear" w:color="auto" w:fill="A6A6A6" w:themeFill="background1" w:themeFillShade="A6"/>
          </w:tcPr>
          <w:p w:rsidR="005C4322" w:rsidRPr="00B03873" w:rsidRDefault="005C4322" w:rsidP="00DF5625">
            <w:pPr>
              <w:rPr>
                <w:b/>
                <w:szCs w:val="24"/>
              </w:rPr>
            </w:pPr>
            <w:r w:rsidRPr="00B03873">
              <w:rPr>
                <w:b/>
                <w:szCs w:val="24"/>
              </w:rPr>
              <w:t>ФИО</w:t>
            </w:r>
          </w:p>
        </w:tc>
        <w:tc>
          <w:tcPr>
            <w:tcW w:w="2865" w:type="dxa"/>
            <w:shd w:val="clear" w:color="auto" w:fill="A6A6A6" w:themeFill="background1" w:themeFillShade="A6"/>
          </w:tcPr>
          <w:p w:rsidR="005C4322" w:rsidRPr="00B03873" w:rsidRDefault="005C4322" w:rsidP="00DF5625">
            <w:pPr>
              <w:rPr>
                <w:b/>
                <w:szCs w:val="24"/>
              </w:rPr>
            </w:pPr>
            <w:r w:rsidRPr="00B03873">
              <w:rPr>
                <w:b/>
                <w:szCs w:val="24"/>
              </w:rPr>
              <w:t xml:space="preserve">Роль, </w:t>
            </w:r>
            <w:r w:rsidRPr="00B03873">
              <w:rPr>
                <w:b/>
                <w:szCs w:val="24"/>
                <w:lang w:val="ru-RU"/>
              </w:rPr>
              <w:t>д</w:t>
            </w:r>
            <w:r w:rsidRPr="00B03873">
              <w:rPr>
                <w:b/>
                <w:szCs w:val="24"/>
              </w:rPr>
              <w:t xml:space="preserve">олжность, </w:t>
            </w:r>
            <w:r w:rsidRPr="00B03873">
              <w:rPr>
                <w:b/>
                <w:szCs w:val="24"/>
                <w:lang w:val="ru-RU"/>
              </w:rPr>
              <w:t>к</w:t>
            </w:r>
            <w:r w:rsidRPr="00B03873">
              <w:rPr>
                <w:b/>
                <w:szCs w:val="24"/>
              </w:rPr>
              <w:t>омпания</w:t>
            </w:r>
          </w:p>
        </w:tc>
        <w:tc>
          <w:tcPr>
            <w:tcW w:w="3443" w:type="dxa"/>
            <w:shd w:val="clear" w:color="auto" w:fill="A6A6A6" w:themeFill="background1" w:themeFillShade="A6"/>
          </w:tcPr>
          <w:p w:rsidR="005C4322" w:rsidRPr="005C4322" w:rsidRDefault="005C4322" w:rsidP="00DF5625">
            <w:pPr>
              <w:rPr>
                <w:b/>
                <w:szCs w:val="24"/>
                <w:lang w:val="ru-RU"/>
              </w:rPr>
            </w:pPr>
            <w:r>
              <w:rPr>
                <w:b/>
                <w:szCs w:val="24"/>
                <w:lang w:val="ru-RU"/>
              </w:rPr>
              <w:t>Контактная информация</w:t>
            </w:r>
          </w:p>
        </w:tc>
      </w:tr>
      <w:tr w:rsidR="005C4322" w:rsidRPr="001B095E" w:rsidTr="001C7DF1">
        <w:trPr>
          <w:trHeight w:val="258"/>
        </w:trPr>
        <w:tc>
          <w:tcPr>
            <w:tcW w:w="3299" w:type="dxa"/>
          </w:tcPr>
          <w:p w:rsidR="001C7DF1" w:rsidRDefault="005C4322" w:rsidP="00E11205">
            <w:pPr>
              <w:rPr>
                <w:lang w:val="ru-RU"/>
              </w:rPr>
            </w:pPr>
            <w:r>
              <w:t xml:space="preserve">Фулин </w:t>
            </w:r>
          </w:p>
          <w:p w:rsidR="005C4322" w:rsidRPr="00B03873" w:rsidRDefault="005C4322" w:rsidP="00E11205">
            <w:pPr>
              <w:rPr>
                <w:szCs w:val="24"/>
              </w:rPr>
            </w:pPr>
            <w:r>
              <w:t>Владимир Андреевич</w:t>
            </w:r>
          </w:p>
        </w:tc>
        <w:tc>
          <w:tcPr>
            <w:tcW w:w="2865" w:type="dxa"/>
          </w:tcPr>
          <w:p w:rsidR="001C7DF1" w:rsidRDefault="005C4322" w:rsidP="005C4322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Директор </w:t>
            </w:r>
          </w:p>
          <w:p w:rsidR="005C4322" w:rsidRPr="00B03873" w:rsidRDefault="005C4322" w:rsidP="005C4322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ИП «Первопечатник»</w:t>
            </w:r>
          </w:p>
        </w:tc>
        <w:tc>
          <w:tcPr>
            <w:tcW w:w="3443" w:type="dxa"/>
          </w:tcPr>
          <w:p w:rsidR="005C4322" w:rsidRPr="00B03873" w:rsidRDefault="005C4322" w:rsidP="005C4322">
            <w:pPr>
              <w:rPr>
                <w:szCs w:val="24"/>
                <w:lang w:val="ru-RU"/>
              </w:rPr>
            </w:pPr>
            <w:r>
              <w:t>v</w:t>
            </w:r>
            <w:r w:rsidRPr="005C4322">
              <w:rPr>
                <w:lang w:val="ru-RU"/>
              </w:rPr>
              <w:t>.</w:t>
            </w:r>
            <w:r>
              <w:t>fulin</w:t>
            </w:r>
            <w:r w:rsidRPr="005C4322">
              <w:rPr>
                <w:lang w:val="ru-RU"/>
              </w:rPr>
              <w:t>@365.</w:t>
            </w:r>
            <w:r>
              <w:t>rsu</w:t>
            </w:r>
            <w:r w:rsidRPr="005C4322">
              <w:rPr>
                <w:lang w:val="ru-RU"/>
              </w:rPr>
              <w:t>.</w:t>
            </w:r>
            <w:r>
              <w:t>edu</w:t>
            </w:r>
            <w:r w:rsidRPr="005C4322">
              <w:rPr>
                <w:lang w:val="ru-RU"/>
              </w:rPr>
              <w:t>.</w:t>
            </w:r>
            <w:r>
              <w:t>ru</w:t>
            </w:r>
          </w:p>
        </w:tc>
      </w:tr>
      <w:tr w:rsidR="005C4322" w:rsidRPr="00C54276" w:rsidTr="001C7DF1">
        <w:trPr>
          <w:trHeight w:val="261"/>
        </w:trPr>
        <w:tc>
          <w:tcPr>
            <w:tcW w:w="3299" w:type="dxa"/>
          </w:tcPr>
          <w:p w:rsidR="001C7DF1" w:rsidRDefault="001C7DF1" w:rsidP="00E11205">
            <w:pPr>
              <w:rPr>
                <w:lang w:val="ru-RU"/>
              </w:rPr>
            </w:pPr>
            <w:r w:rsidRPr="001C7DF1">
              <w:rPr>
                <w:lang w:val="ru-RU"/>
              </w:rPr>
              <w:t xml:space="preserve">Шемонаев </w:t>
            </w:r>
          </w:p>
          <w:p w:rsidR="005C4322" w:rsidRPr="001C7DF1" w:rsidRDefault="001C7DF1" w:rsidP="00E11205">
            <w:pPr>
              <w:rPr>
                <w:szCs w:val="24"/>
                <w:lang w:val="ru-RU"/>
              </w:rPr>
            </w:pPr>
            <w:r w:rsidRPr="001C7DF1">
              <w:rPr>
                <w:lang w:val="ru-RU"/>
              </w:rPr>
              <w:t>Николай Викторович</w:t>
            </w:r>
          </w:p>
        </w:tc>
        <w:tc>
          <w:tcPr>
            <w:tcW w:w="2865" w:type="dxa"/>
          </w:tcPr>
          <w:p w:rsidR="001C7DF1" w:rsidRDefault="001C7DF1" w:rsidP="001C7DF1">
            <w:pPr>
              <w:rPr>
                <w:lang w:val="ru-RU"/>
              </w:rPr>
            </w:pPr>
            <w:r>
              <w:rPr>
                <w:lang w:val="ru-RU"/>
              </w:rPr>
              <w:t>Ведущий</w:t>
            </w:r>
          </w:p>
          <w:p w:rsidR="005C4322" w:rsidRPr="001C7DF1" w:rsidRDefault="001C7DF1" w:rsidP="001C7DF1">
            <w:pPr>
              <w:rPr>
                <w:szCs w:val="24"/>
              </w:rPr>
            </w:pPr>
            <w:r>
              <w:rPr>
                <w:lang w:val="ru-RU"/>
              </w:rPr>
              <w:t>бизнес</w:t>
            </w:r>
            <w:r w:rsidRPr="001C7DF1">
              <w:t>-</w:t>
            </w:r>
            <w:r>
              <w:rPr>
                <w:lang w:val="ru-RU"/>
              </w:rPr>
              <w:t>аналитик</w:t>
            </w:r>
            <w:r w:rsidRPr="001C7DF1">
              <w:t xml:space="preserve"> «</w:t>
            </w:r>
            <w:r>
              <w:t>Epam</w:t>
            </w:r>
            <w:r>
              <w:rPr>
                <w:szCs w:val="24"/>
                <w:lang w:val="ru-RU"/>
              </w:rPr>
              <w:t>»</w:t>
            </w:r>
          </w:p>
        </w:tc>
        <w:tc>
          <w:tcPr>
            <w:tcW w:w="3443" w:type="dxa"/>
          </w:tcPr>
          <w:p w:rsidR="005C4322" w:rsidRPr="00B03873" w:rsidRDefault="001C7DF1" w:rsidP="00E11205">
            <w:pPr>
              <w:rPr>
                <w:szCs w:val="24"/>
                <w:lang w:val="ru-RU"/>
              </w:rPr>
            </w:pPr>
            <w:r w:rsidRPr="001C7DF1">
              <w:rPr>
                <w:szCs w:val="24"/>
                <w:lang w:val="ru-RU"/>
              </w:rPr>
              <w:t>Nikolay_Shemonaev@epam.com</w:t>
            </w:r>
          </w:p>
        </w:tc>
      </w:tr>
      <w:tr w:rsidR="005C4322" w:rsidRPr="00C54276" w:rsidTr="001C7DF1">
        <w:trPr>
          <w:trHeight w:val="261"/>
        </w:trPr>
        <w:tc>
          <w:tcPr>
            <w:tcW w:w="3299" w:type="dxa"/>
          </w:tcPr>
          <w:p w:rsidR="005C4322" w:rsidRPr="005C4322" w:rsidRDefault="001C7DF1" w:rsidP="00E11205">
            <w:pPr>
              <w:rPr>
                <w:szCs w:val="24"/>
                <w:lang w:val="ru-RU"/>
              </w:rPr>
            </w:pPr>
            <w:r>
              <w:t>Мансуров</w:t>
            </w:r>
            <w:r>
              <w:rPr>
                <w:lang w:val="ru-RU"/>
              </w:rPr>
              <w:t>а</w:t>
            </w:r>
            <w:r>
              <w:t xml:space="preserve"> Марьям</w:t>
            </w:r>
          </w:p>
        </w:tc>
        <w:tc>
          <w:tcPr>
            <w:tcW w:w="2865" w:type="dxa"/>
          </w:tcPr>
          <w:p w:rsidR="005C4322" w:rsidRPr="00B03873" w:rsidRDefault="001C7DF1" w:rsidP="001C7DF1">
            <w:pPr>
              <w:rPr>
                <w:szCs w:val="24"/>
                <w:lang w:val="ru-RU"/>
              </w:rPr>
            </w:pPr>
            <w:r>
              <w:rPr>
                <w:lang w:val="ru-RU"/>
              </w:rPr>
              <w:t>Бизнес</w:t>
            </w:r>
            <w:r w:rsidRPr="001C7DF1">
              <w:t>-</w:t>
            </w:r>
            <w:r>
              <w:rPr>
                <w:lang w:val="ru-RU"/>
              </w:rPr>
              <w:t>аналитик</w:t>
            </w:r>
            <w:r w:rsidRPr="001C7DF1">
              <w:t xml:space="preserve"> </w:t>
            </w:r>
          </w:p>
        </w:tc>
        <w:tc>
          <w:tcPr>
            <w:tcW w:w="3443" w:type="dxa"/>
          </w:tcPr>
          <w:p w:rsidR="005C4322" w:rsidRPr="00B03873" w:rsidRDefault="005C4322" w:rsidP="00E11205">
            <w:pPr>
              <w:rPr>
                <w:szCs w:val="24"/>
                <w:lang w:val="ru-RU"/>
              </w:rPr>
            </w:pPr>
          </w:p>
        </w:tc>
      </w:tr>
      <w:tr w:rsidR="005C4322" w:rsidRPr="00C54276" w:rsidTr="001C7DF1">
        <w:trPr>
          <w:trHeight w:val="261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322" w:rsidRPr="001C7DF1" w:rsidRDefault="001C7DF1" w:rsidP="00E11205">
            <w:pPr>
              <w:rPr>
                <w:szCs w:val="24"/>
                <w:lang w:val="ru-RU"/>
              </w:rPr>
            </w:pPr>
            <w:r w:rsidRPr="001C7DF1">
              <w:rPr>
                <w:color w:val="000000"/>
                <w:szCs w:val="24"/>
              </w:rPr>
              <w:t>Махнач Елена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322" w:rsidRPr="001C7DF1" w:rsidRDefault="001C7DF1" w:rsidP="00E11205">
            <w:pPr>
              <w:rPr>
                <w:szCs w:val="24"/>
                <w:lang w:val="ru-RU"/>
              </w:rPr>
            </w:pPr>
            <w:r>
              <w:rPr>
                <w:lang w:val="ru-RU"/>
              </w:rPr>
              <w:t>Бизнес</w:t>
            </w:r>
            <w:r w:rsidRPr="001C7DF1">
              <w:t>-</w:t>
            </w:r>
            <w:r>
              <w:rPr>
                <w:lang w:val="ru-RU"/>
              </w:rPr>
              <w:t>аналитик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322" w:rsidRPr="00B03873" w:rsidRDefault="005C4322" w:rsidP="00E11205">
            <w:pPr>
              <w:rPr>
                <w:szCs w:val="24"/>
                <w:lang w:val="ru-RU"/>
              </w:rPr>
            </w:pPr>
          </w:p>
        </w:tc>
      </w:tr>
      <w:tr w:rsidR="001C7DF1" w:rsidRPr="00C54276" w:rsidTr="001C7DF1">
        <w:trPr>
          <w:trHeight w:val="261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 w:rsidP="00E11205">
            <w:pPr>
              <w:rPr>
                <w:szCs w:val="24"/>
                <w:lang w:val="ru-RU"/>
              </w:rPr>
            </w:pPr>
            <w:r w:rsidRPr="001C7DF1">
              <w:rPr>
                <w:color w:val="000000"/>
                <w:szCs w:val="24"/>
              </w:rPr>
              <w:t>Брякова Галина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 w:rsidP="001C7DF1">
            <w:pPr>
              <w:rPr>
                <w:szCs w:val="24"/>
                <w:lang w:val="ru-RU"/>
              </w:rPr>
            </w:pPr>
            <w:r>
              <w:rPr>
                <w:lang w:val="ru-RU"/>
              </w:rPr>
              <w:t>Бизнес</w:t>
            </w:r>
            <w:r w:rsidRPr="001C7DF1">
              <w:t>-</w:t>
            </w:r>
            <w:r>
              <w:rPr>
                <w:lang w:val="ru-RU"/>
              </w:rPr>
              <w:t>аналитик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B03873" w:rsidRDefault="001C7DF1" w:rsidP="00E11205">
            <w:pPr>
              <w:rPr>
                <w:szCs w:val="24"/>
                <w:lang w:val="ru-RU"/>
              </w:rPr>
            </w:pPr>
          </w:p>
        </w:tc>
      </w:tr>
      <w:tr w:rsidR="001C7DF1" w:rsidRPr="00C54276" w:rsidTr="001C7DF1">
        <w:trPr>
          <w:trHeight w:val="261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 w:rsidRPr="001C7DF1">
              <w:rPr>
                <w:color w:val="000000"/>
                <w:szCs w:val="24"/>
              </w:rPr>
              <w:t>Голобородов Владислав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 w:rsidP="001C7DF1">
            <w:pPr>
              <w:rPr>
                <w:szCs w:val="24"/>
                <w:lang w:val="ru-RU"/>
              </w:rPr>
            </w:pPr>
            <w:r>
              <w:rPr>
                <w:lang w:val="ru-RU"/>
              </w:rPr>
              <w:t>Бизнес</w:t>
            </w:r>
            <w:r w:rsidRPr="001C7DF1">
              <w:t>-</w:t>
            </w:r>
            <w:r>
              <w:rPr>
                <w:lang w:val="ru-RU"/>
              </w:rPr>
              <w:t>аналитик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Default="001C7DF1"/>
        </w:tc>
      </w:tr>
      <w:tr w:rsidR="001C7DF1" w:rsidRPr="00C54276" w:rsidTr="001C7DF1">
        <w:trPr>
          <w:trHeight w:val="261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 w:rsidRPr="001C7DF1">
              <w:rPr>
                <w:color w:val="000000"/>
                <w:szCs w:val="24"/>
              </w:rPr>
              <w:t>Машинская Екатерина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 w:rsidP="001C7DF1">
            <w:pPr>
              <w:pStyle w:val="affff"/>
              <w:ind w:firstLine="0"/>
              <w:rPr>
                <w:szCs w:val="24"/>
              </w:rPr>
            </w:pPr>
            <w:r>
              <w:t>Бизнес</w:t>
            </w:r>
            <w:r w:rsidRPr="001C7DF1">
              <w:rPr>
                <w:lang w:val="en-US"/>
              </w:rPr>
              <w:t>-</w:t>
            </w:r>
            <w:r>
              <w:t>аналитик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Default="001C7DF1"/>
        </w:tc>
      </w:tr>
      <w:tr w:rsidR="001C7DF1" w:rsidRPr="00C54276" w:rsidTr="001C7DF1">
        <w:trPr>
          <w:trHeight w:val="261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 w:rsidRPr="001C7DF1">
              <w:rPr>
                <w:color w:val="000000"/>
                <w:szCs w:val="24"/>
              </w:rPr>
              <w:t>Скокан Виктория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>
              <w:rPr>
                <w:lang w:val="ru-RU"/>
              </w:rPr>
              <w:t>Бизнес</w:t>
            </w:r>
            <w:r w:rsidRPr="001C7DF1">
              <w:t>-</w:t>
            </w:r>
            <w:r>
              <w:rPr>
                <w:lang w:val="ru-RU"/>
              </w:rPr>
              <w:t>аналитик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Default="001C7DF1"/>
        </w:tc>
      </w:tr>
      <w:tr w:rsidR="001C7DF1" w:rsidRPr="00C54276" w:rsidTr="001C7DF1">
        <w:trPr>
          <w:trHeight w:val="261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 w:rsidRPr="001C7DF1">
              <w:rPr>
                <w:color w:val="000000"/>
                <w:szCs w:val="24"/>
              </w:rPr>
              <w:t>Соловова Елена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>
              <w:rPr>
                <w:lang w:val="ru-RU"/>
              </w:rPr>
              <w:t>Бизнес</w:t>
            </w:r>
            <w:r w:rsidRPr="001C7DF1">
              <w:t>-</w:t>
            </w:r>
            <w:r>
              <w:rPr>
                <w:lang w:val="ru-RU"/>
              </w:rPr>
              <w:t>аналитик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Default="001C7DF1"/>
        </w:tc>
      </w:tr>
      <w:tr w:rsidR="001C7DF1" w:rsidRPr="00C54276" w:rsidTr="001C7DF1">
        <w:trPr>
          <w:trHeight w:val="261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 w:rsidRPr="001C7DF1">
              <w:rPr>
                <w:color w:val="000000"/>
                <w:szCs w:val="24"/>
              </w:rPr>
              <w:t>Кирилова Людмила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>
              <w:rPr>
                <w:lang w:val="ru-RU"/>
              </w:rPr>
              <w:t>Бизнес</w:t>
            </w:r>
            <w:r w:rsidRPr="001C7DF1">
              <w:t>-</w:t>
            </w:r>
            <w:r>
              <w:rPr>
                <w:lang w:val="ru-RU"/>
              </w:rPr>
              <w:t>аналитик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Default="001C7DF1"/>
        </w:tc>
      </w:tr>
      <w:tr w:rsidR="001C7DF1" w:rsidRPr="00C54276" w:rsidTr="001C7DF1">
        <w:trPr>
          <w:trHeight w:val="261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 w:rsidRPr="001C7DF1">
              <w:rPr>
                <w:color w:val="000000"/>
                <w:szCs w:val="24"/>
              </w:rPr>
              <w:t>Милютина Юлия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>
              <w:rPr>
                <w:lang w:val="ru-RU"/>
              </w:rPr>
              <w:t>Бизнес</w:t>
            </w:r>
            <w:r w:rsidRPr="001C7DF1">
              <w:t>-</w:t>
            </w:r>
            <w:r>
              <w:rPr>
                <w:lang w:val="ru-RU"/>
              </w:rPr>
              <w:t>аналитик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Default="001C7DF1"/>
        </w:tc>
      </w:tr>
      <w:tr w:rsidR="001C7DF1" w:rsidRPr="00C54276" w:rsidTr="001C7DF1">
        <w:trPr>
          <w:trHeight w:val="261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 w:rsidRPr="001C7DF1">
              <w:rPr>
                <w:color w:val="000000"/>
                <w:szCs w:val="24"/>
              </w:rPr>
              <w:t>Тюрина Екатерина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>
              <w:rPr>
                <w:lang w:val="ru-RU"/>
              </w:rPr>
              <w:t>Бизнес</w:t>
            </w:r>
            <w:r w:rsidRPr="001C7DF1">
              <w:t>-</w:t>
            </w:r>
            <w:r>
              <w:rPr>
                <w:lang w:val="ru-RU"/>
              </w:rPr>
              <w:t>аналитик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Default="001C7DF1"/>
        </w:tc>
      </w:tr>
      <w:tr w:rsidR="001C7DF1" w:rsidRPr="00C54276" w:rsidTr="001C7DF1">
        <w:trPr>
          <w:trHeight w:val="261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 w:rsidP="004F4A1E">
            <w:r w:rsidRPr="001C7DF1">
              <w:t>Потапова Наталья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>
              <w:rPr>
                <w:lang w:val="ru-RU"/>
              </w:rPr>
              <w:t>Бизнес</w:t>
            </w:r>
            <w:r w:rsidRPr="001C7DF1">
              <w:t>-</w:t>
            </w:r>
            <w:r>
              <w:rPr>
                <w:lang w:val="ru-RU"/>
              </w:rPr>
              <w:t>аналитик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Default="001C7DF1"/>
        </w:tc>
      </w:tr>
      <w:tr w:rsidR="001C7DF1" w:rsidRPr="00C54276" w:rsidTr="001C7DF1">
        <w:trPr>
          <w:trHeight w:val="261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 w:rsidP="004F4A1E">
            <w:r w:rsidRPr="001C7DF1">
              <w:t>Третьякова Лина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>
              <w:rPr>
                <w:lang w:val="ru-RU"/>
              </w:rPr>
              <w:t>Бизнес</w:t>
            </w:r>
            <w:r w:rsidRPr="001C7DF1">
              <w:t>-</w:t>
            </w:r>
            <w:r>
              <w:rPr>
                <w:lang w:val="ru-RU"/>
              </w:rPr>
              <w:t>аналитик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Default="001C7DF1"/>
        </w:tc>
      </w:tr>
      <w:tr w:rsidR="001C7DF1" w:rsidRPr="00C54276" w:rsidTr="001C7DF1">
        <w:trPr>
          <w:trHeight w:val="261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 w:rsidP="001C7DF1">
            <w:r w:rsidRPr="001C7DF1">
              <w:rPr>
                <w:color w:val="000000"/>
                <w:szCs w:val="24"/>
              </w:rPr>
              <w:t>Акулич Анатолий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>
              <w:rPr>
                <w:lang w:val="ru-RU"/>
              </w:rPr>
              <w:t>Бизнес</w:t>
            </w:r>
            <w:r w:rsidRPr="001C7DF1">
              <w:t>-</w:t>
            </w:r>
            <w:r>
              <w:rPr>
                <w:lang w:val="ru-RU"/>
              </w:rPr>
              <w:t>аналитик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Default="001C7DF1"/>
        </w:tc>
      </w:tr>
      <w:tr w:rsidR="001C7DF1" w:rsidRPr="00C54276" w:rsidTr="001C7DF1">
        <w:trPr>
          <w:trHeight w:val="261"/>
        </w:trPr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 w:rsidRPr="001C7DF1">
              <w:rPr>
                <w:color w:val="000000"/>
                <w:szCs w:val="24"/>
              </w:rPr>
              <w:t>Юдаева Наталья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Pr="001C7DF1" w:rsidRDefault="001C7DF1">
            <w:r>
              <w:rPr>
                <w:lang w:val="ru-RU"/>
              </w:rPr>
              <w:t>Бизнес</w:t>
            </w:r>
            <w:r w:rsidRPr="001C7DF1">
              <w:t>-</w:t>
            </w:r>
            <w:r>
              <w:rPr>
                <w:lang w:val="ru-RU"/>
              </w:rPr>
              <w:t>аналитик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F1" w:rsidRDefault="001C7DF1"/>
        </w:tc>
      </w:tr>
    </w:tbl>
    <w:p w:rsidR="005E2B70" w:rsidRPr="005C4322" w:rsidRDefault="005E2B70" w:rsidP="00E11205">
      <w:pPr>
        <w:rPr>
          <w:lang w:val="ru-RU"/>
        </w:rPr>
      </w:pPr>
    </w:p>
    <w:p w:rsidR="005E2B70" w:rsidRPr="00E11205" w:rsidRDefault="005E2B70" w:rsidP="00B3477E">
      <w:pPr>
        <w:pStyle w:val="1"/>
      </w:pPr>
      <w:bookmarkStart w:id="8" w:name="_Toc164767955"/>
      <w:bookmarkStart w:id="9" w:name="_Toc67086744"/>
      <w:r w:rsidRPr="00E11205">
        <w:lastRenderedPageBreak/>
        <w:t>Повестка</w:t>
      </w:r>
      <w:r w:rsidR="00B03873">
        <w:rPr>
          <w:lang w:val="ru-RU"/>
        </w:rPr>
        <w:t xml:space="preserve"> </w:t>
      </w:r>
      <w:r w:rsidRPr="00E11205">
        <w:t>встречи</w:t>
      </w:r>
      <w:bookmarkEnd w:id="8"/>
      <w:bookmarkEnd w:id="9"/>
    </w:p>
    <w:p w:rsidR="005E2B70" w:rsidRPr="00E11205" w:rsidRDefault="005E2B70" w:rsidP="00E11205"/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"/>
        <w:gridCol w:w="8647"/>
      </w:tblGrid>
      <w:tr w:rsidR="005E2B70" w:rsidRPr="001B095E" w:rsidTr="00982896">
        <w:trPr>
          <w:trHeight w:val="454"/>
        </w:trPr>
        <w:tc>
          <w:tcPr>
            <w:tcW w:w="851" w:type="dxa"/>
            <w:shd w:val="clear" w:color="auto" w:fill="A6A6A6" w:themeFill="background1" w:themeFillShade="A6"/>
          </w:tcPr>
          <w:p w:rsidR="005E2B70" w:rsidRPr="00E11205" w:rsidRDefault="005E2B70" w:rsidP="00B03873">
            <w:pPr>
              <w:pStyle w:val="afffb"/>
            </w:pPr>
            <w:r w:rsidRPr="00E11205">
              <w:t>№</w:t>
            </w:r>
          </w:p>
        </w:tc>
        <w:tc>
          <w:tcPr>
            <w:tcW w:w="8647" w:type="dxa"/>
            <w:shd w:val="clear" w:color="auto" w:fill="A6A6A6" w:themeFill="background1" w:themeFillShade="A6"/>
          </w:tcPr>
          <w:p w:rsidR="005E2B70" w:rsidRPr="00D300AA" w:rsidRDefault="00D300AA" w:rsidP="00D300AA">
            <w:pPr>
              <w:rPr>
                <w:b/>
                <w:szCs w:val="24"/>
                <w:lang w:val="ru-RU"/>
              </w:rPr>
            </w:pPr>
            <w:r w:rsidRPr="001B095E">
              <w:rPr>
                <w:b/>
                <w:szCs w:val="24"/>
                <w:lang w:val="ru-RU"/>
              </w:rPr>
              <w:t xml:space="preserve">Вопросы для интервью с заказчиком </w:t>
            </w:r>
          </w:p>
        </w:tc>
      </w:tr>
      <w:tr w:rsidR="005E2B70" w:rsidRPr="00C54276" w:rsidTr="00982896">
        <w:tc>
          <w:tcPr>
            <w:tcW w:w="851" w:type="dxa"/>
            <w:shd w:val="clear" w:color="auto" w:fill="auto"/>
          </w:tcPr>
          <w:p w:rsidR="005E2B70" w:rsidRPr="001B095E" w:rsidRDefault="005E2B70" w:rsidP="00B3477E">
            <w:pPr>
              <w:pStyle w:val="a1"/>
              <w:rPr>
                <w:lang w:val="ru-RU"/>
              </w:rPr>
            </w:pPr>
          </w:p>
        </w:tc>
        <w:tc>
          <w:tcPr>
            <w:tcW w:w="8647" w:type="dxa"/>
            <w:shd w:val="clear" w:color="auto" w:fill="auto"/>
          </w:tcPr>
          <w:p w:rsidR="0042124F" w:rsidRPr="00D300AA" w:rsidRDefault="00835300" w:rsidP="00D300AA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Общие вопросы. </w:t>
            </w:r>
            <w:r w:rsidR="004F59AA" w:rsidRPr="00D300AA">
              <w:rPr>
                <w:szCs w:val="24"/>
                <w:lang w:val="ru-RU"/>
              </w:rPr>
              <w:t>Цель создания системы. Проблемы бизнеса</w:t>
            </w:r>
          </w:p>
        </w:tc>
      </w:tr>
      <w:tr w:rsidR="00A73C8D" w:rsidRPr="00C54276" w:rsidTr="00982896">
        <w:tc>
          <w:tcPr>
            <w:tcW w:w="851" w:type="dxa"/>
            <w:shd w:val="clear" w:color="auto" w:fill="auto"/>
          </w:tcPr>
          <w:p w:rsidR="00A73C8D" w:rsidRPr="004F59AA" w:rsidRDefault="00A73C8D" w:rsidP="00B3477E">
            <w:pPr>
              <w:pStyle w:val="a1"/>
              <w:rPr>
                <w:lang w:val="ru-RU"/>
              </w:rPr>
            </w:pPr>
          </w:p>
        </w:tc>
        <w:tc>
          <w:tcPr>
            <w:tcW w:w="8647" w:type="dxa"/>
            <w:shd w:val="clear" w:color="auto" w:fill="auto"/>
          </w:tcPr>
          <w:p w:rsidR="00A73C8D" w:rsidRPr="00D300AA" w:rsidRDefault="00D300AA" w:rsidP="00D300AA">
            <w:pPr>
              <w:rPr>
                <w:szCs w:val="24"/>
                <w:lang w:val="ru-RU"/>
              </w:rPr>
            </w:pPr>
            <w:r w:rsidRPr="00D300AA">
              <w:rPr>
                <w:szCs w:val="24"/>
              </w:rPr>
              <w:t>Пользователи системы</w:t>
            </w:r>
          </w:p>
        </w:tc>
      </w:tr>
      <w:tr w:rsidR="00A73C8D" w:rsidRPr="00C54276" w:rsidTr="00982896">
        <w:tc>
          <w:tcPr>
            <w:tcW w:w="851" w:type="dxa"/>
            <w:shd w:val="clear" w:color="auto" w:fill="auto"/>
          </w:tcPr>
          <w:p w:rsidR="00A73C8D" w:rsidRPr="007B6042" w:rsidRDefault="00A73C8D" w:rsidP="00B3477E">
            <w:pPr>
              <w:pStyle w:val="a1"/>
            </w:pPr>
          </w:p>
        </w:tc>
        <w:tc>
          <w:tcPr>
            <w:tcW w:w="8647" w:type="dxa"/>
            <w:shd w:val="clear" w:color="auto" w:fill="auto"/>
          </w:tcPr>
          <w:p w:rsidR="00A73C8D" w:rsidRPr="00D300AA" w:rsidRDefault="00D300AA" w:rsidP="00D300AA">
            <w:pPr>
              <w:rPr>
                <w:szCs w:val="24"/>
                <w:lang w:val="ru-RU"/>
              </w:rPr>
            </w:pPr>
            <w:r w:rsidRPr="00D300AA">
              <w:rPr>
                <w:szCs w:val="24"/>
              </w:rPr>
              <w:t>Функционал системы</w:t>
            </w:r>
          </w:p>
        </w:tc>
      </w:tr>
      <w:tr w:rsidR="00A73C8D" w:rsidRPr="00C54276" w:rsidTr="00982896">
        <w:tc>
          <w:tcPr>
            <w:tcW w:w="851" w:type="dxa"/>
            <w:shd w:val="clear" w:color="auto" w:fill="auto"/>
          </w:tcPr>
          <w:p w:rsidR="00A73C8D" w:rsidRPr="007B6042" w:rsidRDefault="00A73C8D" w:rsidP="00B3477E">
            <w:pPr>
              <w:pStyle w:val="a1"/>
            </w:pPr>
          </w:p>
        </w:tc>
        <w:tc>
          <w:tcPr>
            <w:tcW w:w="8647" w:type="dxa"/>
            <w:shd w:val="clear" w:color="auto" w:fill="auto"/>
          </w:tcPr>
          <w:p w:rsidR="00A73C8D" w:rsidRPr="00D300AA" w:rsidRDefault="00D300AA" w:rsidP="00D300AA">
            <w:pPr>
              <w:rPr>
                <w:szCs w:val="24"/>
                <w:lang w:val="ru-RU"/>
              </w:rPr>
            </w:pPr>
            <w:r w:rsidRPr="00D300AA">
              <w:rPr>
                <w:szCs w:val="24"/>
              </w:rPr>
              <w:t>Смежные системы, контекст, среда</w:t>
            </w:r>
          </w:p>
        </w:tc>
      </w:tr>
      <w:tr w:rsidR="00A73C8D" w:rsidRPr="00C54276" w:rsidTr="00982896">
        <w:tc>
          <w:tcPr>
            <w:tcW w:w="851" w:type="dxa"/>
            <w:shd w:val="clear" w:color="auto" w:fill="auto"/>
          </w:tcPr>
          <w:p w:rsidR="00A73C8D" w:rsidRPr="007B6042" w:rsidRDefault="00A73C8D" w:rsidP="00B3477E">
            <w:pPr>
              <w:pStyle w:val="a1"/>
            </w:pPr>
          </w:p>
        </w:tc>
        <w:tc>
          <w:tcPr>
            <w:tcW w:w="8647" w:type="dxa"/>
            <w:shd w:val="clear" w:color="auto" w:fill="auto"/>
          </w:tcPr>
          <w:p w:rsidR="00A73C8D" w:rsidRPr="00D300AA" w:rsidRDefault="00D300AA" w:rsidP="00D300AA">
            <w:pPr>
              <w:rPr>
                <w:szCs w:val="24"/>
                <w:lang w:val="ru-RU"/>
              </w:rPr>
            </w:pPr>
            <w:r w:rsidRPr="00D300AA">
              <w:rPr>
                <w:szCs w:val="24"/>
              </w:rPr>
              <w:t>Сроки</w:t>
            </w:r>
          </w:p>
        </w:tc>
      </w:tr>
      <w:tr w:rsidR="00A73C8D" w:rsidRPr="00326918" w:rsidTr="00982896">
        <w:tc>
          <w:tcPr>
            <w:tcW w:w="851" w:type="dxa"/>
            <w:shd w:val="clear" w:color="auto" w:fill="auto"/>
          </w:tcPr>
          <w:p w:rsidR="00A73C8D" w:rsidRPr="007B6042" w:rsidRDefault="00A73C8D" w:rsidP="00B3477E">
            <w:pPr>
              <w:pStyle w:val="a1"/>
            </w:pPr>
          </w:p>
        </w:tc>
        <w:tc>
          <w:tcPr>
            <w:tcW w:w="8647" w:type="dxa"/>
            <w:shd w:val="clear" w:color="auto" w:fill="auto"/>
          </w:tcPr>
          <w:p w:rsidR="00A73C8D" w:rsidRPr="00326918" w:rsidRDefault="00D300AA" w:rsidP="00D300AA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Б</w:t>
            </w:r>
            <w:r w:rsidRPr="00326918">
              <w:rPr>
                <w:szCs w:val="24"/>
                <w:lang w:val="ru-RU"/>
              </w:rPr>
              <w:t>юджет</w:t>
            </w:r>
          </w:p>
        </w:tc>
      </w:tr>
      <w:tr w:rsidR="00326918" w:rsidRPr="00326918" w:rsidTr="00982896">
        <w:tc>
          <w:tcPr>
            <w:tcW w:w="851" w:type="dxa"/>
            <w:shd w:val="clear" w:color="auto" w:fill="auto"/>
          </w:tcPr>
          <w:p w:rsidR="00326918" w:rsidRPr="007B6042" w:rsidRDefault="00326918" w:rsidP="00B3477E">
            <w:pPr>
              <w:pStyle w:val="a1"/>
            </w:pPr>
          </w:p>
        </w:tc>
        <w:tc>
          <w:tcPr>
            <w:tcW w:w="8647" w:type="dxa"/>
            <w:shd w:val="clear" w:color="auto" w:fill="auto"/>
          </w:tcPr>
          <w:p w:rsidR="00326918" w:rsidRDefault="00326918" w:rsidP="00D300AA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Дополнительные вопросы</w:t>
            </w:r>
          </w:p>
        </w:tc>
      </w:tr>
    </w:tbl>
    <w:p w:rsidR="00366A71" w:rsidRDefault="00366A71" w:rsidP="00E11205">
      <w:pPr>
        <w:rPr>
          <w:lang w:val="ru-RU"/>
        </w:rPr>
      </w:pPr>
    </w:p>
    <w:p w:rsidR="00366A71" w:rsidRDefault="00366A71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5E2B70" w:rsidRPr="00E11205" w:rsidRDefault="005E2B70" w:rsidP="00B3477E">
      <w:pPr>
        <w:pStyle w:val="1"/>
        <w:rPr>
          <w:lang w:val="ru-RU"/>
        </w:rPr>
      </w:pPr>
      <w:bookmarkStart w:id="10" w:name="_Toc164767956"/>
      <w:bookmarkStart w:id="11" w:name="_Toc67086745"/>
      <w:r w:rsidRPr="00E11205">
        <w:rPr>
          <w:lang w:val="ru-RU"/>
        </w:rPr>
        <w:lastRenderedPageBreak/>
        <w:t>Обсуждение вопросов</w:t>
      </w:r>
      <w:bookmarkEnd w:id="10"/>
      <w:bookmarkEnd w:id="11"/>
    </w:p>
    <w:p w:rsidR="00FC3489" w:rsidRPr="00E11205" w:rsidRDefault="00FC3489" w:rsidP="00E11205">
      <w:pPr>
        <w:rPr>
          <w:lang w:val="ru-RU"/>
        </w:rPr>
      </w:pPr>
    </w:p>
    <w:p w:rsidR="00081FA5" w:rsidRPr="00E27DDB" w:rsidRDefault="00BF3ED4" w:rsidP="00EA334A">
      <w:pPr>
        <w:rPr>
          <w:lang w:val="ru-RU"/>
        </w:rPr>
      </w:pPr>
      <w:r w:rsidRPr="00E11205">
        <w:rPr>
          <w:lang w:val="ru-RU"/>
        </w:rPr>
        <w:t>Были заданы следующие</w:t>
      </w:r>
      <w:r w:rsidR="00927DD2" w:rsidRPr="00E11205">
        <w:rPr>
          <w:lang w:val="ru-RU"/>
        </w:rPr>
        <w:t xml:space="preserve"> вопросы</w:t>
      </w:r>
      <w:r w:rsidR="00081FA5" w:rsidRPr="00E27DDB">
        <w:rPr>
          <w:lang w:val="ru-RU"/>
        </w:rPr>
        <w:t>,</w:t>
      </w:r>
      <w:r w:rsidR="00927DD2" w:rsidRPr="00E11205">
        <w:rPr>
          <w:lang w:val="ru-RU"/>
        </w:rPr>
        <w:t xml:space="preserve"> и получены на них следующие</w:t>
      </w:r>
      <w:r w:rsidRPr="00E11205">
        <w:rPr>
          <w:lang w:val="ru-RU"/>
        </w:rPr>
        <w:t xml:space="preserve"> ответы:</w:t>
      </w:r>
    </w:p>
    <w:tbl>
      <w:tblPr>
        <w:tblpPr w:leftFromText="180" w:rightFromText="180" w:vertAnchor="text" w:tblpX="-31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851"/>
        <w:gridCol w:w="4394"/>
        <w:gridCol w:w="4111"/>
      </w:tblGrid>
      <w:tr w:rsidR="00081FA5" w:rsidRPr="001B095E" w:rsidTr="009E5209">
        <w:trPr>
          <w:cantSplit/>
          <w:trHeight w:val="410"/>
        </w:trPr>
        <w:tc>
          <w:tcPr>
            <w:tcW w:w="851" w:type="dxa"/>
            <w:shd w:val="clear" w:color="auto" w:fill="808080" w:themeFill="background1" w:themeFillShade="80"/>
            <w:noWrap/>
          </w:tcPr>
          <w:p w:rsidR="00081FA5" w:rsidRPr="00DF5625" w:rsidRDefault="00081FA5" w:rsidP="00E1665A">
            <w:pPr>
              <w:pStyle w:val="afffb"/>
              <w:rPr>
                <w:lang w:val="ru-RU"/>
              </w:rPr>
            </w:pPr>
            <w:r w:rsidRPr="00E27DDB">
              <w:rPr>
                <w:lang w:val="ru-RU"/>
              </w:rPr>
              <w:br w:type="page"/>
            </w:r>
            <w:r>
              <w:t>№</w:t>
            </w:r>
          </w:p>
        </w:tc>
        <w:tc>
          <w:tcPr>
            <w:tcW w:w="4394" w:type="dxa"/>
            <w:shd w:val="clear" w:color="auto" w:fill="808080" w:themeFill="background1" w:themeFillShade="80"/>
            <w:noWrap/>
          </w:tcPr>
          <w:p w:rsidR="00081FA5" w:rsidRDefault="00081FA5" w:rsidP="00E1665A">
            <w:pPr>
              <w:pStyle w:val="afffb"/>
            </w:pPr>
            <w:r>
              <w:t>Вопрос</w:t>
            </w:r>
          </w:p>
        </w:tc>
        <w:tc>
          <w:tcPr>
            <w:tcW w:w="4111" w:type="dxa"/>
            <w:shd w:val="clear" w:color="auto" w:fill="808080" w:themeFill="background1" w:themeFillShade="80"/>
            <w:noWrap/>
          </w:tcPr>
          <w:p w:rsidR="00081FA5" w:rsidRPr="00081FA5" w:rsidRDefault="00081FA5" w:rsidP="00E1665A">
            <w:pPr>
              <w:pStyle w:val="afffb"/>
            </w:pPr>
            <w:r>
              <w:t>Ответ</w:t>
            </w:r>
          </w:p>
        </w:tc>
      </w:tr>
      <w:tr w:rsidR="00081FA5" w:rsidRPr="001B095E" w:rsidTr="009E5209">
        <w:trPr>
          <w:cantSplit/>
          <w:trHeight w:val="413"/>
        </w:trPr>
        <w:tc>
          <w:tcPr>
            <w:tcW w:w="9356" w:type="dxa"/>
            <w:gridSpan w:val="3"/>
            <w:shd w:val="clear" w:color="auto" w:fill="D9D9D9" w:themeFill="background1" w:themeFillShade="D9"/>
            <w:noWrap/>
          </w:tcPr>
          <w:p w:rsidR="00081FA5" w:rsidRPr="00E1665A" w:rsidRDefault="00E1665A" w:rsidP="00043ADC">
            <w:pPr>
              <w:pStyle w:val="29"/>
              <w:numPr>
                <w:ilvl w:val="1"/>
                <w:numId w:val="1"/>
              </w:numPr>
              <w:ind w:left="709"/>
            </w:pPr>
            <w:r>
              <w:t xml:space="preserve">  </w:t>
            </w:r>
            <w:bookmarkStart w:id="12" w:name="_Toc67086746"/>
            <w:r w:rsidR="00081FA5" w:rsidRPr="00E1665A">
              <w:t>Общие вопросы. Цель создания системы. Проблемы бизнеса</w:t>
            </w:r>
            <w:bookmarkEnd w:id="12"/>
          </w:p>
        </w:tc>
      </w:tr>
      <w:tr w:rsidR="00081FA5" w:rsidRPr="001B095E" w:rsidTr="00084EFD">
        <w:trPr>
          <w:cantSplit/>
        </w:trPr>
        <w:tc>
          <w:tcPr>
            <w:tcW w:w="851" w:type="dxa"/>
            <w:noWrap/>
          </w:tcPr>
          <w:p w:rsidR="00081FA5" w:rsidRPr="00366A71" w:rsidRDefault="00081FA5" w:rsidP="00084EFD">
            <w:pPr>
              <w:pStyle w:val="a1"/>
              <w:numPr>
                <w:ilvl w:val="0"/>
                <w:numId w:val="14"/>
              </w:numPr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81FA5" w:rsidRPr="00835300" w:rsidRDefault="00081FA5" w:rsidP="00DF5625">
            <w:r>
              <w:t>Как называется Ваша фирма?</w:t>
            </w:r>
          </w:p>
        </w:tc>
        <w:tc>
          <w:tcPr>
            <w:tcW w:w="4111" w:type="dxa"/>
            <w:noWrap/>
          </w:tcPr>
          <w:p w:rsidR="00081FA5" w:rsidRPr="00F14E49" w:rsidRDefault="00081FA5" w:rsidP="00DF5625">
            <w:r>
              <w:t>Фирма называется «Первопечатник».</w:t>
            </w:r>
          </w:p>
        </w:tc>
      </w:tr>
      <w:tr w:rsidR="00081FA5" w:rsidRPr="001B095E" w:rsidTr="00084EFD">
        <w:trPr>
          <w:cantSplit/>
        </w:trPr>
        <w:tc>
          <w:tcPr>
            <w:tcW w:w="851" w:type="dxa"/>
            <w:noWrap/>
          </w:tcPr>
          <w:p w:rsidR="00081FA5" w:rsidRPr="00E11205" w:rsidRDefault="00081FA5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81FA5" w:rsidRPr="00F14E49" w:rsidRDefault="00081FA5" w:rsidP="00DF5625">
            <w:r>
              <w:t>К</w:t>
            </w:r>
            <w:r w:rsidRPr="00F14E49">
              <w:t xml:space="preserve">акая у </w:t>
            </w:r>
            <w:r>
              <w:t>фирмы</w:t>
            </w:r>
            <w:r w:rsidRPr="00F14E49">
              <w:t xml:space="preserve"> организационная форма (ИП, ООО</w:t>
            </w:r>
            <w:r>
              <w:t>)</w:t>
            </w:r>
            <w:r w:rsidRPr="00F14E49">
              <w:t>?</w:t>
            </w:r>
          </w:p>
        </w:tc>
        <w:tc>
          <w:tcPr>
            <w:tcW w:w="4111" w:type="dxa"/>
            <w:noWrap/>
          </w:tcPr>
          <w:p w:rsidR="00081FA5" w:rsidRPr="00C54276" w:rsidRDefault="00081FA5" w:rsidP="00DF5625">
            <w:r>
              <w:t>Организационная форма-ИП.</w:t>
            </w:r>
          </w:p>
        </w:tc>
      </w:tr>
      <w:tr w:rsidR="00081FA5" w:rsidRPr="001B095E" w:rsidTr="00084EFD">
        <w:trPr>
          <w:cantSplit/>
        </w:trPr>
        <w:tc>
          <w:tcPr>
            <w:tcW w:w="851" w:type="dxa"/>
            <w:noWrap/>
          </w:tcPr>
          <w:p w:rsidR="00081FA5" w:rsidRPr="00E11205" w:rsidRDefault="00081FA5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81FA5" w:rsidRPr="00F14E49" w:rsidRDefault="00081FA5" w:rsidP="00DF5625">
            <w:r w:rsidRPr="00F14E49">
              <w:t>Вы единственный ее директор (владелец, учредитель)?</w:t>
            </w:r>
          </w:p>
        </w:tc>
        <w:tc>
          <w:tcPr>
            <w:tcW w:w="4111" w:type="dxa"/>
            <w:noWrap/>
          </w:tcPr>
          <w:p w:rsidR="00081FA5" w:rsidRPr="00E11205" w:rsidRDefault="00081FA5" w:rsidP="00DF5625">
            <w:r>
              <w:t>У фирмы один владелец.</w:t>
            </w:r>
          </w:p>
        </w:tc>
      </w:tr>
      <w:tr w:rsidR="00081FA5" w:rsidRPr="001B095E" w:rsidTr="00084EFD">
        <w:trPr>
          <w:cantSplit/>
        </w:trPr>
        <w:tc>
          <w:tcPr>
            <w:tcW w:w="851" w:type="dxa"/>
            <w:noWrap/>
          </w:tcPr>
          <w:p w:rsidR="00081FA5" w:rsidRPr="00F14E49" w:rsidRDefault="00081FA5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81FA5" w:rsidRPr="00F14E49" w:rsidRDefault="00081FA5" w:rsidP="00DF5625">
            <w:r w:rsidRPr="00F14E49">
              <w:t xml:space="preserve">Какие у </w:t>
            </w:r>
            <w:r>
              <w:t>В</w:t>
            </w:r>
            <w:r w:rsidRPr="00F14E49">
              <w:t>ас есть отделы?</w:t>
            </w:r>
          </w:p>
        </w:tc>
        <w:tc>
          <w:tcPr>
            <w:tcW w:w="4111" w:type="dxa"/>
            <w:noWrap/>
          </w:tcPr>
          <w:p w:rsidR="00081FA5" w:rsidRPr="00E11205" w:rsidRDefault="00081FA5" w:rsidP="00DF5625">
            <w:r>
              <w:t xml:space="preserve">В фирме 3 торговых точки. </w:t>
            </w:r>
            <w:r w:rsidRPr="00DF5625">
              <w:rPr>
                <w:lang w:val="ru-RU"/>
              </w:rPr>
              <w:t xml:space="preserve">В одном из этих офисов находится производственный отдел (3 сотрудника). </w:t>
            </w:r>
            <w:r>
              <w:t>Также есть бухгалтер. На каждой точке по 2 продавца.</w:t>
            </w:r>
          </w:p>
        </w:tc>
      </w:tr>
      <w:tr w:rsidR="00081FA5" w:rsidRPr="001B095E" w:rsidTr="00084EFD">
        <w:trPr>
          <w:cantSplit/>
        </w:trPr>
        <w:tc>
          <w:tcPr>
            <w:tcW w:w="851" w:type="dxa"/>
            <w:noWrap/>
          </w:tcPr>
          <w:p w:rsidR="00081FA5" w:rsidRPr="00F14E49" w:rsidRDefault="00081FA5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81FA5" w:rsidRPr="00F14E49" w:rsidRDefault="00081FA5" w:rsidP="00DF5625">
            <w:r w:rsidRPr="00F14E49">
              <w:t>Ваша фирма является самостоятельной организацией или частью более крупной компании?</w:t>
            </w:r>
          </w:p>
        </w:tc>
        <w:tc>
          <w:tcPr>
            <w:tcW w:w="4111" w:type="dxa"/>
            <w:noWrap/>
          </w:tcPr>
          <w:p w:rsidR="00081FA5" w:rsidRPr="00E11205" w:rsidRDefault="00081FA5" w:rsidP="00DF5625">
            <w:r>
              <w:t>Является самостоятельной организацией.</w:t>
            </w:r>
          </w:p>
        </w:tc>
      </w:tr>
      <w:tr w:rsidR="00081FA5" w:rsidRPr="001B095E" w:rsidTr="00084EFD">
        <w:trPr>
          <w:cantSplit/>
        </w:trPr>
        <w:tc>
          <w:tcPr>
            <w:tcW w:w="851" w:type="dxa"/>
            <w:noWrap/>
          </w:tcPr>
          <w:p w:rsidR="00081FA5" w:rsidRPr="00F14E49" w:rsidRDefault="00081FA5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81FA5" w:rsidRPr="00F14E49" w:rsidRDefault="00081FA5" w:rsidP="00DF5625">
            <w:r>
              <w:t>Чем занимается Ваша фирма?</w:t>
            </w:r>
          </w:p>
        </w:tc>
        <w:tc>
          <w:tcPr>
            <w:tcW w:w="4111" w:type="dxa"/>
            <w:noWrap/>
          </w:tcPr>
          <w:p w:rsidR="00081FA5" w:rsidRPr="00E11205" w:rsidRDefault="00081FA5" w:rsidP="00DF5625">
            <w:r>
              <w:t>Фирма занимается печатью на сувенирной продукции (кружки, подушки, футболки, часы и пр.).</w:t>
            </w:r>
          </w:p>
        </w:tc>
      </w:tr>
      <w:tr w:rsidR="00081FA5" w:rsidRPr="001B095E" w:rsidTr="00084EFD">
        <w:trPr>
          <w:cantSplit/>
        </w:trPr>
        <w:tc>
          <w:tcPr>
            <w:tcW w:w="851" w:type="dxa"/>
            <w:noWrap/>
          </w:tcPr>
          <w:p w:rsidR="00081FA5" w:rsidRPr="00F14E49" w:rsidRDefault="00081FA5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81FA5" w:rsidRPr="00DF5625" w:rsidRDefault="00081FA5" w:rsidP="00DF5625">
            <w:pPr>
              <w:rPr>
                <w:lang w:val="ru-RU"/>
              </w:rPr>
            </w:pPr>
            <w:r w:rsidRPr="00DF5625">
              <w:rPr>
                <w:lang w:val="ru-RU"/>
              </w:rPr>
              <w:t xml:space="preserve">Какими еще видами товаров и услуг Вы бы хотели расширить </w:t>
            </w:r>
            <w:r w:rsidR="00DF5625">
              <w:rPr>
                <w:lang w:val="ru-RU"/>
              </w:rPr>
              <w:t>ассортимент</w:t>
            </w:r>
            <w:r w:rsidRPr="00DF5625">
              <w:rPr>
                <w:lang w:val="ru-RU"/>
              </w:rPr>
              <w:t>?</w:t>
            </w:r>
          </w:p>
        </w:tc>
        <w:tc>
          <w:tcPr>
            <w:tcW w:w="4111" w:type="dxa"/>
            <w:noWrap/>
          </w:tcPr>
          <w:p w:rsidR="00081FA5" w:rsidRPr="00E11205" w:rsidRDefault="00081FA5" w:rsidP="00DF5625">
            <w:r>
              <w:t>Пока не планируется расширение ассортимента.</w:t>
            </w:r>
          </w:p>
        </w:tc>
      </w:tr>
      <w:tr w:rsidR="00081FA5" w:rsidRPr="001B095E" w:rsidTr="00084EFD">
        <w:trPr>
          <w:cantSplit/>
        </w:trPr>
        <w:tc>
          <w:tcPr>
            <w:tcW w:w="851" w:type="dxa"/>
            <w:noWrap/>
          </w:tcPr>
          <w:p w:rsidR="00081FA5" w:rsidRPr="00F14E49" w:rsidRDefault="00081FA5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81FA5" w:rsidRPr="00F14E49" w:rsidRDefault="00081FA5" w:rsidP="00DF5625">
            <w:r w:rsidRPr="00F14E49">
              <w:t>Какой сейчас географический масштаб у вашего бизнеса (охват городов)?</w:t>
            </w:r>
          </w:p>
        </w:tc>
        <w:tc>
          <w:tcPr>
            <w:tcW w:w="4111" w:type="dxa"/>
            <w:noWrap/>
          </w:tcPr>
          <w:p w:rsidR="00081FA5" w:rsidRPr="00E11205" w:rsidRDefault="00081FA5" w:rsidP="00DF5625">
            <w:r>
              <w:t xml:space="preserve">Предприятие работает только в Рязани. </w:t>
            </w:r>
          </w:p>
        </w:tc>
      </w:tr>
      <w:tr w:rsidR="00081FA5" w:rsidRPr="001B095E" w:rsidTr="00084EFD">
        <w:trPr>
          <w:cantSplit/>
        </w:trPr>
        <w:tc>
          <w:tcPr>
            <w:tcW w:w="851" w:type="dxa"/>
            <w:noWrap/>
          </w:tcPr>
          <w:p w:rsidR="00081FA5" w:rsidRPr="00F14E49" w:rsidRDefault="00081FA5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81FA5" w:rsidRPr="00F14E49" w:rsidRDefault="00081FA5" w:rsidP="00DF5625">
            <w:r w:rsidRPr="00F14E49">
              <w:t xml:space="preserve">Вы планируете расширять свой бизнес? В чем это будет </w:t>
            </w:r>
            <w:r>
              <w:t>проявляться</w:t>
            </w:r>
            <w:r w:rsidRPr="00F14E49">
              <w:t>?</w:t>
            </w:r>
          </w:p>
        </w:tc>
        <w:tc>
          <w:tcPr>
            <w:tcW w:w="4111" w:type="dxa"/>
            <w:noWrap/>
          </w:tcPr>
          <w:p w:rsidR="00081FA5" w:rsidRPr="00E11205" w:rsidRDefault="00081FA5" w:rsidP="00DF5625">
            <w:r>
              <w:t>Планируется работа только по городу. Расширение географии не планируется.</w:t>
            </w:r>
          </w:p>
        </w:tc>
      </w:tr>
      <w:tr w:rsidR="00081FA5" w:rsidRPr="001B095E" w:rsidTr="00084EFD">
        <w:trPr>
          <w:cantSplit/>
        </w:trPr>
        <w:tc>
          <w:tcPr>
            <w:tcW w:w="851" w:type="dxa"/>
            <w:noWrap/>
          </w:tcPr>
          <w:p w:rsidR="00081FA5" w:rsidRPr="00F14E49" w:rsidRDefault="00081FA5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81FA5" w:rsidRPr="00770281" w:rsidRDefault="00081FA5" w:rsidP="00DF5625">
            <w:r w:rsidRPr="00770281">
              <w:t xml:space="preserve">Почему Вы решили, что </w:t>
            </w:r>
            <w:r>
              <w:t>В</w:t>
            </w:r>
            <w:r w:rsidRPr="00770281">
              <w:t>ам необходима система?</w:t>
            </w:r>
          </w:p>
        </w:tc>
        <w:tc>
          <w:tcPr>
            <w:tcW w:w="4111" w:type="dxa"/>
            <w:noWrap/>
          </w:tcPr>
          <w:p w:rsidR="00081FA5" w:rsidRPr="002B5743" w:rsidRDefault="00081FA5" w:rsidP="00DF5625">
            <w:r w:rsidRPr="002B5743">
              <w:t>В</w:t>
            </w:r>
            <w:r>
              <w:t>озникли сложности заказывать сувенирную продукцию в</w:t>
            </w:r>
            <w:r w:rsidRPr="002B5743">
              <w:t xml:space="preserve"> офис</w:t>
            </w:r>
            <w:r>
              <w:t>е в период пандемии</w:t>
            </w:r>
            <w:r w:rsidRPr="002B5743">
              <w:t xml:space="preserve">. </w:t>
            </w:r>
            <w:r w:rsidRPr="001B095E">
              <w:t xml:space="preserve">Сделали группу в </w:t>
            </w:r>
            <w:r w:rsidR="006D1FCF">
              <w:t>В</w:t>
            </w:r>
            <w:r w:rsidRPr="001B095E">
              <w:t xml:space="preserve">контакте. </w:t>
            </w:r>
            <w:r w:rsidRPr="002B5743">
              <w:t xml:space="preserve">Получать заказы через </w:t>
            </w:r>
            <w:r>
              <w:t>vk</w:t>
            </w:r>
            <w:r w:rsidRPr="002B5743">
              <w:t xml:space="preserve"> неудобно</w:t>
            </w:r>
            <w:r>
              <w:t>.</w:t>
            </w:r>
            <w:r w:rsidRPr="002B5743">
              <w:t xml:space="preserve"> Поэтому хо</w:t>
            </w:r>
            <w:r>
              <w:t>тели создать информационную сис</w:t>
            </w:r>
            <w:r w:rsidRPr="002B5743">
              <w:t>тему,</w:t>
            </w:r>
            <w:r>
              <w:t xml:space="preserve"> </w:t>
            </w:r>
            <w:r w:rsidRPr="002B5743">
              <w:t xml:space="preserve">которая поможет </w:t>
            </w:r>
            <w:r>
              <w:t>обрабатывать</w:t>
            </w:r>
            <w:r w:rsidRPr="002B5743">
              <w:t xml:space="preserve"> заказы онлайн. </w:t>
            </w:r>
          </w:p>
        </w:tc>
      </w:tr>
      <w:tr w:rsidR="00081FA5" w:rsidRPr="001B095E" w:rsidTr="00084EFD">
        <w:trPr>
          <w:cantSplit/>
        </w:trPr>
        <w:tc>
          <w:tcPr>
            <w:tcW w:w="851" w:type="dxa"/>
            <w:noWrap/>
          </w:tcPr>
          <w:p w:rsidR="00081FA5" w:rsidRPr="00F14E49" w:rsidRDefault="00081FA5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81FA5" w:rsidRPr="00770281" w:rsidRDefault="00081FA5" w:rsidP="00084EFD">
            <w:pPr>
              <w:rPr>
                <w:lang w:val="ru-RU"/>
              </w:rPr>
            </w:pPr>
            <w:r w:rsidRPr="00770281">
              <w:rPr>
                <w:szCs w:val="24"/>
                <w:lang w:val="ru-RU"/>
              </w:rPr>
              <w:t xml:space="preserve">Что конкретно </w:t>
            </w:r>
            <w:r>
              <w:rPr>
                <w:szCs w:val="24"/>
                <w:lang w:val="ru-RU"/>
              </w:rPr>
              <w:t>В</w:t>
            </w:r>
            <w:r w:rsidRPr="00770281">
              <w:rPr>
                <w:szCs w:val="24"/>
                <w:lang w:val="ru-RU"/>
              </w:rPr>
              <w:t>ас не устраивает на данный момент?</w:t>
            </w:r>
          </w:p>
        </w:tc>
        <w:tc>
          <w:tcPr>
            <w:tcW w:w="4111" w:type="dxa"/>
            <w:noWrap/>
          </w:tcPr>
          <w:p w:rsidR="00081FA5" w:rsidRPr="001B095E" w:rsidRDefault="00081FA5" w:rsidP="00084EFD">
            <w:pPr>
              <w:pStyle w:val="a3"/>
            </w:pPr>
            <w:r w:rsidRPr="001B095E">
              <w:t>Некоторые заказы выполняются не</w:t>
            </w:r>
            <w:r w:rsidR="005A3BAB">
              <w:t xml:space="preserve"> </w:t>
            </w:r>
            <w:r w:rsidRPr="001B095E">
              <w:t>вовремя</w:t>
            </w:r>
            <w:r w:rsidR="005A3BAB">
              <w:t>.</w:t>
            </w:r>
          </w:p>
          <w:p w:rsidR="00081FA5" w:rsidRPr="001B095E" w:rsidRDefault="00081FA5" w:rsidP="00084EFD">
            <w:pPr>
              <w:pStyle w:val="a3"/>
            </w:pPr>
            <w:r w:rsidRPr="001B095E">
              <w:t>Некоторые заказы теряются. Сейчас заказы записываются в google-таблицы</w:t>
            </w:r>
            <w:r w:rsidR="005A3BAB">
              <w:t>.</w:t>
            </w:r>
          </w:p>
          <w:p w:rsidR="00081FA5" w:rsidRPr="001B095E" w:rsidRDefault="00081FA5" w:rsidP="00084EFD">
            <w:pPr>
              <w:pStyle w:val="a3"/>
            </w:pPr>
            <w:r w:rsidRPr="001B095E">
              <w:t>Не устраивает способ фиксации заказа</w:t>
            </w:r>
            <w:r w:rsidR="005A3BAB">
              <w:t>.</w:t>
            </w:r>
          </w:p>
          <w:p w:rsidR="00081FA5" w:rsidRPr="001B095E" w:rsidRDefault="00081FA5" w:rsidP="00084EFD">
            <w:pPr>
              <w:pStyle w:val="a3"/>
            </w:pPr>
            <w:r>
              <w:t>К</w:t>
            </w:r>
            <w:r w:rsidRPr="001B095E">
              <w:t>огда заказов много, фирма не успевает обрабатывать их.</w:t>
            </w:r>
          </w:p>
        </w:tc>
      </w:tr>
      <w:tr w:rsidR="00081FA5" w:rsidRPr="001B095E" w:rsidTr="00084EFD">
        <w:trPr>
          <w:cantSplit/>
        </w:trPr>
        <w:tc>
          <w:tcPr>
            <w:tcW w:w="851" w:type="dxa"/>
            <w:noWrap/>
          </w:tcPr>
          <w:p w:rsidR="00081FA5" w:rsidRPr="00F14E49" w:rsidRDefault="00081FA5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81FA5" w:rsidRPr="00770281" w:rsidRDefault="00081FA5" w:rsidP="005A3BAB">
            <w:pPr>
              <w:rPr>
                <w:lang w:val="ru-RU"/>
              </w:rPr>
            </w:pPr>
            <w:r w:rsidRPr="00770281">
              <w:rPr>
                <w:color w:val="000000"/>
                <w:szCs w:val="24"/>
                <w:lang w:val="ru-RU"/>
              </w:rPr>
              <w:t xml:space="preserve">Сколько обычно времени </w:t>
            </w:r>
            <w:r w:rsidR="005A3BAB">
              <w:rPr>
                <w:color w:val="000000"/>
                <w:szCs w:val="24"/>
                <w:lang w:val="ru-RU"/>
              </w:rPr>
              <w:t>занимает процесс заказа</w:t>
            </w:r>
            <w:r w:rsidRPr="00770281">
              <w:rPr>
                <w:color w:val="000000"/>
                <w:szCs w:val="24"/>
                <w:lang w:val="ru-RU"/>
              </w:rPr>
              <w:t xml:space="preserve"> с момента обращения клиента и до получения им готового товара? </w:t>
            </w:r>
            <w:r w:rsidRPr="002B5743">
              <w:rPr>
                <w:color w:val="000000"/>
                <w:szCs w:val="24"/>
                <w:lang w:val="ru-RU"/>
              </w:rPr>
              <w:t xml:space="preserve">А сколько бы </w:t>
            </w:r>
            <w:r>
              <w:rPr>
                <w:color w:val="000000"/>
                <w:szCs w:val="24"/>
                <w:lang w:val="ru-RU"/>
              </w:rPr>
              <w:t>В</w:t>
            </w:r>
            <w:r w:rsidRPr="002B5743">
              <w:rPr>
                <w:color w:val="000000"/>
                <w:szCs w:val="24"/>
                <w:lang w:val="ru-RU"/>
              </w:rPr>
              <w:t>ы хотели, чтобы занимало?</w:t>
            </w:r>
          </w:p>
        </w:tc>
        <w:tc>
          <w:tcPr>
            <w:tcW w:w="4111" w:type="dxa"/>
            <w:noWrap/>
          </w:tcPr>
          <w:p w:rsidR="00081FA5" w:rsidRPr="00E11205" w:rsidRDefault="00081FA5" w:rsidP="00084EFD">
            <w:pPr>
              <w:rPr>
                <w:lang w:val="ru-RU"/>
              </w:rPr>
            </w:pPr>
            <w:r>
              <w:rPr>
                <w:lang w:val="ru-RU"/>
              </w:rPr>
              <w:t>В зависимости от продукции (от 30 мин</w:t>
            </w:r>
            <w:r w:rsidR="005A3BAB">
              <w:rPr>
                <w:lang w:val="ru-RU"/>
              </w:rPr>
              <w:t>.</w:t>
            </w:r>
            <w:r>
              <w:rPr>
                <w:lang w:val="ru-RU"/>
              </w:rPr>
              <w:t xml:space="preserve"> до недели). </w:t>
            </w:r>
            <w:r w:rsidRPr="00433C18">
              <w:rPr>
                <w:highlight w:val="lightGray"/>
                <w:lang w:val="ru-RU"/>
              </w:rPr>
              <w:t>Требуется уточнить время</w:t>
            </w:r>
            <w:r>
              <w:rPr>
                <w:highlight w:val="lightGray"/>
                <w:lang w:val="ru-RU"/>
              </w:rPr>
              <w:t>, которое обычно занимает процесс выполнения заказа</w:t>
            </w:r>
            <w:r w:rsidRPr="00433C18">
              <w:rPr>
                <w:highlight w:val="lightGray"/>
                <w:lang w:val="ru-RU"/>
              </w:rPr>
              <w:t xml:space="preserve"> </w:t>
            </w:r>
            <w:r>
              <w:rPr>
                <w:highlight w:val="lightGray"/>
                <w:lang w:val="ru-RU"/>
              </w:rPr>
              <w:t>с момента обращения клиента и до получения им готового товара, по каждому виду продукции</w:t>
            </w:r>
            <w:r w:rsidRPr="00433C18">
              <w:rPr>
                <w:highlight w:val="lightGray"/>
                <w:lang w:val="ru-RU"/>
              </w:rPr>
              <w:t>.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F14E49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770281" w:rsidRDefault="00770281" w:rsidP="00084EFD">
            <w:pPr>
              <w:rPr>
                <w:lang w:val="ru-RU"/>
              </w:rPr>
            </w:pPr>
            <w:r w:rsidRPr="00770281">
              <w:rPr>
                <w:color w:val="000000"/>
                <w:szCs w:val="24"/>
                <w:lang w:val="ru-RU"/>
              </w:rPr>
              <w:t>Какие еще показатели вашего бизнеса Вы бы хотели улучшить с помощью новой информационной системы?</w:t>
            </w:r>
          </w:p>
        </w:tc>
        <w:tc>
          <w:tcPr>
            <w:tcW w:w="4111" w:type="dxa"/>
            <w:noWrap/>
          </w:tcPr>
          <w:p w:rsidR="00F14E49" w:rsidRPr="00E11205" w:rsidRDefault="00325F52" w:rsidP="00084EFD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заказов, время </w:t>
            </w:r>
            <w:r w:rsidR="002B5743">
              <w:rPr>
                <w:lang w:val="ru-RU"/>
              </w:rPr>
              <w:t xml:space="preserve">на обработку заявки </w:t>
            </w:r>
            <w:r>
              <w:rPr>
                <w:lang w:val="ru-RU"/>
              </w:rPr>
              <w:t>клиента</w:t>
            </w:r>
            <w:r w:rsidR="002B5743">
              <w:rPr>
                <w:lang w:val="ru-RU"/>
              </w:rPr>
              <w:t>.</w:t>
            </w:r>
            <w:r w:rsidR="00433C18">
              <w:rPr>
                <w:lang w:val="ru-RU"/>
              </w:rPr>
              <w:t xml:space="preserve"> 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F14E49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770281" w:rsidRDefault="00770281" w:rsidP="00084EFD">
            <w:pPr>
              <w:rPr>
                <w:lang w:val="ru-RU"/>
              </w:rPr>
            </w:pPr>
            <w:r w:rsidRPr="00770281">
              <w:rPr>
                <w:color w:val="000000"/>
                <w:szCs w:val="24"/>
                <w:lang w:val="ru-RU"/>
              </w:rPr>
              <w:t xml:space="preserve">Какие способы доставки у </w:t>
            </w:r>
            <w:r w:rsidR="002B5743">
              <w:rPr>
                <w:color w:val="000000"/>
                <w:szCs w:val="24"/>
                <w:lang w:val="ru-RU"/>
              </w:rPr>
              <w:t>В</w:t>
            </w:r>
            <w:r w:rsidRPr="00770281">
              <w:rPr>
                <w:color w:val="000000"/>
                <w:szCs w:val="24"/>
                <w:lang w:val="ru-RU"/>
              </w:rPr>
              <w:t>ас имеются?</w:t>
            </w:r>
          </w:p>
        </w:tc>
        <w:tc>
          <w:tcPr>
            <w:tcW w:w="4111" w:type="dxa"/>
            <w:noWrap/>
          </w:tcPr>
          <w:p w:rsidR="00F14E49" w:rsidRPr="00F2702D" w:rsidRDefault="0076463C" w:rsidP="00F2702D">
            <w:pPr>
              <w:rPr>
                <w:lang w:val="ru-RU"/>
              </w:rPr>
            </w:pPr>
            <w:r w:rsidRPr="00F2702D">
              <w:rPr>
                <w:lang w:val="ru-RU"/>
              </w:rPr>
              <w:t>Доставк</w:t>
            </w:r>
            <w:r w:rsidR="002B5743" w:rsidRPr="00F2702D">
              <w:rPr>
                <w:lang w:val="ru-RU"/>
              </w:rPr>
              <w:t>а</w:t>
            </w:r>
            <w:r w:rsidRPr="00F2702D">
              <w:rPr>
                <w:lang w:val="ru-RU"/>
              </w:rPr>
              <w:t xml:space="preserve"> заказов сейчас не предусмотрен</w:t>
            </w:r>
            <w:r w:rsidR="002B5743" w:rsidRPr="00F2702D">
              <w:rPr>
                <w:lang w:val="ru-RU"/>
              </w:rPr>
              <w:t>а</w:t>
            </w:r>
            <w:r w:rsidR="001E6684" w:rsidRPr="00F2702D">
              <w:rPr>
                <w:lang w:val="ru-RU"/>
              </w:rPr>
              <w:t>.</w:t>
            </w:r>
            <w:r w:rsidR="00F2702D" w:rsidRPr="00F2702D">
              <w:rPr>
                <w:lang w:val="ru-RU"/>
              </w:rPr>
              <w:t xml:space="preserve"> Заказ выдается в офисе</w:t>
            </w:r>
            <w:r w:rsidR="005A3BAB">
              <w:rPr>
                <w:lang w:val="ru-RU"/>
              </w:rPr>
              <w:t>.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F14E49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F14E49" w:rsidRDefault="00770281" w:rsidP="00084EFD">
            <w:pPr>
              <w:rPr>
                <w:lang w:val="ru-RU"/>
              </w:rPr>
            </w:pPr>
            <w:r w:rsidRPr="00433C18">
              <w:rPr>
                <w:color w:val="000000"/>
                <w:szCs w:val="24"/>
                <w:lang w:val="ru-RU"/>
              </w:rPr>
              <w:t>Планируете</w:t>
            </w:r>
            <w:r>
              <w:rPr>
                <w:color w:val="000000"/>
                <w:szCs w:val="24"/>
              </w:rPr>
              <w:t xml:space="preserve"> </w:t>
            </w:r>
            <w:r w:rsidRPr="00433C18">
              <w:rPr>
                <w:color w:val="000000"/>
                <w:szCs w:val="24"/>
                <w:lang w:val="ru-RU"/>
              </w:rPr>
              <w:t>новые</w:t>
            </w:r>
            <w:r w:rsidR="002A4C00">
              <w:rPr>
                <w:color w:val="000000"/>
                <w:szCs w:val="24"/>
                <w:lang w:val="ru-RU"/>
              </w:rPr>
              <w:t xml:space="preserve"> способы доставки</w:t>
            </w:r>
            <w:r>
              <w:rPr>
                <w:color w:val="000000"/>
                <w:szCs w:val="24"/>
              </w:rPr>
              <w:t>?</w:t>
            </w:r>
          </w:p>
        </w:tc>
        <w:tc>
          <w:tcPr>
            <w:tcW w:w="4111" w:type="dxa"/>
            <w:noWrap/>
          </w:tcPr>
          <w:p w:rsidR="00F14E49" w:rsidRPr="00F2702D" w:rsidRDefault="0076463C" w:rsidP="00F2702D">
            <w:pPr>
              <w:rPr>
                <w:lang w:val="ru-RU"/>
              </w:rPr>
            </w:pPr>
            <w:r w:rsidRPr="00F2702D">
              <w:rPr>
                <w:lang w:val="ru-RU"/>
              </w:rPr>
              <w:t>Пока не планируются новые способы доставки.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F14E49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770281" w:rsidRDefault="00770281" w:rsidP="00084EFD">
            <w:pPr>
              <w:rPr>
                <w:lang w:val="ru-RU"/>
              </w:rPr>
            </w:pPr>
            <w:r w:rsidRPr="00770281">
              <w:rPr>
                <w:color w:val="000000"/>
                <w:szCs w:val="24"/>
                <w:lang w:val="ru-RU"/>
              </w:rPr>
              <w:t>Планируете ли новые</w:t>
            </w:r>
            <w:r w:rsidR="002A4C00">
              <w:rPr>
                <w:color w:val="000000"/>
                <w:szCs w:val="24"/>
                <w:lang w:val="ru-RU"/>
              </w:rPr>
              <w:t xml:space="preserve"> способы оплаты</w:t>
            </w:r>
            <w:r w:rsidRPr="00770281">
              <w:rPr>
                <w:color w:val="000000"/>
                <w:szCs w:val="24"/>
                <w:lang w:val="ru-RU"/>
              </w:rPr>
              <w:t>,</w:t>
            </w:r>
            <w:r w:rsidR="002A4C00">
              <w:rPr>
                <w:color w:val="000000"/>
                <w:szCs w:val="24"/>
                <w:lang w:val="ru-RU"/>
              </w:rPr>
              <w:t xml:space="preserve"> например,</w:t>
            </w:r>
            <w:r w:rsidRPr="00770281">
              <w:rPr>
                <w:color w:val="000000"/>
                <w:szCs w:val="24"/>
                <w:lang w:val="ru-RU"/>
              </w:rPr>
              <w:t xml:space="preserve"> оплата онлайн?</w:t>
            </w:r>
          </w:p>
        </w:tc>
        <w:tc>
          <w:tcPr>
            <w:tcW w:w="4111" w:type="dxa"/>
            <w:noWrap/>
          </w:tcPr>
          <w:p w:rsidR="00F14E49" w:rsidRPr="00E11205" w:rsidRDefault="0076463C" w:rsidP="00084EFD">
            <w:pPr>
              <w:rPr>
                <w:lang w:val="ru-RU"/>
              </w:rPr>
            </w:pPr>
            <w:r>
              <w:rPr>
                <w:lang w:val="ru-RU"/>
              </w:rPr>
              <w:t>Пока не планируется оплата онлайн</w:t>
            </w:r>
            <w:r w:rsidR="001E6684">
              <w:rPr>
                <w:lang w:val="ru-RU"/>
              </w:rPr>
              <w:t>.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F14E49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770281" w:rsidRDefault="00770281" w:rsidP="00084EFD">
            <w:pPr>
              <w:rPr>
                <w:lang w:val="ru-RU"/>
              </w:rPr>
            </w:pPr>
            <w:r w:rsidRPr="00770281">
              <w:rPr>
                <w:color w:val="000000"/>
                <w:szCs w:val="24"/>
                <w:lang w:val="ru-RU"/>
              </w:rPr>
              <w:t xml:space="preserve">С какими еще фирмами, банками, </w:t>
            </w:r>
            <w:r w:rsidR="00433C18">
              <w:rPr>
                <w:color w:val="000000"/>
                <w:szCs w:val="24"/>
                <w:lang w:val="ru-RU"/>
              </w:rPr>
              <w:t xml:space="preserve">государственными </w:t>
            </w:r>
            <w:r w:rsidRPr="00770281">
              <w:rPr>
                <w:color w:val="000000"/>
                <w:szCs w:val="24"/>
                <w:lang w:val="ru-RU"/>
              </w:rPr>
              <w:t>органами</w:t>
            </w:r>
            <w:r w:rsidR="00433C18">
              <w:rPr>
                <w:color w:val="000000"/>
                <w:szCs w:val="24"/>
                <w:lang w:val="ru-RU"/>
              </w:rPr>
              <w:t xml:space="preserve"> и </w:t>
            </w:r>
            <w:r w:rsidRPr="00770281">
              <w:rPr>
                <w:color w:val="000000"/>
                <w:szCs w:val="24"/>
                <w:lang w:val="ru-RU"/>
              </w:rPr>
              <w:t xml:space="preserve"> организациями </w:t>
            </w:r>
            <w:r w:rsidR="001E6684">
              <w:rPr>
                <w:color w:val="000000"/>
                <w:szCs w:val="24"/>
                <w:lang w:val="ru-RU"/>
              </w:rPr>
              <w:t>В</w:t>
            </w:r>
            <w:r w:rsidRPr="00770281">
              <w:rPr>
                <w:color w:val="000000"/>
                <w:szCs w:val="24"/>
                <w:lang w:val="ru-RU"/>
              </w:rPr>
              <w:t>ы взаимодействуете в процессе деятельности Вашей фирмы?</w:t>
            </w:r>
          </w:p>
        </w:tc>
        <w:tc>
          <w:tcPr>
            <w:tcW w:w="4111" w:type="dxa"/>
            <w:noWrap/>
          </w:tcPr>
          <w:p w:rsidR="00F14E49" w:rsidRPr="00E11205" w:rsidRDefault="001E6684" w:rsidP="00084EFD">
            <w:pPr>
              <w:rPr>
                <w:lang w:val="ru-RU"/>
              </w:rPr>
            </w:pPr>
            <w:r>
              <w:rPr>
                <w:lang w:val="ru-RU"/>
              </w:rPr>
              <w:t>Фирма взаимодействует с банком</w:t>
            </w:r>
            <w:r w:rsidR="0076463C">
              <w:rPr>
                <w:lang w:val="ru-RU"/>
              </w:rPr>
              <w:t>, групп</w:t>
            </w:r>
            <w:r>
              <w:rPr>
                <w:lang w:val="ru-RU"/>
              </w:rPr>
              <w:t>ой</w:t>
            </w:r>
            <w:r w:rsidR="0076463C">
              <w:rPr>
                <w:lang w:val="ru-RU"/>
              </w:rPr>
              <w:t xml:space="preserve"> поставщиков, гос</w:t>
            </w:r>
            <w:r w:rsidR="00433C18">
              <w:rPr>
                <w:lang w:val="ru-RU"/>
              </w:rPr>
              <w:t>ударственными</w:t>
            </w:r>
            <w:r w:rsidR="0076463C">
              <w:rPr>
                <w:lang w:val="ru-RU"/>
              </w:rPr>
              <w:t xml:space="preserve"> орган</w:t>
            </w:r>
            <w:r>
              <w:rPr>
                <w:lang w:val="ru-RU"/>
              </w:rPr>
              <w:t>ами. Занимается бухгалтер этими вопросами</w:t>
            </w:r>
            <w:r w:rsidR="0076463C">
              <w:rPr>
                <w:lang w:val="ru-RU"/>
              </w:rPr>
              <w:t xml:space="preserve">. </w:t>
            </w:r>
            <w:r w:rsidR="00E44C12">
              <w:rPr>
                <w:lang w:val="ru-RU"/>
              </w:rPr>
              <w:t>Взаимодействие с банком и бухгалтерией</w:t>
            </w:r>
            <w:r w:rsidR="005A3BAB">
              <w:rPr>
                <w:lang w:val="ru-RU"/>
              </w:rPr>
              <w:t xml:space="preserve"> в новой информационной системе</w:t>
            </w:r>
            <w:r w:rsidR="00E44C12">
              <w:rPr>
                <w:lang w:val="ru-RU"/>
              </w:rPr>
              <w:t xml:space="preserve"> не требуется.</w:t>
            </w:r>
          </w:p>
        </w:tc>
      </w:tr>
      <w:tr w:rsidR="00717F37" w:rsidRPr="001B095E" w:rsidTr="00084EFD">
        <w:trPr>
          <w:cantSplit/>
        </w:trPr>
        <w:tc>
          <w:tcPr>
            <w:tcW w:w="851" w:type="dxa"/>
            <w:noWrap/>
          </w:tcPr>
          <w:p w:rsidR="00717F37" w:rsidRPr="00F14E49" w:rsidRDefault="00717F37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717F37" w:rsidRPr="00770281" w:rsidRDefault="00717F37" w:rsidP="00084EFD">
            <w:pPr>
              <w:rPr>
                <w:color w:val="000000"/>
                <w:szCs w:val="24"/>
                <w:lang w:val="ru-RU"/>
              </w:rPr>
            </w:pPr>
            <w:r>
              <w:rPr>
                <w:color w:val="000000"/>
                <w:szCs w:val="24"/>
                <w:lang w:val="ru-RU"/>
              </w:rPr>
              <w:t xml:space="preserve">Как Вы взаимодействуете с поставщиками? </w:t>
            </w:r>
          </w:p>
        </w:tc>
        <w:tc>
          <w:tcPr>
            <w:tcW w:w="4111" w:type="dxa"/>
            <w:noWrap/>
          </w:tcPr>
          <w:p w:rsidR="00717F37" w:rsidRDefault="00717F37" w:rsidP="00084EFD">
            <w:pPr>
              <w:rPr>
                <w:lang w:val="ru-RU"/>
              </w:rPr>
            </w:pPr>
            <w:r>
              <w:rPr>
                <w:lang w:val="ru-RU"/>
              </w:rPr>
              <w:t>У поставщиков фирма заказывает по определ</w:t>
            </w:r>
            <w:r w:rsidR="004C2F92">
              <w:rPr>
                <w:lang w:val="ru-RU"/>
              </w:rPr>
              <w:t>е</w:t>
            </w:r>
            <w:r>
              <w:rPr>
                <w:lang w:val="ru-RU"/>
              </w:rPr>
              <w:t xml:space="preserve">нной форме заказа. 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F14E49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770281" w:rsidRDefault="00770281" w:rsidP="00084EFD">
            <w:pPr>
              <w:rPr>
                <w:lang w:val="ru-RU"/>
              </w:rPr>
            </w:pPr>
            <w:r w:rsidRPr="00770281">
              <w:rPr>
                <w:color w:val="000000"/>
                <w:szCs w:val="24"/>
                <w:lang w:val="ru-RU"/>
              </w:rPr>
              <w:t>Может ли клиент приносить свои предметы для печати?</w:t>
            </w:r>
          </w:p>
        </w:tc>
        <w:tc>
          <w:tcPr>
            <w:tcW w:w="4111" w:type="dxa"/>
            <w:noWrap/>
          </w:tcPr>
          <w:p w:rsidR="00F14E49" w:rsidRPr="00E11205" w:rsidRDefault="0076463C" w:rsidP="00084EFD">
            <w:pPr>
              <w:rPr>
                <w:lang w:val="ru-RU"/>
              </w:rPr>
            </w:pPr>
            <w:r>
              <w:rPr>
                <w:lang w:val="ru-RU"/>
              </w:rPr>
              <w:t>Свои предметы приносить нельзя для заказа</w:t>
            </w:r>
            <w:r w:rsidR="001E6684">
              <w:rPr>
                <w:lang w:val="ru-RU"/>
              </w:rPr>
              <w:t>.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F14E49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F14E49" w:rsidRDefault="0076463C" w:rsidP="00084EFD">
            <w:pPr>
              <w:rPr>
                <w:lang w:val="ru-RU"/>
              </w:rPr>
            </w:pPr>
            <w:r w:rsidRPr="00770281">
              <w:rPr>
                <w:color w:val="000000"/>
                <w:szCs w:val="24"/>
                <w:lang w:val="ru-RU"/>
              </w:rPr>
              <w:t>Разработка будет производиться с нуля или необходимо усовершенствовать уже существующий сайт?</w:t>
            </w:r>
          </w:p>
        </w:tc>
        <w:tc>
          <w:tcPr>
            <w:tcW w:w="4111" w:type="dxa"/>
            <w:noWrap/>
          </w:tcPr>
          <w:p w:rsidR="00F14E49" w:rsidRPr="00E11205" w:rsidRDefault="0076463C" w:rsidP="00084EFD">
            <w:pPr>
              <w:rPr>
                <w:lang w:val="ru-RU"/>
              </w:rPr>
            </w:pPr>
            <w:r>
              <w:rPr>
                <w:lang w:val="ru-RU"/>
              </w:rPr>
              <w:t>Есть сайт визитка</w:t>
            </w:r>
            <w:r w:rsidR="00DF562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Можно </w:t>
            </w:r>
            <w:r w:rsidRPr="00E15D95">
              <w:rPr>
                <w:lang w:val="ru-RU"/>
              </w:rPr>
              <w:t>переработать</w:t>
            </w:r>
            <w:r w:rsidR="001E6684" w:rsidRPr="00E15D95">
              <w:rPr>
                <w:lang w:val="ru-RU"/>
              </w:rPr>
              <w:t xml:space="preserve"> старый сайт</w:t>
            </w:r>
            <w:r w:rsidR="00433C18">
              <w:rPr>
                <w:lang w:val="ru-RU"/>
              </w:rPr>
              <w:t>, если это возможно</w:t>
            </w:r>
            <w:r w:rsidR="001E6684" w:rsidRPr="00E15D95">
              <w:rPr>
                <w:lang w:val="ru-RU"/>
              </w:rPr>
              <w:t>.</w:t>
            </w:r>
            <w:r w:rsidR="001E6684">
              <w:rPr>
                <w:color w:val="FF0000"/>
                <w:lang w:val="ru-RU"/>
              </w:rPr>
              <w:t xml:space="preserve"> </w:t>
            </w:r>
            <w:r w:rsidR="00433C18" w:rsidRPr="00433C18">
              <w:rPr>
                <w:highlight w:val="lightGray"/>
                <w:lang w:val="ru-RU"/>
              </w:rPr>
              <w:t>Следует уточнить необходимую информацию о сайте и принять решение о целесообразности создать новую систему или использовать существующую.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F14E49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F14E49" w:rsidRDefault="0076463C" w:rsidP="00084EFD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заказ</w:t>
            </w:r>
            <w:r w:rsidR="00433C18">
              <w:rPr>
                <w:lang w:val="ru-RU"/>
              </w:rPr>
              <w:t>?</w:t>
            </w:r>
          </w:p>
        </w:tc>
        <w:tc>
          <w:tcPr>
            <w:tcW w:w="4111" w:type="dxa"/>
            <w:noWrap/>
          </w:tcPr>
          <w:p w:rsidR="00F14E49" w:rsidRDefault="0076463C" w:rsidP="004C2F92">
            <w:pPr>
              <w:pStyle w:val="a3"/>
              <w:ind w:left="429"/>
            </w:pPr>
            <w:r>
              <w:t>Заказ</w:t>
            </w:r>
            <w:r w:rsidR="001E6684">
              <w:t xml:space="preserve"> </w:t>
            </w:r>
            <w:r w:rsidR="00475F25">
              <w:t>оформляется</w:t>
            </w:r>
            <w:r w:rsidR="001E6684">
              <w:t xml:space="preserve"> </w:t>
            </w:r>
            <w:r>
              <w:t>в точке продаж и</w:t>
            </w:r>
            <w:r w:rsidR="001E6684">
              <w:t>ли</w:t>
            </w:r>
            <w:r>
              <w:t xml:space="preserve"> че</w:t>
            </w:r>
            <w:r w:rsidR="001E6684">
              <w:t>р</w:t>
            </w:r>
            <w:r>
              <w:t xml:space="preserve">ез </w:t>
            </w:r>
            <w:r w:rsidR="001E6684">
              <w:t>vk</w:t>
            </w:r>
            <w:r w:rsidR="00E44C12">
              <w:t>;</w:t>
            </w:r>
          </w:p>
          <w:p w:rsidR="00475F25" w:rsidRDefault="00E44C12" w:rsidP="004C2F92">
            <w:pPr>
              <w:pStyle w:val="a3"/>
              <w:ind w:left="429"/>
            </w:pPr>
            <w:r>
              <w:t>Заказ отправляется в производство в производственный отдел или выполняется в офисе в зависимости от заказа;</w:t>
            </w:r>
          </w:p>
          <w:p w:rsidR="00E44C12" w:rsidRDefault="00E44C12" w:rsidP="004C2F92">
            <w:pPr>
              <w:pStyle w:val="a3"/>
              <w:ind w:left="429"/>
            </w:pPr>
            <w:r>
              <w:t>Заказ доставляется в офис выдачи;</w:t>
            </w:r>
          </w:p>
          <w:p w:rsidR="00E44C12" w:rsidRDefault="00E44C12" w:rsidP="004C2F92">
            <w:pPr>
              <w:pStyle w:val="a3"/>
              <w:ind w:left="429"/>
            </w:pPr>
            <w:r>
              <w:t>Приходит уведомление менеджеру о готовности заказа;</w:t>
            </w:r>
          </w:p>
          <w:p w:rsidR="00E44C12" w:rsidRDefault="00E44C12" w:rsidP="004C2F92">
            <w:pPr>
              <w:pStyle w:val="a3"/>
              <w:ind w:left="429"/>
            </w:pPr>
            <w:r>
              <w:t>Менеджер отправляет оповещение клиенту о готовности;</w:t>
            </w:r>
          </w:p>
          <w:p w:rsidR="00475F25" w:rsidRPr="005A3BAB" w:rsidRDefault="00E44C12" w:rsidP="00084EFD">
            <w:pPr>
              <w:pStyle w:val="a3"/>
              <w:ind w:left="429"/>
            </w:pPr>
            <w:r>
              <w:t>Клиент забирает заказ.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F14E49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F14E49" w:rsidRDefault="00433C18" w:rsidP="00084EFD">
            <w:pPr>
              <w:rPr>
                <w:lang w:val="ru-RU"/>
              </w:rPr>
            </w:pPr>
            <w:r>
              <w:rPr>
                <w:lang w:val="ru-RU"/>
              </w:rPr>
              <w:t>Какая информация есть</w:t>
            </w:r>
            <w:r w:rsidR="0076463C">
              <w:rPr>
                <w:lang w:val="ru-RU"/>
              </w:rPr>
              <w:t xml:space="preserve"> на сайте сейчас</w:t>
            </w:r>
            <w:r>
              <w:rPr>
                <w:lang w:val="ru-RU"/>
              </w:rPr>
              <w:t>?</w:t>
            </w:r>
          </w:p>
        </w:tc>
        <w:tc>
          <w:tcPr>
            <w:tcW w:w="4111" w:type="dxa"/>
            <w:noWrap/>
          </w:tcPr>
          <w:p w:rsidR="005A3BAB" w:rsidRDefault="0076463C" w:rsidP="005A3BAB">
            <w:pPr>
              <w:rPr>
                <w:lang w:val="ru-RU"/>
              </w:rPr>
            </w:pPr>
            <w:r>
              <w:rPr>
                <w:lang w:val="ru-RU"/>
              </w:rPr>
              <w:t xml:space="preserve">На сайте </w:t>
            </w:r>
            <w:r w:rsidR="00FD017E">
              <w:rPr>
                <w:lang w:val="ru-RU"/>
              </w:rPr>
              <w:t>представлена информация</w:t>
            </w:r>
            <w:r w:rsidR="005A3BAB">
              <w:rPr>
                <w:lang w:val="ru-RU"/>
              </w:rPr>
              <w:t>:</w:t>
            </w:r>
            <w:r w:rsidR="00FD017E">
              <w:rPr>
                <w:lang w:val="ru-RU"/>
              </w:rPr>
              <w:t xml:space="preserve"> </w:t>
            </w:r>
          </w:p>
          <w:p w:rsidR="005A3BAB" w:rsidRPr="005A3BAB" w:rsidRDefault="0076463C" w:rsidP="005A3BAB">
            <w:pPr>
              <w:pStyle w:val="a9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 w:rsidRPr="005A3BAB">
              <w:rPr>
                <w:rFonts w:ascii="Times New Roman" w:hAnsi="Times New Roman"/>
              </w:rPr>
              <w:t>ассортимент</w:t>
            </w:r>
            <w:r w:rsidR="005A3BAB" w:rsidRPr="005A3BAB">
              <w:rPr>
                <w:rFonts w:ascii="Times New Roman" w:hAnsi="Times New Roman"/>
              </w:rPr>
              <w:t xml:space="preserve"> товара;</w:t>
            </w:r>
          </w:p>
          <w:p w:rsidR="005A3BAB" w:rsidRPr="005A3BAB" w:rsidRDefault="0076463C" w:rsidP="005A3BAB">
            <w:pPr>
              <w:pStyle w:val="a9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 w:rsidRPr="005A3BAB">
              <w:rPr>
                <w:rFonts w:ascii="Times New Roman" w:hAnsi="Times New Roman"/>
              </w:rPr>
              <w:t>врем</w:t>
            </w:r>
            <w:r w:rsidR="005A3BAB" w:rsidRPr="005A3BAB">
              <w:rPr>
                <w:rFonts w:ascii="Times New Roman" w:hAnsi="Times New Roman"/>
              </w:rPr>
              <w:t>я</w:t>
            </w:r>
            <w:r w:rsidRPr="005A3BAB">
              <w:rPr>
                <w:rFonts w:ascii="Times New Roman" w:hAnsi="Times New Roman"/>
              </w:rPr>
              <w:t xml:space="preserve"> работы</w:t>
            </w:r>
            <w:r w:rsidR="005A3BAB" w:rsidRPr="005A3BAB">
              <w:rPr>
                <w:rFonts w:ascii="Times New Roman" w:hAnsi="Times New Roman"/>
              </w:rPr>
              <w:t>;</w:t>
            </w:r>
          </w:p>
          <w:p w:rsidR="00F14E49" w:rsidRPr="005A3BAB" w:rsidRDefault="0076463C" w:rsidP="005A3BAB">
            <w:pPr>
              <w:pStyle w:val="a9"/>
              <w:numPr>
                <w:ilvl w:val="0"/>
                <w:numId w:val="30"/>
              </w:numPr>
            </w:pPr>
            <w:r w:rsidRPr="005A3BAB">
              <w:rPr>
                <w:rFonts w:ascii="Times New Roman" w:hAnsi="Times New Roman"/>
              </w:rPr>
              <w:t>адреса</w:t>
            </w:r>
            <w:r w:rsidR="00FD017E" w:rsidRPr="005A3BAB">
              <w:rPr>
                <w:rFonts w:ascii="Times New Roman" w:hAnsi="Times New Roman"/>
              </w:rPr>
              <w:t xml:space="preserve"> офисов</w:t>
            </w:r>
            <w:r w:rsidR="001E6684" w:rsidRPr="005A3BAB">
              <w:rPr>
                <w:rFonts w:ascii="Times New Roman" w:hAnsi="Times New Roman"/>
              </w:rPr>
              <w:t>.</w:t>
            </w:r>
          </w:p>
        </w:tc>
      </w:tr>
      <w:tr w:rsidR="000110AD" w:rsidRPr="00E11205" w:rsidTr="00084EFD">
        <w:trPr>
          <w:cantSplit/>
        </w:trPr>
        <w:tc>
          <w:tcPr>
            <w:tcW w:w="9356" w:type="dxa"/>
            <w:gridSpan w:val="3"/>
            <w:shd w:val="clear" w:color="auto" w:fill="D9D9D9" w:themeFill="background1" w:themeFillShade="D9"/>
            <w:noWrap/>
          </w:tcPr>
          <w:p w:rsidR="000110AD" w:rsidRPr="00A02F44" w:rsidRDefault="00E1665A" w:rsidP="00043ADC">
            <w:pPr>
              <w:pStyle w:val="29"/>
              <w:numPr>
                <w:ilvl w:val="1"/>
                <w:numId w:val="1"/>
              </w:numPr>
              <w:ind w:left="426" w:hanging="436"/>
            </w:pPr>
            <w:r>
              <w:t xml:space="preserve"> </w:t>
            </w:r>
            <w:bookmarkStart w:id="13" w:name="_Toc67086747"/>
            <w:r w:rsidR="000110AD">
              <w:t>Пользователи</w:t>
            </w:r>
            <w:bookmarkEnd w:id="13"/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1E6684" w:rsidRDefault="00F14E49" w:rsidP="00084EFD">
            <w:pPr>
              <w:pStyle w:val="a1"/>
              <w:numPr>
                <w:ilvl w:val="0"/>
                <w:numId w:val="15"/>
              </w:numPr>
            </w:pPr>
          </w:p>
        </w:tc>
        <w:tc>
          <w:tcPr>
            <w:tcW w:w="4394" w:type="dxa"/>
            <w:noWrap/>
          </w:tcPr>
          <w:p w:rsidR="00F14E49" w:rsidRPr="00001048" w:rsidRDefault="00001048" w:rsidP="00084EFD">
            <w:pPr>
              <w:rPr>
                <w:lang w:val="ru-RU"/>
              </w:rPr>
            </w:pPr>
            <w:r w:rsidRPr="00001048">
              <w:rPr>
                <w:color w:val="000000"/>
                <w:szCs w:val="24"/>
                <w:lang w:val="ru-RU"/>
              </w:rPr>
              <w:t>Кто ваши клиенты? Физические или юридические лица?</w:t>
            </w:r>
          </w:p>
        </w:tc>
        <w:tc>
          <w:tcPr>
            <w:tcW w:w="4111" w:type="dxa"/>
            <w:noWrap/>
          </w:tcPr>
          <w:p w:rsidR="00F14E49" w:rsidRPr="00001048" w:rsidRDefault="00001048" w:rsidP="00084EFD">
            <w:pPr>
              <w:rPr>
                <w:lang w:val="ru-RU"/>
              </w:rPr>
            </w:pPr>
            <w:r>
              <w:rPr>
                <w:lang w:val="ru-RU"/>
              </w:rPr>
              <w:t>Не производил</w:t>
            </w:r>
            <w:r w:rsidR="00FD017E">
              <w:rPr>
                <w:lang w:val="ru-RU"/>
              </w:rPr>
              <w:t>ся анализ</w:t>
            </w:r>
            <w:r>
              <w:rPr>
                <w:lang w:val="ru-RU"/>
              </w:rPr>
              <w:t xml:space="preserve"> статистик</w:t>
            </w:r>
            <w:r w:rsidR="00FD017E">
              <w:rPr>
                <w:lang w:val="ru-RU"/>
              </w:rPr>
              <w:t>и</w:t>
            </w:r>
            <w:r>
              <w:rPr>
                <w:lang w:val="ru-RU"/>
              </w:rPr>
              <w:t xml:space="preserve"> клиентов по целевым группам</w:t>
            </w:r>
            <w:r w:rsidR="001E6684">
              <w:rPr>
                <w:lang w:val="ru-RU"/>
              </w:rPr>
              <w:t>. Работает фирма как с физ</w:t>
            </w:r>
            <w:r w:rsidR="00FD017E">
              <w:rPr>
                <w:lang w:val="ru-RU"/>
              </w:rPr>
              <w:t>ическими</w:t>
            </w:r>
            <w:r w:rsidR="001E6684">
              <w:rPr>
                <w:lang w:val="ru-RU"/>
              </w:rPr>
              <w:t xml:space="preserve"> лицами, так и с юридическими.</w:t>
            </w:r>
          </w:p>
        </w:tc>
      </w:tr>
      <w:tr w:rsidR="00F14E49" w:rsidRPr="00E27DDB" w:rsidTr="00084EFD">
        <w:trPr>
          <w:cantSplit/>
        </w:trPr>
        <w:tc>
          <w:tcPr>
            <w:tcW w:w="851" w:type="dxa"/>
            <w:noWrap/>
          </w:tcPr>
          <w:p w:rsidR="00F14E49" w:rsidRPr="001B095E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001048" w:rsidRDefault="001E6684" w:rsidP="00084EFD">
            <w:pPr>
              <w:rPr>
                <w:lang w:val="ru-RU"/>
              </w:rPr>
            </w:pPr>
            <w:r>
              <w:rPr>
                <w:color w:val="000000"/>
                <w:szCs w:val="24"/>
                <w:lang w:val="ru-RU"/>
              </w:rPr>
              <w:t>Есть</w:t>
            </w:r>
            <w:r w:rsidR="00001048" w:rsidRPr="00001048">
              <w:rPr>
                <w:color w:val="000000"/>
                <w:szCs w:val="24"/>
                <w:lang w:val="ru-RU"/>
              </w:rPr>
              <w:t xml:space="preserve"> какие-то отличия в работе с разными категориями клиентов (физическими лицами, юридическими, оптовиками) при оформлении заказа?</w:t>
            </w:r>
          </w:p>
        </w:tc>
        <w:tc>
          <w:tcPr>
            <w:tcW w:w="4111" w:type="dxa"/>
            <w:noWrap/>
          </w:tcPr>
          <w:p w:rsidR="00F14E49" w:rsidRPr="00E11205" w:rsidRDefault="00FD017E" w:rsidP="005A3BAB">
            <w:pPr>
              <w:rPr>
                <w:lang w:val="ru-RU"/>
              </w:rPr>
            </w:pPr>
            <w:r>
              <w:rPr>
                <w:lang w:val="ru-RU"/>
              </w:rPr>
              <w:t xml:space="preserve">Отличий нет. 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E27DDB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001048" w:rsidRDefault="00001048" w:rsidP="00084EFD">
            <w:pPr>
              <w:rPr>
                <w:lang w:val="ru-RU"/>
              </w:rPr>
            </w:pPr>
            <w:r w:rsidRPr="00001048">
              <w:rPr>
                <w:color w:val="000000"/>
                <w:szCs w:val="24"/>
                <w:lang w:val="ru-RU"/>
              </w:rPr>
              <w:t>Какое количество клиентов у вас есть сейчас</w:t>
            </w:r>
            <w:r w:rsidR="00FD017E">
              <w:rPr>
                <w:color w:val="000000"/>
                <w:szCs w:val="24"/>
                <w:lang w:val="ru-RU"/>
              </w:rPr>
              <w:t>?</w:t>
            </w:r>
            <w:r w:rsidRPr="00001048">
              <w:rPr>
                <w:color w:val="000000"/>
                <w:szCs w:val="24"/>
                <w:lang w:val="ru-RU"/>
              </w:rPr>
              <w:t xml:space="preserve"> </w:t>
            </w:r>
            <w:r w:rsidR="00FD017E">
              <w:rPr>
                <w:color w:val="000000"/>
                <w:szCs w:val="24"/>
                <w:lang w:val="ru-RU"/>
              </w:rPr>
              <w:t>К</w:t>
            </w:r>
            <w:r w:rsidRPr="00001048">
              <w:rPr>
                <w:color w:val="000000"/>
                <w:szCs w:val="24"/>
                <w:lang w:val="ru-RU"/>
              </w:rPr>
              <w:t>акое</w:t>
            </w:r>
            <w:r w:rsidR="009D2C89">
              <w:rPr>
                <w:color w:val="000000"/>
                <w:szCs w:val="24"/>
                <w:lang w:val="ru-RU"/>
              </w:rPr>
              <w:t xml:space="preserve"> В</w:t>
            </w:r>
            <w:r w:rsidRPr="00001048">
              <w:rPr>
                <w:color w:val="000000"/>
                <w:szCs w:val="24"/>
                <w:lang w:val="ru-RU"/>
              </w:rPr>
              <w:t>ы хотели бы видеть в перспективе?</w:t>
            </w:r>
          </w:p>
        </w:tc>
        <w:tc>
          <w:tcPr>
            <w:tcW w:w="4111" w:type="dxa"/>
            <w:noWrap/>
          </w:tcPr>
          <w:p w:rsidR="00F14E49" w:rsidRPr="00E11205" w:rsidRDefault="00001048" w:rsidP="00084EFD">
            <w:pPr>
              <w:rPr>
                <w:lang w:val="ru-RU"/>
              </w:rPr>
            </w:pPr>
            <w:r>
              <w:rPr>
                <w:lang w:val="ru-RU"/>
              </w:rPr>
              <w:t>Сейчас 10-15 заказов в день. Хотелось бы увеличить хотя бы в 2 раза.</w:t>
            </w:r>
          </w:p>
        </w:tc>
      </w:tr>
      <w:tr w:rsidR="00001048" w:rsidRPr="00C54276" w:rsidTr="00084EFD">
        <w:trPr>
          <w:cantSplit/>
        </w:trPr>
        <w:tc>
          <w:tcPr>
            <w:tcW w:w="851" w:type="dxa"/>
            <w:noWrap/>
          </w:tcPr>
          <w:p w:rsidR="00001048" w:rsidRPr="00E12535" w:rsidRDefault="00001048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01048" w:rsidRPr="005A3BAB" w:rsidRDefault="00001048" w:rsidP="005A3BAB">
            <w:pPr>
              <w:rPr>
                <w:lang w:val="ru-RU"/>
              </w:rPr>
            </w:pPr>
            <w:r>
              <w:t xml:space="preserve">Кто еще в организации имеет или будет иметь доступ к </w:t>
            </w:r>
            <w:r w:rsidR="00E12535">
              <w:t xml:space="preserve">администрированию </w:t>
            </w:r>
            <w:r>
              <w:t>сайт</w:t>
            </w:r>
            <w:r w:rsidR="00E12535">
              <w:t>а</w:t>
            </w:r>
            <w:r>
              <w:t xml:space="preserve"> и работе с ним? </w:t>
            </w:r>
          </w:p>
        </w:tc>
        <w:tc>
          <w:tcPr>
            <w:tcW w:w="4111" w:type="dxa"/>
            <w:noWrap/>
          </w:tcPr>
          <w:p w:rsidR="00001048" w:rsidRPr="00E11205" w:rsidRDefault="00001048" w:rsidP="005A3BAB">
            <w:pPr>
              <w:rPr>
                <w:lang w:val="ru-RU"/>
              </w:rPr>
            </w:pPr>
            <w:r>
              <w:rPr>
                <w:lang w:val="ru-RU"/>
              </w:rPr>
              <w:t>Продавцы,</w:t>
            </w:r>
            <w:r w:rsidR="00E12535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дире</w:t>
            </w:r>
            <w:r w:rsidR="00E12535">
              <w:rPr>
                <w:lang w:val="ru-RU"/>
              </w:rPr>
              <w:t>кт</w:t>
            </w:r>
            <w:r>
              <w:rPr>
                <w:lang w:val="ru-RU"/>
              </w:rPr>
              <w:t>ор</w:t>
            </w:r>
            <w:r w:rsidR="00FD017E">
              <w:rPr>
                <w:lang w:val="ru-RU"/>
              </w:rPr>
              <w:t>.</w:t>
            </w:r>
          </w:p>
        </w:tc>
      </w:tr>
      <w:tr w:rsidR="00001048" w:rsidRPr="001B095E" w:rsidTr="00084EFD">
        <w:trPr>
          <w:cantSplit/>
        </w:trPr>
        <w:tc>
          <w:tcPr>
            <w:tcW w:w="851" w:type="dxa"/>
            <w:noWrap/>
          </w:tcPr>
          <w:p w:rsidR="00001048" w:rsidRPr="001E6684" w:rsidRDefault="00001048" w:rsidP="00084EFD">
            <w:pPr>
              <w:pStyle w:val="a1"/>
            </w:pPr>
          </w:p>
        </w:tc>
        <w:tc>
          <w:tcPr>
            <w:tcW w:w="4394" w:type="dxa"/>
            <w:noWrap/>
          </w:tcPr>
          <w:p w:rsidR="00001048" w:rsidRPr="00E11205" w:rsidRDefault="00E12535" w:rsidP="00084EFD">
            <w:pPr>
              <w:rPr>
                <w:lang w:val="ru-RU"/>
              </w:rPr>
            </w:pPr>
            <w:r>
              <w:rPr>
                <w:lang w:val="ru-RU"/>
              </w:rPr>
              <w:t>Кто ведет г</w:t>
            </w:r>
            <w:r w:rsidR="00001048">
              <w:rPr>
                <w:lang w:val="ru-RU"/>
              </w:rPr>
              <w:t>рупп</w:t>
            </w:r>
            <w:r>
              <w:rPr>
                <w:lang w:val="ru-RU"/>
              </w:rPr>
              <w:t>у</w:t>
            </w:r>
            <w:r w:rsidR="00001048">
              <w:rPr>
                <w:lang w:val="ru-RU"/>
              </w:rPr>
              <w:t xml:space="preserve"> в контакте</w:t>
            </w:r>
            <w:r>
              <w:rPr>
                <w:lang w:val="ru-RU"/>
              </w:rPr>
              <w:t>?</w:t>
            </w:r>
          </w:p>
        </w:tc>
        <w:tc>
          <w:tcPr>
            <w:tcW w:w="4111" w:type="dxa"/>
            <w:noWrap/>
          </w:tcPr>
          <w:p w:rsidR="00001048" w:rsidRDefault="005A3BAB" w:rsidP="00084EFD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E12535">
              <w:rPr>
                <w:lang w:val="ru-RU"/>
              </w:rPr>
              <w:t xml:space="preserve">оступ </w:t>
            </w:r>
            <w:r>
              <w:rPr>
                <w:lang w:val="ru-RU"/>
              </w:rPr>
              <w:t>к</w:t>
            </w:r>
            <w:r w:rsidR="00E12535">
              <w:rPr>
                <w:lang w:val="ru-RU"/>
              </w:rPr>
              <w:t xml:space="preserve"> групп</w:t>
            </w:r>
            <w:r>
              <w:rPr>
                <w:lang w:val="ru-RU"/>
              </w:rPr>
              <w:t>е</w:t>
            </w:r>
            <w:r w:rsidR="00DF5625">
              <w:rPr>
                <w:lang w:val="ru-RU"/>
              </w:rPr>
              <w:t xml:space="preserve"> в</w:t>
            </w:r>
            <w:r w:rsidR="00E12535">
              <w:rPr>
                <w:lang w:val="ru-RU"/>
              </w:rPr>
              <w:t xml:space="preserve"> </w:t>
            </w:r>
            <w:r w:rsidR="00DF5625">
              <w:rPr>
                <w:lang w:val="ru-RU"/>
              </w:rPr>
              <w:t>В</w:t>
            </w:r>
            <w:r w:rsidR="00E12535">
              <w:rPr>
                <w:lang w:val="ru-RU"/>
              </w:rPr>
              <w:t xml:space="preserve">контакте для продавцов и </w:t>
            </w:r>
            <w:r w:rsidR="00FD017E">
              <w:rPr>
                <w:lang w:val="ru-RU"/>
              </w:rPr>
              <w:t xml:space="preserve">для </w:t>
            </w:r>
            <w:r w:rsidR="00E12535">
              <w:rPr>
                <w:lang w:val="ru-RU"/>
              </w:rPr>
              <w:t>директора</w:t>
            </w:r>
            <w:r w:rsidR="00FD017E">
              <w:rPr>
                <w:lang w:val="ru-RU"/>
              </w:rPr>
              <w:t>.</w:t>
            </w:r>
          </w:p>
          <w:p w:rsidR="00043ADC" w:rsidRDefault="00043ADC" w:rsidP="00084EFD">
            <w:pPr>
              <w:rPr>
                <w:lang w:val="ru-RU"/>
              </w:rPr>
            </w:pPr>
          </w:p>
          <w:p w:rsidR="00043ADC" w:rsidRDefault="00043ADC" w:rsidP="00084EFD">
            <w:pPr>
              <w:rPr>
                <w:lang w:val="ru-RU"/>
              </w:rPr>
            </w:pPr>
          </w:p>
          <w:p w:rsidR="00043ADC" w:rsidRDefault="00043ADC" w:rsidP="00084EFD">
            <w:pPr>
              <w:rPr>
                <w:lang w:val="ru-RU"/>
              </w:rPr>
            </w:pPr>
          </w:p>
          <w:p w:rsidR="00043ADC" w:rsidRPr="00E11205" w:rsidRDefault="00043ADC" w:rsidP="00084EFD">
            <w:pPr>
              <w:rPr>
                <w:lang w:val="ru-RU"/>
              </w:rPr>
            </w:pPr>
          </w:p>
        </w:tc>
      </w:tr>
      <w:tr w:rsidR="00001048" w:rsidRPr="00C54276" w:rsidTr="00084EFD">
        <w:trPr>
          <w:cantSplit/>
        </w:trPr>
        <w:tc>
          <w:tcPr>
            <w:tcW w:w="9356" w:type="dxa"/>
            <w:gridSpan w:val="3"/>
            <w:shd w:val="clear" w:color="auto" w:fill="D9D9D9" w:themeFill="background1" w:themeFillShade="D9"/>
            <w:noWrap/>
          </w:tcPr>
          <w:p w:rsidR="00001048" w:rsidRPr="008E4BB0" w:rsidRDefault="00001048" w:rsidP="00043ADC">
            <w:pPr>
              <w:pStyle w:val="29"/>
              <w:numPr>
                <w:ilvl w:val="1"/>
                <w:numId w:val="1"/>
              </w:numPr>
              <w:ind w:left="567" w:hanging="567"/>
            </w:pPr>
            <w:bookmarkStart w:id="14" w:name="_Toc67086748"/>
            <w:r w:rsidRPr="008E4BB0">
              <w:t>Функционал системы</w:t>
            </w:r>
            <w:bookmarkEnd w:id="14"/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E12535" w:rsidRDefault="00F14E49" w:rsidP="00084EFD">
            <w:pPr>
              <w:pStyle w:val="a1"/>
              <w:numPr>
                <w:ilvl w:val="0"/>
                <w:numId w:val="16"/>
              </w:numPr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1133D5" w:rsidRDefault="001133D5" w:rsidP="00084EFD">
            <w:pPr>
              <w:rPr>
                <w:lang w:val="ru-RU"/>
              </w:rPr>
            </w:pPr>
            <w:r w:rsidRPr="001133D5">
              <w:rPr>
                <w:color w:val="000000"/>
                <w:szCs w:val="24"/>
                <w:lang w:val="ru-RU"/>
              </w:rPr>
              <w:t>Помимо возможности заказа на сайте будут другие функции</w:t>
            </w:r>
            <w:r w:rsidR="00FD017E">
              <w:rPr>
                <w:color w:val="000000"/>
                <w:szCs w:val="24"/>
                <w:lang w:val="ru-RU"/>
              </w:rPr>
              <w:t xml:space="preserve"> и возможности?</w:t>
            </w:r>
            <w:r w:rsidRPr="001133D5">
              <w:rPr>
                <w:color w:val="000000"/>
                <w:szCs w:val="24"/>
                <w:lang w:val="ru-RU"/>
              </w:rPr>
              <w:t xml:space="preserve"> </w:t>
            </w:r>
            <w:r w:rsidR="00FD017E">
              <w:rPr>
                <w:color w:val="000000"/>
                <w:szCs w:val="24"/>
                <w:lang w:val="ru-RU"/>
              </w:rPr>
              <w:t>Например,</w:t>
            </w:r>
            <w:r w:rsidR="00E12535">
              <w:rPr>
                <w:color w:val="000000"/>
                <w:szCs w:val="24"/>
                <w:lang w:val="ru-RU"/>
              </w:rPr>
              <w:t xml:space="preserve"> добавлена новая</w:t>
            </w:r>
            <w:r w:rsidRPr="001133D5">
              <w:rPr>
                <w:color w:val="000000"/>
                <w:szCs w:val="24"/>
                <w:lang w:val="ru-RU"/>
              </w:rPr>
              <w:t xml:space="preserve"> информация (о фирме, о процессе изготовления, о сырье, </w:t>
            </w:r>
            <w:r w:rsidR="00E12535">
              <w:rPr>
                <w:color w:val="000000"/>
                <w:szCs w:val="24"/>
                <w:lang w:val="ru-RU"/>
              </w:rPr>
              <w:t xml:space="preserve">о сроках </w:t>
            </w:r>
            <w:r w:rsidRPr="001133D5">
              <w:rPr>
                <w:color w:val="000000"/>
                <w:szCs w:val="24"/>
                <w:lang w:val="ru-RU"/>
              </w:rPr>
              <w:t>изготовления, отзывы</w:t>
            </w:r>
            <w:r w:rsidR="00E12535">
              <w:rPr>
                <w:color w:val="000000"/>
                <w:szCs w:val="24"/>
                <w:lang w:val="ru-RU"/>
              </w:rPr>
              <w:t>)</w:t>
            </w:r>
            <w:r w:rsidR="00FD017E">
              <w:rPr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4111" w:type="dxa"/>
            <w:noWrap/>
          </w:tcPr>
          <w:p w:rsidR="00F14E49" w:rsidRPr="00E11205" w:rsidRDefault="00E12535" w:rsidP="00DF5625">
            <w:pPr>
              <w:pStyle w:val="normal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Планируется возможность</w:t>
            </w:r>
            <w:r w:rsidR="00FD01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создания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дополнительных функций для сайта.</w:t>
            </w:r>
          </w:p>
        </w:tc>
      </w:tr>
      <w:tr w:rsidR="0039419E" w:rsidRPr="001B095E" w:rsidTr="00084EFD">
        <w:trPr>
          <w:cantSplit/>
        </w:trPr>
        <w:tc>
          <w:tcPr>
            <w:tcW w:w="851" w:type="dxa"/>
            <w:noWrap/>
          </w:tcPr>
          <w:p w:rsidR="0039419E" w:rsidRPr="00E11205" w:rsidRDefault="0039419E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39419E" w:rsidRPr="001133D5" w:rsidRDefault="00E12535" w:rsidP="00084EFD">
            <w:pPr>
              <w:rPr>
                <w:color w:val="000000"/>
                <w:szCs w:val="24"/>
                <w:lang w:val="ru-RU"/>
              </w:rPr>
            </w:pPr>
            <w:r>
              <w:rPr>
                <w:color w:val="000000"/>
                <w:szCs w:val="24"/>
                <w:lang w:val="ru-RU"/>
              </w:rPr>
              <w:t xml:space="preserve">Есть ли на сайте </w:t>
            </w:r>
            <w:r w:rsidR="0039419E">
              <w:rPr>
                <w:color w:val="000000"/>
                <w:szCs w:val="24"/>
                <w:lang w:val="ru-RU"/>
              </w:rPr>
              <w:t>П</w:t>
            </w:r>
            <w:r>
              <w:rPr>
                <w:color w:val="000000"/>
                <w:szCs w:val="24"/>
                <w:lang w:val="ru-RU"/>
              </w:rPr>
              <w:t>о</w:t>
            </w:r>
            <w:r w:rsidR="0039419E">
              <w:rPr>
                <w:color w:val="000000"/>
                <w:szCs w:val="24"/>
                <w:lang w:val="ru-RU"/>
              </w:rPr>
              <w:t>льзовательс</w:t>
            </w:r>
            <w:r>
              <w:rPr>
                <w:color w:val="000000"/>
                <w:szCs w:val="24"/>
                <w:lang w:val="ru-RU"/>
              </w:rPr>
              <w:t xml:space="preserve">кое </w:t>
            </w:r>
            <w:r w:rsidR="0039419E">
              <w:rPr>
                <w:color w:val="000000"/>
                <w:szCs w:val="24"/>
                <w:lang w:val="ru-RU"/>
              </w:rPr>
              <w:t>соглашение</w:t>
            </w:r>
            <w:r w:rsidR="00FD017E">
              <w:rPr>
                <w:color w:val="000000"/>
                <w:szCs w:val="24"/>
                <w:lang w:val="ru-RU"/>
              </w:rPr>
              <w:t>?</w:t>
            </w:r>
            <w:r w:rsidR="0039419E">
              <w:rPr>
                <w:color w:val="000000"/>
                <w:szCs w:val="24"/>
                <w:lang w:val="ru-RU"/>
              </w:rPr>
              <w:t xml:space="preserve"> </w:t>
            </w:r>
            <w:r>
              <w:rPr>
                <w:color w:val="000000"/>
                <w:szCs w:val="24"/>
                <w:lang w:val="ru-RU"/>
              </w:rPr>
              <w:t xml:space="preserve"> И информация о п</w:t>
            </w:r>
            <w:r w:rsidR="0039419E">
              <w:rPr>
                <w:color w:val="000000"/>
                <w:szCs w:val="24"/>
                <w:lang w:val="ru-RU"/>
              </w:rPr>
              <w:t>олитик</w:t>
            </w:r>
            <w:r>
              <w:rPr>
                <w:color w:val="000000"/>
                <w:szCs w:val="24"/>
                <w:lang w:val="ru-RU"/>
              </w:rPr>
              <w:t>е</w:t>
            </w:r>
            <w:r w:rsidR="0039419E">
              <w:rPr>
                <w:color w:val="000000"/>
                <w:szCs w:val="24"/>
                <w:lang w:val="ru-RU"/>
              </w:rPr>
              <w:t xml:space="preserve"> конфидициальности</w:t>
            </w:r>
            <w:r>
              <w:rPr>
                <w:color w:val="000000"/>
                <w:szCs w:val="24"/>
                <w:lang w:val="ru-RU"/>
              </w:rPr>
              <w:t>?</w:t>
            </w:r>
          </w:p>
        </w:tc>
        <w:tc>
          <w:tcPr>
            <w:tcW w:w="4111" w:type="dxa"/>
            <w:noWrap/>
          </w:tcPr>
          <w:p w:rsidR="0039419E" w:rsidRDefault="00E12535" w:rsidP="005A3BAB">
            <w:pPr>
              <w:pStyle w:val="normal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предусмотрен</w:t>
            </w:r>
            <w:r w:rsidR="00293E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93E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сейчас.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C54276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1133D5" w:rsidRDefault="001133D5" w:rsidP="00084EFD">
            <w:pPr>
              <w:rPr>
                <w:lang w:val="ru-RU"/>
              </w:rPr>
            </w:pPr>
            <w:r w:rsidRPr="001133D5">
              <w:rPr>
                <w:color w:val="000000"/>
                <w:szCs w:val="24"/>
                <w:lang w:val="ru-RU"/>
              </w:rPr>
              <w:t>Будет ли встроенный функционал чата с менеджером?</w:t>
            </w:r>
          </w:p>
        </w:tc>
        <w:tc>
          <w:tcPr>
            <w:tcW w:w="4111" w:type="dxa"/>
            <w:noWrap/>
          </w:tcPr>
          <w:p w:rsidR="00F14E49" w:rsidRPr="00C54276" w:rsidRDefault="00293E83" w:rsidP="00084EFD">
            <w:pPr>
              <w:rPr>
                <w:lang w:val="ru-RU"/>
              </w:rPr>
            </w:pPr>
            <w:r>
              <w:rPr>
                <w:lang w:val="ru-RU"/>
              </w:rPr>
              <w:t>Чат необходимо внедрить на сайт.</w:t>
            </w:r>
          </w:p>
        </w:tc>
      </w:tr>
      <w:tr w:rsidR="00F14E49" w:rsidRPr="00383496" w:rsidTr="00084EFD">
        <w:trPr>
          <w:cantSplit/>
        </w:trPr>
        <w:tc>
          <w:tcPr>
            <w:tcW w:w="851" w:type="dxa"/>
            <w:noWrap/>
          </w:tcPr>
          <w:p w:rsidR="00F14E49" w:rsidRPr="00383496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1133D5" w:rsidRDefault="00FD017E" w:rsidP="00084EFD">
            <w:pPr>
              <w:rPr>
                <w:lang w:val="ru-RU"/>
              </w:rPr>
            </w:pPr>
            <w:r>
              <w:rPr>
                <w:color w:val="000000"/>
                <w:szCs w:val="24"/>
                <w:lang w:val="ru-RU"/>
              </w:rPr>
              <w:t>Необходима ли в</w:t>
            </w:r>
            <w:r w:rsidR="001133D5" w:rsidRPr="001133D5">
              <w:rPr>
                <w:color w:val="000000"/>
                <w:szCs w:val="24"/>
                <w:lang w:val="ru-RU"/>
              </w:rPr>
              <w:t>озможность заказать звонок от менеджера?</w:t>
            </w:r>
          </w:p>
        </w:tc>
        <w:tc>
          <w:tcPr>
            <w:tcW w:w="4111" w:type="dxa"/>
            <w:noWrap/>
          </w:tcPr>
          <w:p w:rsidR="00F14E49" w:rsidRPr="00383496" w:rsidRDefault="00293E83" w:rsidP="00084EFD">
            <w:pPr>
              <w:rPr>
                <w:lang w:val="ru-RU"/>
              </w:rPr>
            </w:pPr>
            <w:r>
              <w:rPr>
                <w:lang w:val="ru-RU"/>
              </w:rPr>
              <w:t>Необходимо внедрить данную функцию.</w:t>
            </w:r>
            <w:r w:rsidR="0039419E">
              <w:rPr>
                <w:lang w:val="ru-RU"/>
              </w:rPr>
              <w:t xml:space="preserve"> 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C54276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1133D5" w:rsidRDefault="001133D5" w:rsidP="00DF5625">
            <w:pPr>
              <w:rPr>
                <w:lang w:val="ru-RU"/>
              </w:rPr>
            </w:pPr>
            <w:r w:rsidRPr="001133D5">
              <w:rPr>
                <w:color w:val="000000"/>
                <w:szCs w:val="24"/>
                <w:lang w:val="ru-RU"/>
              </w:rPr>
              <w:t xml:space="preserve">Насколько наполненный сайт </w:t>
            </w:r>
            <w:r w:rsidR="00DF5625">
              <w:rPr>
                <w:color w:val="000000"/>
                <w:szCs w:val="24"/>
                <w:lang w:val="ru-RU"/>
              </w:rPr>
              <w:t>В</w:t>
            </w:r>
            <w:r w:rsidRPr="001133D5">
              <w:rPr>
                <w:color w:val="000000"/>
                <w:szCs w:val="24"/>
                <w:lang w:val="ru-RU"/>
              </w:rPr>
              <w:t xml:space="preserve">ам нужен для того, чтобы запустить </w:t>
            </w:r>
            <w:r w:rsidR="00FD017E">
              <w:rPr>
                <w:color w:val="000000"/>
                <w:szCs w:val="24"/>
                <w:lang w:val="ru-RU"/>
              </w:rPr>
              <w:t>систему</w:t>
            </w:r>
            <w:r w:rsidRPr="001133D5">
              <w:rPr>
                <w:color w:val="000000"/>
                <w:szCs w:val="24"/>
                <w:lang w:val="ru-RU"/>
              </w:rPr>
              <w:t>?</w:t>
            </w:r>
          </w:p>
        </w:tc>
        <w:tc>
          <w:tcPr>
            <w:tcW w:w="4111" w:type="dxa"/>
            <w:noWrap/>
          </w:tcPr>
          <w:p w:rsidR="00F14E49" w:rsidRPr="00E11205" w:rsidRDefault="00293E83" w:rsidP="00084EFD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 сайт, </w:t>
            </w:r>
            <w:r w:rsidR="00FD017E">
              <w:rPr>
                <w:lang w:val="ru-RU"/>
              </w:rPr>
              <w:t>на котором</w:t>
            </w:r>
            <w:r>
              <w:rPr>
                <w:lang w:val="ru-RU"/>
              </w:rPr>
              <w:t xml:space="preserve"> удобно заказать товар онлайн.</w:t>
            </w:r>
            <w:r w:rsidR="00FD017E">
              <w:rPr>
                <w:lang w:val="ru-RU"/>
              </w:rPr>
              <w:t xml:space="preserve"> </w:t>
            </w:r>
          </w:p>
        </w:tc>
      </w:tr>
      <w:tr w:rsidR="00F14E49" w:rsidRPr="00C54276" w:rsidTr="00084EFD">
        <w:trPr>
          <w:cantSplit/>
          <w:trHeight w:val="1202"/>
        </w:trPr>
        <w:tc>
          <w:tcPr>
            <w:tcW w:w="851" w:type="dxa"/>
            <w:noWrap/>
          </w:tcPr>
          <w:p w:rsidR="00F14E49" w:rsidRPr="00E11205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1133D5" w:rsidRDefault="001133D5" w:rsidP="00084EFD">
            <w:pPr>
              <w:rPr>
                <w:lang w:val="ru-RU"/>
              </w:rPr>
            </w:pPr>
            <w:r w:rsidRPr="001133D5">
              <w:rPr>
                <w:color w:val="000000"/>
                <w:szCs w:val="24"/>
                <w:lang w:val="ru-RU"/>
              </w:rPr>
              <w:t>Через интернет можно будет заказать абсолютно любую вашу продукцию</w:t>
            </w:r>
            <w:r w:rsidR="00FD017E">
              <w:rPr>
                <w:color w:val="000000"/>
                <w:szCs w:val="24"/>
                <w:lang w:val="ru-RU"/>
              </w:rPr>
              <w:t xml:space="preserve">? </w:t>
            </w:r>
          </w:p>
        </w:tc>
        <w:tc>
          <w:tcPr>
            <w:tcW w:w="4111" w:type="dxa"/>
            <w:noWrap/>
          </w:tcPr>
          <w:p w:rsidR="00F14E49" w:rsidRPr="00E11205" w:rsidRDefault="00293E83" w:rsidP="00084EFD">
            <w:pPr>
              <w:rPr>
                <w:lang w:val="ru-RU"/>
              </w:rPr>
            </w:pPr>
            <w:r>
              <w:rPr>
                <w:lang w:val="ru-RU"/>
              </w:rPr>
              <w:t xml:space="preserve"> Можно заказать любые товары</w:t>
            </w:r>
            <w:r w:rsidR="0039419E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</w:tr>
      <w:tr w:rsidR="00F14E49" w:rsidRPr="00C54276" w:rsidTr="00084EFD">
        <w:trPr>
          <w:cantSplit/>
        </w:trPr>
        <w:tc>
          <w:tcPr>
            <w:tcW w:w="851" w:type="dxa"/>
            <w:noWrap/>
          </w:tcPr>
          <w:p w:rsidR="00F14E49" w:rsidRPr="00E11205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1133D5" w:rsidRDefault="001133D5" w:rsidP="00084EFD">
            <w:pPr>
              <w:rPr>
                <w:lang w:val="ru-RU"/>
              </w:rPr>
            </w:pPr>
            <w:r w:rsidRPr="001133D5">
              <w:rPr>
                <w:color w:val="000000"/>
                <w:szCs w:val="24"/>
                <w:lang w:val="ru-RU"/>
              </w:rPr>
              <w:t>Вы бы хотели, чтобы мы занялись наполнением сайта абсолютно всей необходимой информацией?</w:t>
            </w:r>
          </w:p>
        </w:tc>
        <w:tc>
          <w:tcPr>
            <w:tcW w:w="4111" w:type="dxa"/>
            <w:noWrap/>
          </w:tcPr>
          <w:p w:rsidR="00F14E49" w:rsidRPr="00E11205" w:rsidRDefault="00293E83" w:rsidP="00084EFD">
            <w:pPr>
              <w:rPr>
                <w:lang w:val="ru-RU"/>
              </w:rPr>
            </w:pPr>
            <w:r>
              <w:rPr>
                <w:lang w:val="ru-RU"/>
              </w:rPr>
              <w:t>Необходимо заняться наполнением сайта.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E11205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1133D5" w:rsidRDefault="001133D5" w:rsidP="00084EFD">
            <w:pPr>
              <w:rPr>
                <w:lang w:val="ru-RU"/>
              </w:rPr>
            </w:pPr>
            <w:r w:rsidRPr="001133D5">
              <w:rPr>
                <w:color w:val="000000"/>
                <w:szCs w:val="24"/>
                <w:lang w:val="ru-RU"/>
              </w:rPr>
              <w:t>Какую информацию о себе клиентам необходимо предоставлять для заказа продукции сейчас?</w:t>
            </w:r>
          </w:p>
        </w:tc>
        <w:tc>
          <w:tcPr>
            <w:tcW w:w="4111" w:type="dxa"/>
            <w:noWrap/>
          </w:tcPr>
          <w:p w:rsidR="00584DD1" w:rsidRDefault="0039419E" w:rsidP="00084EFD">
            <w:pPr>
              <w:pStyle w:val="a3"/>
            </w:pPr>
            <w:r>
              <w:t>ФИО</w:t>
            </w:r>
            <w:r w:rsidR="00584DD1">
              <w:t>;</w:t>
            </w:r>
          </w:p>
          <w:p w:rsidR="00584DD1" w:rsidRDefault="0039419E" w:rsidP="00084EFD">
            <w:pPr>
              <w:pStyle w:val="a3"/>
            </w:pPr>
            <w:r>
              <w:t>номер теле</w:t>
            </w:r>
            <w:r w:rsidR="00E15D95">
              <w:t>фо</w:t>
            </w:r>
            <w:r>
              <w:t>на</w:t>
            </w:r>
            <w:r w:rsidR="005A3BAB">
              <w:t>;</w:t>
            </w:r>
            <w:r>
              <w:t xml:space="preserve"> </w:t>
            </w:r>
          </w:p>
          <w:p w:rsidR="00F14E49" w:rsidRPr="00E11205" w:rsidRDefault="0039419E" w:rsidP="00084EFD">
            <w:pPr>
              <w:pStyle w:val="a3"/>
            </w:pPr>
            <w:r>
              <w:t>адре</w:t>
            </w:r>
            <w:r w:rsidR="00293E83">
              <w:t xml:space="preserve">с </w:t>
            </w:r>
            <w:r>
              <w:t>эле</w:t>
            </w:r>
            <w:r w:rsidR="00E15D95">
              <w:t>ктронной</w:t>
            </w:r>
            <w:r>
              <w:t xml:space="preserve"> почты</w:t>
            </w:r>
            <w:r w:rsidR="00584DD1">
              <w:t>.</w:t>
            </w:r>
          </w:p>
        </w:tc>
      </w:tr>
      <w:tr w:rsidR="00001048" w:rsidRPr="00C54276" w:rsidTr="00084EFD">
        <w:trPr>
          <w:cantSplit/>
        </w:trPr>
        <w:tc>
          <w:tcPr>
            <w:tcW w:w="851" w:type="dxa"/>
            <w:noWrap/>
          </w:tcPr>
          <w:p w:rsidR="00001048" w:rsidRPr="00E11205" w:rsidRDefault="00001048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01048" w:rsidRPr="001133D5" w:rsidRDefault="001133D5" w:rsidP="00084EFD">
            <w:pPr>
              <w:rPr>
                <w:lang w:val="ru-RU"/>
              </w:rPr>
            </w:pPr>
            <w:r w:rsidRPr="001133D5">
              <w:rPr>
                <w:color w:val="000000"/>
                <w:szCs w:val="24"/>
                <w:lang w:val="ru-RU"/>
              </w:rPr>
              <w:t>А для того, чтобы забрать</w:t>
            </w:r>
            <w:r w:rsidR="00293E83">
              <w:rPr>
                <w:color w:val="000000"/>
                <w:szCs w:val="24"/>
                <w:lang w:val="ru-RU"/>
              </w:rPr>
              <w:t xml:space="preserve"> товар, что необходимо предъявить</w:t>
            </w:r>
            <w:r w:rsidRPr="001133D5">
              <w:rPr>
                <w:color w:val="000000"/>
                <w:szCs w:val="24"/>
                <w:lang w:val="ru-RU"/>
              </w:rPr>
              <w:t>?</w:t>
            </w:r>
          </w:p>
        </w:tc>
        <w:tc>
          <w:tcPr>
            <w:tcW w:w="4111" w:type="dxa"/>
            <w:noWrap/>
          </w:tcPr>
          <w:p w:rsidR="00001048" w:rsidRPr="00E11205" w:rsidRDefault="00FD017E" w:rsidP="00084EFD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39419E">
              <w:rPr>
                <w:lang w:val="ru-RU"/>
              </w:rPr>
              <w:t>аспорт</w:t>
            </w:r>
            <w:r>
              <w:rPr>
                <w:lang w:val="ru-RU"/>
              </w:rPr>
              <w:t>.</w:t>
            </w:r>
          </w:p>
        </w:tc>
      </w:tr>
      <w:tr w:rsidR="00001048" w:rsidRPr="001B095E" w:rsidTr="00084EFD">
        <w:trPr>
          <w:cantSplit/>
        </w:trPr>
        <w:tc>
          <w:tcPr>
            <w:tcW w:w="851" w:type="dxa"/>
            <w:noWrap/>
          </w:tcPr>
          <w:p w:rsidR="00001048" w:rsidRPr="00E11205" w:rsidRDefault="00001048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01048" w:rsidRPr="001133D5" w:rsidRDefault="001133D5" w:rsidP="00084EFD">
            <w:pPr>
              <w:rPr>
                <w:lang w:val="ru-RU"/>
              </w:rPr>
            </w:pPr>
            <w:r w:rsidRPr="001133D5">
              <w:rPr>
                <w:color w:val="000000"/>
                <w:szCs w:val="24"/>
                <w:lang w:val="ru-RU"/>
              </w:rPr>
              <w:t xml:space="preserve">Какая информация о клиенте и заказе </w:t>
            </w:r>
            <w:r w:rsidR="00293E83">
              <w:rPr>
                <w:color w:val="000000"/>
                <w:szCs w:val="24"/>
                <w:lang w:val="ru-RU"/>
              </w:rPr>
              <w:t>В</w:t>
            </w:r>
            <w:r w:rsidRPr="001133D5">
              <w:rPr>
                <w:color w:val="000000"/>
                <w:szCs w:val="24"/>
                <w:lang w:val="ru-RU"/>
              </w:rPr>
              <w:t>ам требуется в работе?</w:t>
            </w:r>
          </w:p>
        </w:tc>
        <w:tc>
          <w:tcPr>
            <w:tcW w:w="4111" w:type="dxa"/>
            <w:noWrap/>
          </w:tcPr>
          <w:p w:rsidR="00001048" w:rsidRPr="00E11205" w:rsidRDefault="00293E83" w:rsidP="005A3BAB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  <w:r w:rsidR="005A3BAB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 w:rsidR="00FB6D3E">
              <w:rPr>
                <w:lang w:val="ru-RU"/>
              </w:rPr>
              <w:t xml:space="preserve">номер заказа, </w:t>
            </w:r>
            <w:r>
              <w:rPr>
                <w:lang w:val="ru-RU"/>
              </w:rPr>
              <w:t xml:space="preserve">ФИО, </w:t>
            </w:r>
            <w:r w:rsidR="005A3BAB">
              <w:rPr>
                <w:lang w:val="ru-RU"/>
              </w:rPr>
              <w:t>адрес</w:t>
            </w:r>
            <w:r>
              <w:rPr>
                <w:lang w:val="ru-RU"/>
              </w:rPr>
              <w:t xml:space="preserve"> электронной </w:t>
            </w:r>
            <w:r w:rsidR="00FD017E">
              <w:rPr>
                <w:lang w:val="ru-RU"/>
              </w:rPr>
              <w:t>почты</w:t>
            </w:r>
            <w:r>
              <w:rPr>
                <w:lang w:val="ru-RU"/>
              </w:rPr>
              <w:t>.</w:t>
            </w:r>
          </w:p>
        </w:tc>
      </w:tr>
      <w:tr w:rsidR="00001048" w:rsidRPr="001B095E" w:rsidTr="00084EFD">
        <w:trPr>
          <w:cantSplit/>
        </w:trPr>
        <w:tc>
          <w:tcPr>
            <w:tcW w:w="851" w:type="dxa"/>
            <w:noWrap/>
          </w:tcPr>
          <w:p w:rsidR="00001048" w:rsidRPr="00E11205" w:rsidRDefault="00001048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01048" w:rsidRPr="001133D5" w:rsidRDefault="001133D5" w:rsidP="00084EFD">
            <w:pPr>
              <w:rPr>
                <w:lang w:val="ru-RU"/>
              </w:rPr>
            </w:pPr>
            <w:r w:rsidRPr="001133D5">
              <w:rPr>
                <w:color w:val="000000"/>
                <w:szCs w:val="24"/>
                <w:lang w:val="ru-RU"/>
              </w:rPr>
              <w:t xml:space="preserve">Нужно ли будет собирать статистику, отчеты и другие данные? В каких объемах и с какой периодичностью? </w:t>
            </w:r>
            <w:r>
              <w:rPr>
                <w:color w:val="000000"/>
                <w:szCs w:val="24"/>
              </w:rPr>
              <w:t>Куда она должна будет поступать?</w:t>
            </w:r>
          </w:p>
        </w:tc>
        <w:tc>
          <w:tcPr>
            <w:tcW w:w="4111" w:type="dxa"/>
            <w:noWrap/>
          </w:tcPr>
          <w:p w:rsidR="0039419E" w:rsidRPr="00FB6D3E" w:rsidRDefault="00FB6D3E" w:rsidP="00084EFD">
            <w:pPr>
              <w:rPr>
                <w:lang w:val="ru-RU"/>
              </w:rPr>
            </w:pPr>
            <w:r>
              <w:rPr>
                <w:lang w:val="ru-RU"/>
              </w:rPr>
              <w:t>Необходимо собирать статистику. Поступать должна директору.</w:t>
            </w:r>
          </w:p>
        </w:tc>
      </w:tr>
      <w:tr w:rsidR="00001048" w:rsidRPr="001B095E" w:rsidTr="00084EFD">
        <w:trPr>
          <w:cantSplit/>
        </w:trPr>
        <w:tc>
          <w:tcPr>
            <w:tcW w:w="851" w:type="dxa"/>
            <w:noWrap/>
          </w:tcPr>
          <w:p w:rsidR="00001048" w:rsidRPr="00E11205" w:rsidRDefault="00001048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01048" w:rsidRPr="001133D5" w:rsidRDefault="00FB6D3E" w:rsidP="00084EFD">
            <w:pPr>
              <w:rPr>
                <w:lang w:val="ru-RU"/>
              </w:rPr>
            </w:pPr>
            <w:r>
              <w:rPr>
                <w:lang w:val="ru-RU"/>
              </w:rPr>
              <w:t>Требуется ли оповещение о готовности заказа</w:t>
            </w:r>
            <w:r w:rsidR="00FD017E">
              <w:rPr>
                <w:lang w:val="ru-RU"/>
              </w:rPr>
              <w:t>?</w:t>
            </w:r>
          </w:p>
        </w:tc>
        <w:tc>
          <w:tcPr>
            <w:tcW w:w="4111" w:type="dxa"/>
            <w:noWrap/>
          </w:tcPr>
          <w:p w:rsidR="00001048" w:rsidRPr="00E11205" w:rsidRDefault="00FD017E" w:rsidP="0098289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FB6D3E">
              <w:rPr>
                <w:lang w:val="ru-RU"/>
              </w:rPr>
              <w:t>мс</w:t>
            </w:r>
            <w:r w:rsidR="00982896">
              <w:rPr>
                <w:lang w:val="ru-RU"/>
              </w:rPr>
              <w:t>-</w:t>
            </w:r>
            <w:r w:rsidR="00FB6D3E">
              <w:rPr>
                <w:lang w:val="ru-RU"/>
              </w:rPr>
              <w:t>оповещение о готовности требуется добавить в информационную систему</w:t>
            </w:r>
            <w:r>
              <w:rPr>
                <w:lang w:val="ru-RU"/>
              </w:rPr>
              <w:t>.</w:t>
            </w:r>
            <w:r w:rsidR="00FB6D3E">
              <w:rPr>
                <w:lang w:val="ru-RU"/>
              </w:rPr>
              <w:t xml:space="preserve"> </w:t>
            </w:r>
          </w:p>
        </w:tc>
      </w:tr>
      <w:tr w:rsidR="00001048" w:rsidRPr="001B095E" w:rsidTr="00084EFD">
        <w:trPr>
          <w:cantSplit/>
        </w:trPr>
        <w:tc>
          <w:tcPr>
            <w:tcW w:w="851" w:type="dxa"/>
            <w:noWrap/>
          </w:tcPr>
          <w:p w:rsidR="00001048" w:rsidRPr="00E11205" w:rsidRDefault="00001048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01048" w:rsidRPr="001133D5" w:rsidRDefault="001133D5" w:rsidP="00084EFD">
            <w:pPr>
              <w:rPr>
                <w:lang w:val="ru-RU"/>
              </w:rPr>
            </w:pPr>
            <w:r w:rsidRPr="001133D5">
              <w:rPr>
                <w:color w:val="000000"/>
                <w:szCs w:val="24"/>
                <w:lang w:val="ru-RU"/>
              </w:rPr>
              <w:t>Необходим ли конструктор продукции онлайн, то есть создание макета самим клиентом?</w:t>
            </w:r>
          </w:p>
        </w:tc>
        <w:tc>
          <w:tcPr>
            <w:tcW w:w="4111" w:type="dxa"/>
            <w:noWrap/>
          </w:tcPr>
          <w:p w:rsidR="00001048" w:rsidRPr="00FB6D3E" w:rsidRDefault="00FB6D3E" w:rsidP="00084EFD">
            <w:pPr>
              <w:rPr>
                <w:lang w:val="ru-RU"/>
              </w:rPr>
            </w:pPr>
            <w:r>
              <w:rPr>
                <w:lang w:val="ru-RU"/>
              </w:rPr>
              <w:t>Планируется создание на сайте онлайн конструктора  и шаблонов готовой продукции.</w:t>
            </w:r>
          </w:p>
        </w:tc>
      </w:tr>
      <w:tr w:rsidR="00001048" w:rsidRPr="001B095E" w:rsidTr="00084EFD">
        <w:trPr>
          <w:cantSplit/>
        </w:trPr>
        <w:tc>
          <w:tcPr>
            <w:tcW w:w="851" w:type="dxa"/>
            <w:noWrap/>
          </w:tcPr>
          <w:p w:rsidR="00001048" w:rsidRPr="00E11205" w:rsidRDefault="00001048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01048" w:rsidRPr="001133D5" w:rsidRDefault="001133D5" w:rsidP="00084EFD">
            <w:pPr>
              <w:rPr>
                <w:lang w:val="ru-RU"/>
              </w:rPr>
            </w:pPr>
            <w:r w:rsidRPr="001133D5">
              <w:rPr>
                <w:szCs w:val="24"/>
                <w:lang w:val="ru-RU"/>
              </w:rPr>
              <w:t>Есть ли особые требования к загружаемым файлам или эскизам от клиента для изготовления качественной продукции?</w:t>
            </w:r>
          </w:p>
        </w:tc>
        <w:tc>
          <w:tcPr>
            <w:tcW w:w="4111" w:type="dxa"/>
            <w:noWrap/>
          </w:tcPr>
          <w:p w:rsidR="00977756" w:rsidRDefault="0039419E" w:rsidP="00977756">
            <w:r>
              <w:t xml:space="preserve">Маленькие </w:t>
            </w:r>
            <w:r w:rsidR="00427E7E">
              <w:t>объекты</w:t>
            </w:r>
            <w:r w:rsidR="00FB6D3E">
              <w:t>:</w:t>
            </w:r>
          </w:p>
          <w:p w:rsidR="008E5615" w:rsidRPr="00977756" w:rsidRDefault="0039419E" w:rsidP="00977756">
            <w:r w:rsidRPr="00977756">
              <w:t>растровые к</w:t>
            </w:r>
            <w:r w:rsidR="00FB6D3E" w:rsidRPr="00977756">
              <w:t>артинк</w:t>
            </w:r>
            <w:r w:rsidRPr="00977756">
              <w:t xml:space="preserve">и </w:t>
            </w:r>
            <w:r w:rsidR="00FB6D3E" w:rsidRPr="00977756">
              <w:t xml:space="preserve"> не менее </w:t>
            </w:r>
            <w:r w:rsidRPr="00977756">
              <w:t xml:space="preserve">600 на 600 </w:t>
            </w:r>
            <w:r w:rsidR="00427E7E" w:rsidRPr="00427E7E">
              <w:t>dpi</w:t>
            </w:r>
            <w:r w:rsidR="00FB6D3E" w:rsidRPr="00977756">
              <w:t xml:space="preserve"> (</w:t>
            </w:r>
            <w:r w:rsidR="00D70DCB">
              <w:t>j</w:t>
            </w:r>
            <w:r w:rsidR="00C56D44">
              <w:t>peg</w:t>
            </w:r>
            <w:r w:rsidR="00FB6D3E" w:rsidRPr="00977756">
              <w:t xml:space="preserve">, </w:t>
            </w:r>
            <w:r w:rsidR="00C56D44">
              <w:t>bmp</w:t>
            </w:r>
            <w:r w:rsidR="00FB6D3E" w:rsidRPr="00977756">
              <w:t xml:space="preserve">, </w:t>
            </w:r>
            <w:r w:rsidR="00C56D44">
              <w:t>tiff</w:t>
            </w:r>
            <w:r w:rsidR="008E5615" w:rsidRPr="00977756">
              <w:t>);</w:t>
            </w:r>
          </w:p>
          <w:p w:rsidR="00547EE2" w:rsidRDefault="00547EE2" w:rsidP="00977756">
            <w:r>
              <w:t>К</w:t>
            </w:r>
            <w:r w:rsidR="0039419E">
              <w:t>р</w:t>
            </w:r>
            <w:r w:rsidR="00FB6D3E">
              <w:t>уп</w:t>
            </w:r>
            <w:r w:rsidR="0039419E">
              <w:t>ные изображения</w:t>
            </w:r>
            <w:r w:rsidR="00982896">
              <w:t>:</w:t>
            </w:r>
          </w:p>
          <w:p w:rsidR="00001048" w:rsidRPr="00FB6D3E" w:rsidRDefault="0039419E" w:rsidP="00977756">
            <w:r>
              <w:t>в ве</w:t>
            </w:r>
            <w:r w:rsidR="00FB6D3E">
              <w:t>кт</w:t>
            </w:r>
            <w:r>
              <w:t>орном формате</w:t>
            </w:r>
            <w:r w:rsidR="00FB6D3E">
              <w:t xml:space="preserve"> (</w:t>
            </w:r>
            <w:r w:rsidR="00C56D44">
              <w:t>cdr</w:t>
            </w:r>
            <w:r w:rsidR="00FB6D3E">
              <w:t>, a</w:t>
            </w:r>
            <w:r w:rsidR="00C56D44">
              <w:t>i</w:t>
            </w:r>
            <w:r w:rsidR="00FB6D3E">
              <w:t>).</w:t>
            </w:r>
          </w:p>
        </w:tc>
      </w:tr>
      <w:tr w:rsidR="00001048" w:rsidRPr="00C54276" w:rsidTr="00084EFD">
        <w:trPr>
          <w:cantSplit/>
        </w:trPr>
        <w:tc>
          <w:tcPr>
            <w:tcW w:w="851" w:type="dxa"/>
            <w:noWrap/>
          </w:tcPr>
          <w:p w:rsidR="00001048" w:rsidRPr="00E11205" w:rsidRDefault="00001048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01048" w:rsidRPr="00C56D44" w:rsidRDefault="001133D5" w:rsidP="00084EFD">
            <w:pPr>
              <w:rPr>
                <w:lang w:val="ru-RU"/>
              </w:rPr>
            </w:pPr>
            <w:r w:rsidRPr="001133D5">
              <w:rPr>
                <w:color w:val="000000"/>
                <w:szCs w:val="24"/>
                <w:lang w:val="ru-RU"/>
              </w:rPr>
              <w:t>Будет ли корзина для заказов?</w:t>
            </w:r>
            <w:r w:rsidR="00023E01">
              <w:rPr>
                <w:color w:val="000000"/>
                <w:szCs w:val="24"/>
                <w:lang w:val="ru-RU"/>
              </w:rPr>
              <w:t xml:space="preserve"> </w:t>
            </w:r>
            <w:r w:rsidR="00427E7E">
              <w:rPr>
                <w:color w:val="000000"/>
                <w:szCs w:val="24"/>
                <w:lang w:val="ru-RU"/>
              </w:rPr>
              <w:t>К</w:t>
            </w:r>
            <w:r w:rsidR="00023E01">
              <w:rPr>
                <w:color w:val="000000"/>
                <w:szCs w:val="24"/>
                <w:lang w:val="ru-RU"/>
              </w:rPr>
              <w:t>ак осуществляться будет заказ онлайн?</w:t>
            </w:r>
          </w:p>
        </w:tc>
        <w:tc>
          <w:tcPr>
            <w:tcW w:w="4111" w:type="dxa"/>
            <w:noWrap/>
          </w:tcPr>
          <w:p w:rsidR="00427E7E" w:rsidRDefault="00C56D44" w:rsidP="00084EFD">
            <w:pPr>
              <w:pStyle w:val="a3"/>
              <w:ind w:left="287" w:hanging="287"/>
            </w:pPr>
            <w:r>
              <w:t>Из списка продукции клиент выбирает нужную ему продукцию</w:t>
            </w:r>
            <w:r w:rsidR="00427E7E">
              <w:t>;</w:t>
            </w:r>
            <w:r w:rsidR="00023E01" w:rsidRPr="00023E01">
              <w:t xml:space="preserve"> </w:t>
            </w:r>
          </w:p>
          <w:p w:rsidR="00427E7E" w:rsidRDefault="00427E7E" w:rsidP="00084EFD">
            <w:pPr>
              <w:pStyle w:val="a3"/>
              <w:ind w:left="287" w:hanging="287"/>
            </w:pPr>
            <w:r>
              <w:t>В</w:t>
            </w:r>
            <w:r w:rsidR="00C56D44">
              <w:t>ыбира</w:t>
            </w:r>
            <w:r w:rsidR="00023E01">
              <w:t>ет</w:t>
            </w:r>
            <w:r w:rsidR="00C56D44">
              <w:t xml:space="preserve"> </w:t>
            </w:r>
            <w:r>
              <w:t>необходимое количество товара;</w:t>
            </w:r>
          </w:p>
          <w:p w:rsidR="00427E7E" w:rsidRDefault="00427E7E" w:rsidP="00084EFD">
            <w:pPr>
              <w:pStyle w:val="a3"/>
              <w:ind w:left="287" w:hanging="287"/>
            </w:pPr>
            <w:r>
              <w:t>П</w:t>
            </w:r>
            <w:r w:rsidR="00C56D44">
              <w:t>рикрепляет изобра</w:t>
            </w:r>
            <w:r w:rsidR="00023E01">
              <w:t>ж</w:t>
            </w:r>
            <w:r w:rsidR="00C56D44">
              <w:t>ение,</w:t>
            </w:r>
            <w:r w:rsidR="00023E01">
              <w:t xml:space="preserve"> </w:t>
            </w:r>
            <w:r>
              <w:t>которое нужно</w:t>
            </w:r>
            <w:r w:rsidR="00C56D44">
              <w:t xml:space="preserve"> нанести</w:t>
            </w:r>
            <w:r>
              <w:t xml:space="preserve"> на сувенирную продукцию, если это требуется;</w:t>
            </w:r>
          </w:p>
          <w:p w:rsidR="00427E7E" w:rsidRDefault="00427E7E" w:rsidP="00084EFD">
            <w:pPr>
              <w:pStyle w:val="a3"/>
              <w:ind w:left="287" w:hanging="287"/>
            </w:pPr>
            <w:r>
              <w:t>В</w:t>
            </w:r>
            <w:r w:rsidR="003A4039">
              <w:t xml:space="preserve">писывает </w:t>
            </w:r>
            <w:r w:rsidR="00C56D44">
              <w:t>ФИО</w:t>
            </w:r>
            <w:r w:rsidR="003A4039">
              <w:t>,</w:t>
            </w:r>
            <w:r w:rsidR="00C56D44">
              <w:t xml:space="preserve"> адрес эл</w:t>
            </w:r>
            <w:r>
              <w:t>ектронный</w:t>
            </w:r>
            <w:r w:rsidR="00C56D44">
              <w:t xml:space="preserve"> почты</w:t>
            </w:r>
            <w:r>
              <w:t>;</w:t>
            </w:r>
          </w:p>
          <w:p w:rsidR="00427E7E" w:rsidRDefault="00427E7E" w:rsidP="00084EFD">
            <w:pPr>
              <w:pStyle w:val="a3"/>
              <w:ind w:left="287" w:hanging="287"/>
            </w:pPr>
            <w:r>
              <w:t>Выбирает офис для получения заказа;</w:t>
            </w:r>
          </w:p>
          <w:p w:rsidR="00427E7E" w:rsidRDefault="00427E7E" w:rsidP="00084EFD">
            <w:pPr>
              <w:pStyle w:val="a3"/>
              <w:ind w:left="287" w:hanging="287"/>
            </w:pPr>
            <w:r>
              <w:t>Отправляет заявку;</w:t>
            </w:r>
          </w:p>
          <w:p w:rsidR="00001048" w:rsidRDefault="00427E7E" w:rsidP="00084EFD">
            <w:pPr>
              <w:pStyle w:val="a3"/>
              <w:ind w:left="287" w:hanging="287"/>
            </w:pPr>
            <w:r>
              <w:t>Далее менеджер звонит клиенту для подтверждения заказа;</w:t>
            </w:r>
          </w:p>
          <w:p w:rsidR="00427E7E" w:rsidRDefault="00427E7E" w:rsidP="00084EFD">
            <w:pPr>
              <w:pStyle w:val="a3"/>
              <w:ind w:left="287" w:hanging="287"/>
            </w:pPr>
            <w:r>
              <w:t>Заказ после подтверждения отправляется на производство;</w:t>
            </w:r>
          </w:p>
          <w:p w:rsidR="00427E7E" w:rsidRDefault="00427E7E" w:rsidP="00084EFD">
            <w:pPr>
              <w:pStyle w:val="a3"/>
              <w:ind w:left="287" w:hanging="287"/>
            </w:pPr>
            <w:r>
              <w:t>Заказ доставляется в необходимый офис, если это требуется;</w:t>
            </w:r>
          </w:p>
          <w:p w:rsidR="00427E7E" w:rsidRDefault="00427E7E" w:rsidP="00084EFD">
            <w:pPr>
              <w:pStyle w:val="a3"/>
              <w:ind w:left="287" w:hanging="287"/>
            </w:pPr>
            <w:r>
              <w:t>Опо</w:t>
            </w:r>
            <w:r w:rsidR="00FB094C">
              <w:t>вещение приходит клиенту о готовности;</w:t>
            </w:r>
          </w:p>
          <w:p w:rsidR="00427E7E" w:rsidRPr="00E11205" w:rsidRDefault="00FB094C" w:rsidP="00084EFD">
            <w:pPr>
              <w:pStyle w:val="a3"/>
              <w:ind w:left="287" w:hanging="287"/>
            </w:pPr>
            <w:r>
              <w:t>Клиент забирает заказ.</w:t>
            </w:r>
          </w:p>
        </w:tc>
      </w:tr>
      <w:tr w:rsidR="00001048" w:rsidRPr="001B095E" w:rsidTr="00084EFD">
        <w:trPr>
          <w:cantSplit/>
        </w:trPr>
        <w:tc>
          <w:tcPr>
            <w:tcW w:w="851" w:type="dxa"/>
            <w:noWrap/>
          </w:tcPr>
          <w:p w:rsidR="00001048" w:rsidRPr="00E11205" w:rsidRDefault="00001048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01048" w:rsidRPr="00E11205" w:rsidRDefault="001133D5" w:rsidP="00977756">
            <w:pPr>
              <w:rPr>
                <w:lang w:val="ru-RU"/>
              </w:rPr>
            </w:pPr>
            <w:r w:rsidRPr="001133D5">
              <w:rPr>
                <w:color w:val="000000"/>
                <w:szCs w:val="24"/>
                <w:lang w:val="ru-RU"/>
              </w:rPr>
              <w:t xml:space="preserve">Информация о </w:t>
            </w:r>
            <w:r w:rsidR="00982896">
              <w:rPr>
                <w:color w:val="000000"/>
                <w:szCs w:val="24"/>
                <w:lang w:val="ru-RU"/>
              </w:rPr>
              <w:t>клиентах должна храниться</w:t>
            </w:r>
            <w:r w:rsidRPr="001133D5">
              <w:rPr>
                <w:color w:val="000000"/>
                <w:szCs w:val="24"/>
                <w:lang w:val="ru-RU"/>
              </w:rPr>
              <w:t xml:space="preserve">? </w:t>
            </w:r>
            <w:r w:rsidRPr="003A4039">
              <w:rPr>
                <w:color w:val="000000"/>
                <w:szCs w:val="24"/>
                <w:lang w:val="ru-RU"/>
              </w:rPr>
              <w:t>Как долго?</w:t>
            </w:r>
          </w:p>
        </w:tc>
        <w:tc>
          <w:tcPr>
            <w:tcW w:w="4111" w:type="dxa"/>
            <w:noWrap/>
          </w:tcPr>
          <w:p w:rsidR="00001048" w:rsidRPr="00E11205" w:rsidRDefault="00C56D44" w:rsidP="00084EFD">
            <w:pPr>
              <w:rPr>
                <w:lang w:val="ru-RU"/>
              </w:rPr>
            </w:pPr>
            <w:r>
              <w:rPr>
                <w:lang w:val="ru-RU"/>
              </w:rPr>
              <w:t>Хранить постоянно</w:t>
            </w:r>
            <w:r w:rsidR="00023E01">
              <w:rPr>
                <w:lang w:val="ru-RU"/>
              </w:rPr>
              <w:t xml:space="preserve"> нужно информацию о клиентах.</w:t>
            </w:r>
          </w:p>
        </w:tc>
      </w:tr>
      <w:tr w:rsidR="00001048" w:rsidRPr="001B095E" w:rsidTr="00084EFD">
        <w:trPr>
          <w:cantSplit/>
        </w:trPr>
        <w:tc>
          <w:tcPr>
            <w:tcW w:w="851" w:type="dxa"/>
            <w:noWrap/>
          </w:tcPr>
          <w:p w:rsidR="00001048" w:rsidRPr="00E11205" w:rsidRDefault="00001048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01048" w:rsidRPr="001133D5" w:rsidRDefault="00023E01" w:rsidP="00084EFD">
            <w:pPr>
              <w:rPr>
                <w:lang w:val="ru-RU"/>
              </w:rPr>
            </w:pPr>
            <w:r>
              <w:rPr>
                <w:color w:val="000000"/>
                <w:szCs w:val="24"/>
                <w:lang w:val="ru-RU"/>
              </w:rPr>
              <w:t>Н</w:t>
            </w:r>
            <w:r w:rsidR="001133D5" w:rsidRPr="001133D5">
              <w:rPr>
                <w:color w:val="000000"/>
                <w:szCs w:val="24"/>
                <w:lang w:val="ru-RU"/>
              </w:rPr>
              <w:t>ужна</w:t>
            </w:r>
            <w:r>
              <w:rPr>
                <w:color w:val="000000"/>
                <w:szCs w:val="24"/>
                <w:lang w:val="ru-RU"/>
              </w:rPr>
              <w:t xml:space="preserve"> ли </w:t>
            </w:r>
            <w:r w:rsidR="001133D5" w:rsidRPr="001133D5">
              <w:rPr>
                <w:color w:val="000000"/>
                <w:szCs w:val="24"/>
                <w:lang w:val="ru-RU"/>
              </w:rPr>
              <w:t xml:space="preserve"> регистрация?</w:t>
            </w:r>
          </w:p>
        </w:tc>
        <w:tc>
          <w:tcPr>
            <w:tcW w:w="4111" w:type="dxa"/>
            <w:noWrap/>
          </w:tcPr>
          <w:p w:rsidR="00001048" w:rsidRPr="00E11205" w:rsidRDefault="00FB094C" w:rsidP="00084EFD">
            <w:pPr>
              <w:rPr>
                <w:lang w:val="ru-RU"/>
              </w:rPr>
            </w:pPr>
            <w:r>
              <w:rPr>
                <w:lang w:val="ru-RU"/>
              </w:rPr>
              <w:t xml:space="preserve">Заказ можно сделать без регистрации.  </w:t>
            </w:r>
            <w:r w:rsidR="00023E01">
              <w:rPr>
                <w:lang w:val="ru-RU"/>
              </w:rPr>
              <w:t xml:space="preserve">Нужна </w:t>
            </w:r>
            <w:r>
              <w:rPr>
                <w:lang w:val="ru-RU"/>
              </w:rPr>
              <w:t>регистрация для авторизации клиентов для более быстрого получения услуг.</w:t>
            </w:r>
          </w:p>
        </w:tc>
      </w:tr>
      <w:tr w:rsidR="00001048" w:rsidRPr="001B095E" w:rsidTr="00084EFD">
        <w:trPr>
          <w:cantSplit/>
        </w:trPr>
        <w:tc>
          <w:tcPr>
            <w:tcW w:w="851" w:type="dxa"/>
            <w:noWrap/>
          </w:tcPr>
          <w:p w:rsidR="00001048" w:rsidRPr="00E11205" w:rsidRDefault="00001048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01048" w:rsidRPr="001133D5" w:rsidRDefault="001133D5" w:rsidP="00084EFD">
            <w:pPr>
              <w:rPr>
                <w:lang w:val="ru-RU"/>
              </w:rPr>
            </w:pPr>
            <w:r w:rsidRPr="001133D5">
              <w:rPr>
                <w:color w:val="000000"/>
                <w:szCs w:val="24"/>
                <w:lang w:val="ru-RU"/>
              </w:rPr>
              <w:t>Как на данный момент осуществляется возврат продукции</w:t>
            </w:r>
            <w:r w:rsidR="00FB094C">
              <w:rPr>
                <w:color w:val="000000"/>
                <w:szCs w:val="24"/>
                <w:lang w:val="ru-RU"/>
              </w:rPr>
              <w:t>? Р</w:t>
            </w:r>
            <w:r w:rsidRPr="001133D5">
              <w:rPr>
                <w:color w:val="000000"/>
                <w:szCs w:val="24"/>
                <w:lang w:val="ru-RU"/>
              </w:rPr>
              <w:t>ассматриваются претензии клиентов?</w:t>
            </w:r>
          </w:p>
        </w:tc>
        <w:tc>
          <w:tcPr>
            <w:tcW w:w="4111" w:type="dxa"/>
            <w:noWrap/>
          </w:tcPr>
          <w:p w:rsidR="00001048" w:rsidRPr="00E11205" w:rsidRDefault="00C56D44" w:rsidP="00982896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есть </w:t>
            </w:r>
            <w:r w:rsidR="00982896">
              <w:rPr>
                <w:lang w:val="ru-RU"/>
              </w:rPr>
              <w:t>существенный</w:t>
            </w:r>
            <w:r w:rsidR="00023E01">
              <w:rPr>
                <w:lang w:val="ru-RU"/>
              </w:rPr>
              <w:t xml:space="preserve"> брак, то осуществляется</w:t>
            </w:r>
            <w:r w:rsidR="00FB094C">
              <w:rPr>
                <w:lang w:val="ru-RU"/>
              </w:rPr>
              <w:t xml:space="preserve"> возврат.</w:t>
            </w:r>
            <w:r w:rsidR="00023E01">
              <w:rPr>
                <w:lang w:val="ru-RU"/>
              </w:rPr>
              <w:t xml:space="preserve"> </w:t>
            </w:r>
          </w:p>
        </w:tc>
      </w:tr>
      <w:tr w:rsidR="00001048" w:rsidRPr="001B095E" w:rsidTr="00084EFD">
        <w:trPr>
          <w:cantSplit/>
        </w:trPr>
        <w:tc>
          <w:tcPr>
            <w:tcW w:w="851" w:type="dxa"/>
            <w:noWrap/>
          </w:tcPr>
          <w:p w:rsidR="00001048" w:rsidRPr="00E11205" w:rsidRDefault="00001048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001048" w:rsidRPr="00E11205" w:rsidRDefault="00C56D44" w:rsidP="00084EFD">
            <w:pPr>
              <w:rPr>
                <w:lang w:val="ru-RU"/>
              </w:rPr>
            </w:pPr>
            <w:r>
              <w:rPr>
                <w:lang w:val="ru-RU"/>
              </w:rPr>
              <w:t>Не забрали заказ на продажу</w:t>
            </w:r>
            <w:r w:rsidR="00023E01">
              <w:rPr>
                <w:lang w:val="ru-RU"/>
              </w:rPr>
              <w:t>, что необходимо делать?</w:t>
            </w:r>
          </w:p>
        </w:tc>
        <w:tc>
          <w:tcPr>
            <w:tcW w:w="4111" w:type="dxa"/>
            <w:noWrap/>
          </w:tcPr>
          <w:p w:rsidR="00043ADC" w:rsidRPr="00023E01" w:rsidRDefault="00023E01" w:rsidP="00982896">
            <w:pPr>
              <w:rPr>
                <w:lang w:val="ru-RU"/>
              </w:rPr>
            </w:pPr>
            <w:r w:rsidRPr="00023E01">
              <w:rPr>
                <w:lang w:val="ru-RU"/>
              </w:rPr>
              <w:t>Выставить на стенд в точках продажи вместе с готовой продукцией.</w:t>
            </w:r>
          </w:p>
        </w:tc>
      </w:tr>
      <w:tr w:rsidR="00C56D44" w:rsidRPr="00E11205" w:rsidTr="00084EFD">
        <w:trPr>
          <w:cantSplit/>
        </w:trPr>
        <w:tc>
          <w:tcPr>
            <w:tcW w:w="9356" w:type="dxa"/>
            <w:gridSpan w:val="3"/>
            <w:shd w:val="clear" w:color="auto" w:fill="D9D9D9" w:themeFill="background1" w:themeFillShade="D9"/>
            <w:noWrap/>
          </w:tcPr>
          <w:p w:rsidR="00C56D44" w:rsidRPr="00A02F44" w:rsidRDefault="00C56D44" w:rsidP="00043ADC">
            <w:pPr>
              <w:pStyle w:val="29"/>
              <w:numPr>
                <w:ilvl w:val="1"/>
                <w:numId w:val="1"/>
              </w:numPr>
              <w:ind w:left="426" w:hanging="437"/>
            </w:pPr>
            <w:bookmarkStart w:id="15" w:name="_Toc67086749"/>
            <w:r w:rsidRPr="00D300AA">
              <w:t>Смежные системы, контекст, среда</w:t>
            </w:r>
            <w:bookmarkEnd w:id="15"/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E11205" w:rsidRDefault="00F14E49" w:rsidP="00084EFD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C56D44" w:rsidRDefault="00C56D44" w:rsidP="00084EFD">
            <w:pPr>
              <w:rPr>
                <w:lang w:val="ru-RU"/>
              </w:rPr>
            </w:pPr>
            <w:r w:rsidRPr="00C56D44">
              <w:rPr>
                <w:color w:val="000000"/>
                <w:szCs w:val="24"/>
                <w:lang w:val="ru-RU"/>
              </w:rPr>
              <w:t xml:space="preserve">Какие аппаратные средства вы используете для обработки заказов? Какое ПО на них установлено? Как они связаны? Имеются ли у </w:t>
            </w:r>
            <w:r w:rsidR="005E4148">
              <w:rPr>
                <w:color w:val="000000"/>
                <w:szCs w:val="24"/>
                <w:lang w:val="ru-RU"/>
              </w:rPr>
              <w:t>В</w:t>
            </w:r>
            <w:r w:rsidRPr="00C56D44">
              <w:rPr>
                <w:color w:val="000000"/>
                <w:szCs w:val="24"/>
                <w:lang w:val="ru-RU"/>
              </w:rPr>
              <w:t>ас иные аппаратные средства (серверы, жесткие диски)? Кто отвечает за их работу?</w:t>
            </w:r>
          </w:p>
        </w:tc>
        <w:tc>
          <w:tcPr>
            <w:tcW w:w="4111" w:type="dxa"/>
            <w:noWrap/>
          </w:tcPr>
          <w:p w:rsidR="00F14E49" w:rsidRPr="00023E01" w:rsidRDefault="00023E01" w:rsidP="0098289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F310F3" w:rsidRPr="00023E01">
              <w:rPr>
                <w:lang w:val="ru-RU"/>
              </w:rPr>
              <w:t>пециалист</w:t>
            </w:r>
            <w:r>
              <w:rPr>
                <w:lang w:val="ru-RU"/>
              </w:rPr>
              <w:t xml:space="preserve"> </w:t>
            </w:r>
            <w:r w:rsidR="00F310F3" w:rsidRPr="00023E01">
              <w:rPr>
                <w:lang w:val="ru-RU"/>
              </w:rPr>
              <w:t>может предоставить подробную информацию по характеристикам аппаратной части</w:t>
            </w:r>
            <w:r w:rsidR="00FB094C">
              <w:rPr>
                <w:lang w:val="ru-RU"/>
              </w:rPr>
              <w:t xml:space="preserve">. </w:t>
            </w:r>
            <w:r w:rsidR="00FB094C" w:rsidRPr="00FB094C">
              <w:rPr>
                <w:highlight w:val="lightGray"/>
                <w:lang w:val="ru-RU"/>
              </w:rPr>
              <w:t>Требуется дополнительная информация от технического специалиста фирмы.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E11205" w:rsidRDefault="00F14E49" w:rsidP="00084EFD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C56D44" w:rsidRDefault="00C56D44" w:rsidP="00084EFD">
            <w:pPr>
              <w:rPr>
                <w:lang w:val="ru-RU"/>
              </w:rPr>
            </w:pPr>
            <w:r w:rsidRPr="00C56D44">
              <w:rPr>
                <w:color w:val="000000"/>
                <w:szCs w:val="24"/>
                <w:lang w:val="ru-RU"/>
              </w:rPr>
              <w:t xml:space="preserve">Как </w:t>
            </w:r>
            <w:r w:rsidR="00FB094C">
              <w:rPr>
                <w:color w:val="000000"/>
                <w:szCs w:val="24"/>
                <w:lang w:val="ru-RU"/>
              </w:rPr>
              <w:t>взаимосвязаны ваши точки продаж сейчас</w:t>
            </w:r>
            <w:r w:rsidRPr="00C56D44">
              <w:rPr>
                <w:color w:val="000000"/>
                <w:szCs w:val="24"/>
                <w:lang w:val="ru-RU"/>
              </w:rPr>
              <w:t>?</w:t>
            </w:r>
          </w:p>
        </w:tc>
        <w:tc>
          <w:tcPr>
            <w:tcW w:w="4111" w:type="dxa"/>
            <w:noWrap/>
          </w:tcPr>
          <w:p w:rsidR="00F310F3" w:rsidRPr="00E11205" w:rsidRDefault="00B75158" w:rsidP="00B75158">
            <w:pPr>
              <w:rPr>
                <w:lang w:val="ru-RU"/>
              </w:rPr>
            </w:pPr>
            <w:r>
              <w:rPr>
                <w:lang w:val="ru-RU"/>
              </w:rPr>
              <w:t>Взаимосвязь осуществляется п</w:t>
            </w:r>
            <w:r w:rsidR="005E4148">
              <w:rPr>
                <w:lang w:val="ru-RU"/>
              </w:rPr>
              <w:t>осредством интернета</w:t>
            </w:r>
            <w:r w:rsidR="00FB094C">
              <w:rPr>
                <w:lang w:val="ru-RU"/>
              </w:rPr>
              <w:t>.</w:t>
            </w:r>
          </w:p>
        </w:tc>
      </w:tr>
      <w:tr w:rsidR="00F14E49" w:rsidRPr="00E27DDB" w:rsidTr="00084EFD">
        <w:trPr>
          <w:cantSplit/>
        </w:trPr>
        <w:tc>
          <w:tcPr>
            <w:tcW w:w="851" w:type="dxa"/>
            <w:noWrap/>
          </w:tcPr>
          <w:p w:rsidR="00F14E49" w:rsidRPr="00C54276" w:rsidRDefault="00F14E49" w:rsidP="00084EFD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C56D44" w:rsidRDefault="00023E01" w:rsidP="00084EFD">
            <w:pPr>
              <w:rPr>
                <w:lang w:val="ru-RU"/>
              </w:rPr>
            </w:pPr>
            <w:r>
              <w:rPr>
                <w:color w:val="000000"/>
                <w:szCs w:val="24"/>
                <w:lang w:val="ru-RU"/>
              </w:rPr>
              <w:t>Есть ли у Вас серверы баз данных?</w:t>
            </w:r>
          </w:p>
        </w:tc>
        <w:tc>
          <w:tcPr>
            <w:tcW w:w="4111" w:type="dxa"/>
            <w:noWrap/>
          </w:tcPr>
          <w:p w:rsidR="00F14E49" w:rsidRPr="00E11205" w:rsidRDefault="00F310F3" w:rsidP="00084EFD">
            <w:pPr>
              <w:rPr>
                <w:lang w:val="ru-RU"/>
              </w:rPr>
            </w:pPr>
            <w:r>
              <w:rPr>
                <w:lang w:val="ru-RU"/>
              </w:rPr>
              <w:t xml:space="preserve">Нет </w:t>
            </w:r>
            <w:r w:rsidR="00023E01">
              <w:rPr>
                <w:lang w:val="ru-RU"/>
              </w:rPr>
              <w:t>сервера баз данных</w:t>
            </w:r>
            <w:r w:rsidR="00FB094C">
              <w:rPr>
                <w:lang w:val="ru-RU"/>
              </w:rPr>
              <w:t xml:space="preserve"> на данный момент.</w:t>
            </w:r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C54276" w:rsidRDefault="00F14E49" w:rsidP="00084EFD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C56D44" w:rsidRDefault="00C56D44" w:rsidP="00084EFD">
            <w:pPr>
              <w:rPr>
                <w:lang w:val="ru-RU"/>
              </w:rPr>
            </w:pPr>
            <w:r w:rsidRPr="00C56D44">
              <w:rPr>
                <w:color w:val="000000"/>
                <w:szCs w:val="24"/>
                <w:lang w:val="ru-RU"/>
              </w:rPr>
              <w:t>Нужна ли интеграция с соц</w:t>
            </w:r>
            <w:r w:rsidR="00FB094C">
              <w:rPr>
                <w:color w:val="000000"/>
                <w:szCs w:val="24"/>
                <w:lang w:val="ru-RU"/>
              </w:rPr>
              <w:t xml:space="preserve">иальными </w:t>
            </w:r>
            <w:r w:rsidRPr="00C56D44">
              <w:rPr>
                <w:color w:val="000000"/>
                <w:szCs w:val="24"/>
                <w:lang w:val="ru-RU"/>
              </w:rPr>
              <w:t>сетями?</w:t>
            </w:r>
          </w:p>
        </w:tc>
        <w:tc>
          <w:tcPr>
            <w:tcW w:w="4111" w:type="dxa"/>
            <w:noWrap/>
          </w:tcPr>
          <w:p w:rsidR="00F14E49" w:rsidRPr="00C54276" w:rsidRDefault="005E4148" w:rsidP="00084EFD">
            <w:pPr>
              <w:rPr>
                <w:lang w:val="ru-RU"/>
              </w:rPr>
            </w:pPr>
            <w:r>
              <w:rPr>
                <w:lang w:val="ru-RU"/>
              </w:rPr>
              <w:t>Необходимо интегрировать</w:t>
            </w:r>
            <w:r w:rsidR="00FB094C">
              <w:rPr>
                <w:lang w:val="ru-RU"/>
              </w:rPr>
              <w:t xml:space="preserve"> систему </w:t>
            </w:r>
            <w:r>
              <w:rPr>
                <w:lang w:val="ru-RU"/>
              </w:rPr>
              <w:t xml:space="preserve"> с соц</w:t>
            </w:r>
            <w:r w:rsidR="00FB094C">
              <w:rPr>
                <w:lang w:val="ru-RU"/>
              </w:rPr>
              <w:t xml:space="preserve">иальными </w:t>
            </w:r>
            <w:r>
              <w:rPr>
                <w:lang w:val="ru-RU"/>
              </w:rPr>
              <w:t>сетями.</w:t>
            </w:r>
          </w:p>
        </w:tc>
      </w:tr>
      <w:tr w:rsidR="00F14E49" w:rsidRPr="00E27DDB" w:rsidTr="00084EFD">
        <w:trPr>
          <w:cantSplit/>
        </w:trPr>
        <w:tc>
          <w:tcPr>
            <w:tcW w:w="851" w:type="dxa"/>
            <w:noWrap/>
          </w:tcPr>
          <w:p w:rsidR="00F14E49" w:rsidRPr="00E11205" w:rsidRDefault="00F14E49" w:rsidP="00084EFD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C56D44" w:rsidRDefault="00C56D44" w:rsidP="00084EFD">
            <w:pPr>
              <w:rPr>
                <w:lang w:val="ru-RU"/>
              </w:rPr>
            </w:pPr>
            <w:r w:rsidRPr="00C56D44">
              <w:rPr>
                <w:color w:val="000000"/>
                <w:szCs w:val="24"/>
                <w:lang w:val="ru-RU"/>
              </w:rPr>
              <w:t xml:space="preserve">Готовы ли вы приобретать аппаратные средства, если это понадобится в целях </w:t>
            </w:r>
            <w:r w:rsidR="00FB094C">
              <w:rPr>
                <w:color w:val="000000"/>
                <w:szCs w:val="24"/>
                <w:lang w:val="ru-RU"/>
              </w:rPr>
              <w:t xml:space="preserve">увеличения </w:t>
            </w:r>
            <w:r w:rsidRPr="00C56D44">
              <w:rPr>
                <w:color w:val="000000"/>
                <w:szCs w:val="24"/>
                <w:lang w:val="ru-RU"/>
              </w:rPr>
              <w:t xml:space="preserve"> производительности?</w:t>
            </w:r>
          </w:p>
        </w:tc>
        <w:tc>
          <w:tcPr>
            <w:tcW w:w="4111" w:type="dxa"/>
            <w:noWrap/>
          </w:tcPr>
          <w:p w:rsidR="00F14E49" w:rsidRPr="001A7B5E" w:rsidRDefault="00FB094C" w:rsidP="00084EFD">
            <w:pPr>
              <w:rPr>
                <w:lang w:val="ru-RU"/>
              </w:rPr>
            </w:pPr>
            <w:r>
              <w:rPr>
                <w:lang w:val="ru-RU"/>
              </w:rPr>
              <w:t>Г</w:t>
            </w:r>
            <w:r w:rsidR="005E4148">
              <w:rPr>
                <w:lang w:val="ru-RU"/>
              </w:rPr>
              <w:t>отовы</w:t>
            </w:r>
            <w:r>
              <w:rPr>
                <w:lang w:val="ru-RU"/>
              </w:rPr>
              <w:t xml:space="preserve"> приобретать аппаратные средства, если это потребуется.</w:t>
            </w:r>
            <w:r w:rsidR="005E4148">
              <w:rPr>
                <w:lang w:val="ru-RU"/>
              </w:rPr>
              <w:t xml:space="preserve"> </w:t>
            </w:r>
          </w:p>
        </w:tc>
      </w:tr>
      <w:tr w:rsidR="00F14E49" w:rsidRPr="00E27DDB" w:rsidTr="00084EFD">
        <w:trPr>
          <w:cantSplit/>
        </w:trPr>
        <w:tc>
          <w:tcPr>
            <w:tcW w:w="851" w:type="dxa"/>
            <w:noWrap/>
          </w:tcPr>
          <w:p w:rsidR="00F14E49" w:rsidRPr="00C54276" w:rsidRDefault="00F14E49" w:rsidP="00084EFD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C54276" w:rsidRDefault="00C56D44" w:rsidP="00084EFD">
            <w:pPr>
              <w:rPr>
                <w:lang w:val="ru-RU"/>
              </w:rPr>
            </w:pPr>
            <w:r w:rsidRPr="00C56D44">
              <w:rPr>
                <w:color w:val="000000"/>
                <w:szCs w:val="24"/>
                <w:lang w:val="ru-RU"/>
              </w:rPr>
              <w:t xml:space="preserve">Какая система будет отвечать за хранение данных? </w:t>
            </w:r>
            <w:r w:rsidRPr="005E4148">
              <w:rPr>
                <w:color w:val="000000"/>
                <w:szCs w:val="24"/>
                <w:lang w:val="ru-RU"/>
              </w:rPr>
              <w:t>Где она будет располагаться?</w:t>
            </w:r>
          </w:p>
        </w:tc>
        <w:tc>
          <w:tcPr>
            <w:tcW w:w="4111" w:type="dxa"/>
            <w:noWrap/>
          </w:tcPr>
          <w:p w:rsidR="00F14E49" w:rsidRPr="00E11205" w:rsidRDefault="00FB094C" w:rsidP="00084EFD">
            <w:pPr>
              <w:rPr>
                <w:lang w:val="ru-RU"/>
              </w:rPr>
            </w:pPr>
            <w:r>
              <w:rPr>
                <w:lang w:val="ru-RU"/>
              </w:rPr>
              <w:t>Данные будут хранится на О</w:t>
            </w:r>
            <w:r w:rsidR="00F310F3">
              <w:rPr>
                <w:lang w:val="ru-RU"/>
              </w:rPr>
              <w:t>блак</w:t>
            </w:r>
            <w:r>
              <w:rPr>
                <w:lang w:val="ru-RU"/>
              </w:rPr>
              <w:t>е.</w:t>
            </w:r>
          </w:p>
        </w:tc>
      </w:tr>
      <w:tr w:rsidR="00C56D44" w:rsidRPr="00E27DDB" w:rsidTr="00084EFD">
        <w:trPr>
          <w:cantSplit/>
        </w:trPr>
        <w:tc>
          <w:tcPr>
            <w:tcW w:w="851" w:type="dxa"/>
            <w:noWrap/>
          </w:tcPr>
          <w:p w:rsidR="00C56D44" w:rsidRPr="00C54276" w:rsidRDefault="00C56D44" w:rsidP="00084EFD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C56D44" w:rsidRPr="00C56D44" w:rsidRDefault="00C56D44" w:rsidP="00084EFD">
            <w:pPr>
              <w:rPr>
                <w:lang w:val="ru-RU"/>
              </w:rPr>
            </w:pPr>
            <w:r w:rsidRPr="00C56D44">
              <w:rPr>
                <w:color w:val="000000"/>
                <w:szCs w:val="24"/>
                <w:lang w:val="ru-RU"/>
              </w:rPr>
              <w:t>Имеется ли у вас сервис е-</w:t>
            </w:r>
            <w:r>
              <w:rPr>
                <w:color w:val="000000"/>
                <w:szCs w:val="24"/>
              </w:rPr>
              <w:t>mail</w:t>
            </w:r>
            <w:r w:rsidRPr="00C56D44">
              <w:rPr>
                <w:color w:val="000000"/>
                <w:szCs w:val="24"/>
                <w:lang w:val="ru-RU"/>
              </w:rPr>
              <w:t xml:space="preserve"> рассылки?</w:t>
            </w:r>
          </w:p>
        </w:tc>
        <w:tc>
          <w:tcPr>
            <w:tcW w:w="4111" w:type="dxa"/>
            <w:noWrap/>
          </w:tcPr>
          <w:p w:rsidR="00C56D44" w:rsidRPr="00E11205" w:rsidRDefault="00F310F3" w:rsidP="00084EFD">
            <w:pPr>
              <w:rPr>
                <w:lang w:val="ru-RU"/>
              </w:rPr>
            </w:pPr>
            <w:r>
              <w:rPr>
                <w:lang w:val="ru-RU"/>
              </w:rPr>
              <w:t>Сейчас нет</w:t>
            </w:r>
            <w:r w:rsidR="00FB094C">
              <w:rPr>
                <w:lang w:val="ru-RU"/>
              </w:rPr>
              <w:t xml:space="preserve"> сервиса </w:t>
            </w:r>
            <w:r w:rsidR="00FB094C" w:rsidRPr="00C56D44">
              <w:rPr>
                <w:color w:val="000000"/>
                <w:szCs w:val="24"/>
                <w:lang w:val="ru-RU"/>
              </w:rPr>
              <w:t>е-</w:t>
            </w:r>
            <w:r w:rsidR="00FB094C">
              <w:rPr>
                <w:color w:val="000000"/>
                <w:szCs w:val="24"/>
              </w:rPr>
              <w:t>mail</w:t>
            </w:r>
            <w:r w:rsidR="00FB094C" w:rsidRPr="00C56D44">
              <w:rPr>
                <w:color w:val="000000"/>
                <w:szCs w:val="24"/>
                <w:lang w:val="ru-RU"/>
              </w:rPr>
              <w:t xml:space="preserve"> рассылки</w:t>
            </w:r>
            <w:r w:rsidR="00FB094C">
              <w:rPr>
                <w:color w:val="000000"/>
                <w:szCs w:val="24"/>
                <w:lang w:val="ru-RU"/>
              </w:rPr>
              <w:t>.</w:t>
            </w:r>
          </w:p>
        </w:tc>
      </w:tr>
      <w:tr w:rsidR="00C56D44" w:rsidRPr="00E27DDB" w:rsidTr="00084EFD">
        <w:trPr>
          <w:cantSplit/>
        </w:trPr>
        <w:tc>
          <w:tcPr>
            <w:tcW w:w="851" w:type="dxa"/>
            <w:noWrap/>
          </w:tcPr>
          <w:p w:rsidR="00C56D44" w:rsidRPr="00C54276" w:rsidRDefault="00C56D44" w:rsidP="00084EFD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C56D44" w:rsidRPr="00C54276" w:rsidRDefault="003A4039" w:rsidP="00084EFD">
            <w:pPr>
              <w:rPr>
                <w:lang w:val="ru-RU"/>
              </w:rPr>
            </w:pPr>
            <w:r w:rsidRPr="00C56D44">
              <w:rPr>
                <w:color w:val="000000"/>
                <w:szCs w:val="24"/>
                <w:lang w:val="ru-RU"/>
              </w:rPr>
              <w:t xml:space="preserve">Имеется ли у вас сервис </w:t>
            </w:r>
            <w:r w:rsidR="00C56D44" w:rsidRPr="003A4039">
              <w:rPr>
                <w:color w:val="000000"/>
                <w:szCs w:val="24"/>
                <w:lang w:val="ru-RU"/>
              </w:rPr>
              <w:t>СМС-рассылки?</w:t>
            </w:r>
          </w:p>
        </w:tc>
        <w:tc>
          <w:tcPr>
            <w:tcW w:w="4111" w:type="dxa"/>
            <w:noWrap/>
          </w:tcPr>
          <w:p w:rsidR="00C56D44" w:rsidRPr="00E11205" w:rsidRDefault="00F310F3" w:rsidP="00084EFD">
            <w:pPr>
              <w:rPr>
                <w:lang w:val="ru-RU"/>
              </w:rPr>
            </w:pPr>
            <w:r>
              <w:rPr>
                <w:lang w:val="ru-RU"/>
              </w:rPr>
              <w:t xml:space="preserve">Сейчас </w:t>
            </w:r>
            <w:r w:rsidR="00FB094C">
              <w:rPr>
                <w:lang w:val="ru-RU"/>
              </w:rPr>
              <w:t xml:space="preserve">нет </w:t>
            </w:r>
            <w:r w:rsidR="00FB094C" w:rsidRPr="00C56D44">
              <w:rPr>
                <w:color w:val="000000"/>
                <w:szCs w:val="24"/>
                <w:lang w:val="ru-RU"/>
              </w:rPr>
              <w:t xml:space="preserve">сервис </w:t>
            </w:r>
            <w:r w:rsidR="00FB094C" w:rsidRPr="003A4039">
              <w:rPr>
                <w:color w:val="000000"/>
                <w:szCs w:val="24"/>
                <w:lang w:val="ru-RU"/>
              </w:rPr>
              <w:t>СМС-рассылки</w:t>
            </w:r>
            <w:r w:rsidR="00FB094C">
              <w:rPr>
                <w:color w:val="000000"/>
                <w:szCs w:val="24"/>
                <w:lang w:val="ru-RU"/>
              </w:rPr>
              <w:t>.</w:t>
            </w:r>
          </w:p>
        </w:tc>
      </w:tr>
      <w:tr w:rsidR="00C56D44" w:rsidRPr="00E27DDB" w:rsidTr="00084EFD">
        <w:trPr>
          <w:cantSplit/>
        </w:trPr>
        <w:tc>
          <w:tcPr>
            <w:tcW w:w="851" w:type="dxa"/>
            <w:noWrap/>
          </w:tcPr>
          <w:p w:rsidR="00C56D44" w:rsidRPr="00C54276" w:rsidRDefault="00C56D44" w:rsidP="00084EFD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C56D44" w:rsidRPr="00F310F3" w:rsidRDefault="00F310F3" w:rsidP="00084EFD">
            <w:pPr>
              <w:rPr>
                <w:lang w:val="ru-RU"/>
              </w:rPr>
            </w:pPr>
            <w:r w:rsidRPr="00F310F3">
              <w:rPr>
                <w:color w:val="000000"/>
                <w:szCs w:val="24"/>
                <w:lang w:val="ru-RU"/>
              </w:rPr>
              <w:t xml:space="preserve">Нужна ли защита </w:t>
            </w:r>
            <w:r w:rsidR="00FB094C">
              <w:rPr>
                <w:color w:val="000000"/>
                <w:szCs w:val="24"/>
                <w:lang w:val="ru-RU"/>
              </w:rPr>
              <w:t>сайта</w:t>
            </w:r>
            <w:r w:rsidRPr="00F310F3">
              <w:rPr>
                <w:color w:val="000000"/>
                <w:szCs w:val="24"/>
                <w:lang w:val="ru-RU"/>
              </w:rPr>
              <w:t xml:space="preserve"> от спама и взлома?</w:t>
            </w:r>
          </w:p>
        </w:tc>
        <w:tc>
          <w:tcPr>
            <w:tcW w:w="4111" w:type="dxa"/>
            <w:noWrap/>
          </w:tcPr>
          <w:p w:rsidR="00C56D44" w:rsidRPr="00E11205" w:rsidRDefault="00FB094C" w:rsidP="00084EFD">
            <w:pPr>
              <w:rPr>
                <w:lang w:val="ru-RU"/>
              </w:rPr>
            </w:pPr>
            <w:r>
              <w:rPr>
                <w:color w:val="000000"/>
                <w:szCs w:val="24"/>
                <w:lang w:val="ru-RU"/>
              </w:rPr>
              <w:t xml:space="preserve">Нужна </w:t>
            </w:r>
            <w:r w:rsidRPr="00F310F3">
              <w:rPr>
                <w:color w:val="000000"/>
                <w:szCs w:val="24"/>
                <w:lang w:val="ru-RU"/>
              </w:rPr>
              <w:t xml:space="preserve">защита </w:t>
            </w:r>
            <w:r>
              <w:rPr>
                <w:color w:val="000000"/>
                <w:szCs w:val="24"/>
                <w:lang w:val="ru-RU"/>
              </w:rPr>
              <w:t>сайта</w:t>
            </w:r>
            <w:r w:rsidRPr="00F310F3">
              <w:rPr>
                <w:color w:val="000000"/>
                <w:szCs w:val="24"/>
                <w:lang w:val="ru-RU"/>
              </w:rPr>
              <w:t xml:space="preserve"> от спама и взлома</w:t>
            </w:r>
            <w:r>
              <w:rPr>
                <w:color w:val="000000"/>
                <w:szCs w:val="24"/>
                <w:lang w:val="ru-RU"/>
              </w:rPr>
              <w:t>.</w:t>
            </w:r>
          </w:p>
        </w:tc>
      </w:tr>
      <w:tr w:rsidR="00C56D44" w:rsidRPr="00E27DDB" w:rsidTr="00084EFD">
        <w:trPr>
          <w:cantSplit/>
        </w:trPr>
        <w:tc>
          <w:tcPr>
            <w:tcW w:w="851" w:type="dxa"/>
            <w:noWrap/>
          </w:tcPr>
          <w:p w:rsidR="00C56D44" w:rsidRPr="00C54276" w:rsidRDefault="00C56D44" w:rsidP="00084EFD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C56D44" w:rsidRPr="00F310F3" w:rsidRDefault="00FB094C" w:rsidP="00084EFD">
            <w:pPr>
              <w:rPr>
                <w:lang w:val="ru-RU"/>
              </w:rPr>
            </w:pPr>
            <w:r>
              <w:rPr>
                <w:color w:val="000000"/>
                <w:szCs w:val="24"/>
                <w:lang w:val="ru-RU"/>
              </w:rPr>
              <w:t>Должна быть мобильная версия сайта для просмотра сайта с телефона?</w:t>
            </w:r>
          </w:p>
        </w:tc>
        <w:tc>
          <w:tcPr>
            <w:tcW w:w="4111" w:type="dxa"/>
            <w:noWrap/>
          </w:tcPr>
          <w:p w:rsidR="00C56D44" w:rsidRPr="00E11205" w:rsidRDefault="00FB094C" w:rsidP="00084EFD">
            <w:pPr>
              <w:rPr>
                <w:lang w:val="ru-RU"/>
              </w:rPr>
            </w:pPr>
            <w:r>
              <w:rPr>
                <w:color w:val="000000"/>
                <w:szCs w:val="24"/>
                <w:lang w:val="ru-RU"/>
              </w:rPr>
              <w:t>Должна быть мобильная версия сайта для просмотра сайта с телефона.</w:t>
            </w:r>
          </w:p>
        </w:tc>
      </w:tr>
      <w:tr w:rsidR="00C56D44" w:rsidRPr="00E27DDB" w:rsidTr="00084EFD">
        <w:trPr>
          <w:cantSplit/>
        </w:trPr>
        <w:tc>
          <w:tcPr>
            <w:tcW w:w="851" w:type="dxa"/>
            <w:noWrap/>
          </w:tcPr>
          <w:p w:rsidR="00C56D44" w:rsidRPr="00C54276" w:rsidRDefault="00C56D44" w:rsidP="00084EFD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C56D44" w:rsidRPr="00F310F3" w:rsidRDefault="00F310F3" w:rsidP="00084EFD">
            <w:pPr>
              <w:rPr>
                <w:lang w:val="ru-RU"/>
              </w:rPr>
            </w:pPr>
            <w:r w:rsidRPr="00F310F3">
              <w:rPr>
                <w:color w:val="000000"/>
                <w:szCs w:val="24"/>
                <w:lang w:val="ru-RU"/>
              </w:rPr>
              <w:t>Нужна ли версия сайта на других языках?</w:t>
            </w:r>
          </w:p>
        </w:tc>
        <w:tc>
          <w:tcPr>
            <w:tcW w:w="4111" w:type="dxa"/>
            <w:noWrap/>
          </w:tcPr>
          <w:p w:rsidR="00C56D44" w:rsidRPr="00E11205" w:rsidRDefault="005E4148" w:rsidP="00084EFD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F310F3">
              <w:rPr>
                <w:lang w:val="ru-RU"/>
              </w:rPr>
              <w:t>е нужна</w:t>
            </w:r>
            <w:r w:rsidR="00FB094C">
              <w:rPr>
                <w:lang w:val="ru-RU"/>
              </w:rPr>
              <w:t xml:space="preserve"> версия сайта на других языках.</w:t>
            </w:r>
          </w:p>
        </w:tc>
      </w:tr>
      <w:tr w:rsidR="00C56D44" w:rsidRPr="00E27DDB" w:rsidTr="00084EFD">
        <w:trPr>
          <w:cantSplit/>
        </w:trPr>
        <w:tc>
          <w:tcPr>
            <w:tcW w:w="851" w:type="dxa"/>
            <w:noWrap/>
          </w:tcPr>
          <w:p w:rsidR="00C56D44" w:rsidRPr="00C54276" w:rsidRDefault="00C56D44" w:rsidP="00084EFD">
            <w:pPr>
              <w:pStyle w:val="a0"/>
              <w:jc w:val="center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C56D44" w:rsidRPr="00F310F3" w:rsidRDefault="00F310F3" w:rsidP="00084EFD">
            <w:pPr>
              <w:rPr>
                <w:lang w:val="ru-RU"/>
              </w:rPr>
            </w:pPr>
            <w:r w:rsidRPr="00F310F3">
              <w:rPr>
                <w:color w:val="000000"/>
                <w:szCs w:val="24"/>
                <w:lang w:val="ru-RU"/>
              </w:rPr>
              <w:t>Нужна ли версия сайта для слабовидящих/слабослышащих и т.д.?</w:t>
            </w:r>
          </w:p>
        </w:tc>
        <w:tc>
          <w:tcPr>
            <w:tcW w:w="4111" w:type="dxa"/>
            <w:noWrap/>
          </w:tcPr>
          <w:p w:rsidR="00C56D44" w:rsidRDefault="00F310F3" w:rsidP="00084EFD">
            <w:pPr>
              <w:rPr>
                <w:color w:val="000000"/>
                <w:szCs w:val="24"/>
                <w:lang w:val="ru-RU"/>
              </w:rPr>
            </w:pPr>
            <w:r>
              <w:rPr>
                <w:lang w:val="ru-RU"/>
              </w:rPr>
              <w:t>Н</w:t>
            </w:r>
            <w:r w:rsidR="008E5615">
              <w:rPr>
                <w:lang w:val="ru-RU"/>
              </w:rPr>
              <w:t>е</w:t>
            </w:r>
            <w:r>
              <w:rPr>
                <w:lang w:val="ru-RU"/>
              </w:rPr>
              <w:t xml:space="preserve"> нужна</w:t>
            </w:r>
            <w:r w:rsidR="008E5615" w:rsidRPr="00F310F3">
              <w:rPr>
                <w:color w:val="000000"/>
                <w:szCs w:val="24"/>
                <w:lang w:val="ru-RU"/>
              </w:rPr>
              <w:t xml:space="preserve"> версия сайта для слабовидящих/слабослышащих</w:t>
            </w:r>
            <w:r w:rsidR="008E5615">
              <w:rPr>
                <w:color w:val="000000"/>
                <w:szCs w:val="24"/>
                <w:lang w:val="ru-RU"/>
              </w:rPr>
              <w:t>.</w:t>
            </w:r>
          </w:p>
          <w:p w:rsidR="00982896" w:rsidRDefault="00982896" w:rsidP="00084EFD">
            <w:pPr>
              <w:rPr>
                <w:color w:val="000000"/>
                <w:szCs w:val="24"/>
                <w:lang w:val="ru-RU"/>
              </w:rPr>
            </w:pPr>
          </w:p>
          <w:p w:rsidR="00043ADC" w:rsidRDefault="00043ADC" w:rsidP="00084EFD">
            <w:pPr>
              <w:rPr>
                <w:color w:val="000000"/>
                <w:szCs w:val="24"/>
                <w:lang w:val="ru-RU"/>
              </w:rPr>
            </w:pPr>
          </w:p>
          <w:p w:rsidR="00043ADC" w:rsidRDefault="00043ADC" w:rsidP="00084EFD">
            <w:pPr>
              <w:rPr>
                <w:color w:val="000000"/>
                <w:szCs w:val="24"/>
                <w:lang w:val="ru-RU"/>
              </w:rPr>
            </w:pPr>
          </w:p>
          <w:p w:rsidR="00043ADC" w:rsidRDefault="00043ADC" w:rsidP="00084EFD">
            <w:pPr>
              <w:rPr>
                <w:color w:val="000000"/>
                <w:szCs w:val="24"/>
                <w:lang w:val="ru-RU"/>
              </w:rPr>
            </w:pPr>
          </w:p>
          <w:p w:rsidR="00043ADC" w:rsidRDefault="00043ADC" w:rsidP="00084EFD">
            <w:pPr>
              <w:rPr>
                <w:color w:val="000000"/>
                <w:szCs w:val="24"/>
                <w:lang w:val="ru-RU"/>
              </w:rPr>
            </w:pPr>
          </w:p>
          <w:p w:rsidR="00043ADC" w:rsidRPr="00E11205" w:rsidRDefault="00043ADC" w:rsidP="00084EFD">
            <w:pPr>
              <w:rPr>
                <w:lang w:val="ru-RU"/>
              </w:rPr>
            </w:pPr>
          </w:p>
        </w:tc>
      </w:tr>
      <w:tr w:rsidR="005E4148" w:rsidRPr="00E11205" w:rsidTr="00084EFD">
        <w:trPr>
          <w:cantSplit/>
        </w:trPr>
        <w:tc>
          <w:tcPr>
            <w:tcW w:w="9356" w:type="dxa"/>
            <w:gridSpan w:val="3"/>
            <w:shd w:val="clear" w:color="auto" w:fill="D9D9D9" w:themeFill="background1" w:themeFillShade="D9"/>
            <w:noWrap/>
          </w:tcPr>
          <w:p w:rsidR="005E4148" w:rsidRPr="00A02F44" w:rsidRDefault="005E4148" w:rsidP="00043ADC">
            <w:pPr>
              <w:pStyle w:val="29"/>
              <w:numPr>
                <w:ilvl w:val="1"/>
                <w:numId w:val="1"/>
              </w:numPr>
              <w:ind w:left="426" w:hanging="437"/>
            </w:pPr>
            <w:bookmarkStart w:id="16" w:name="_Toc67086750"/>
            <w:r>
              <w:lastRenderedPageBreak/>
              <w:t>Сроки</w:t>
            </w:r>
            <w:bookmarkEnd w:id="16"/>
          </w:p>
        </w:tc>
      </w:tr>
      <w:tr w:rsidR="00F14E49" w:rsidRPr="001B095E" w:rsidTr="00084EFD">
        <w:trPr>
          <w:cantSplit/>
        </w:trPr>
        <w:tc>
          <w:tcPr>
            <w:tcW w:w="851" w:type="dxa"/>
            <w:noWrap/>
          </w:tcPr>
          <w:p w:rsidR="00F14E49" w:rsidRPr="005E4148" w:rsidRDefault="00F14E49" w:rsidP="00043ADC">
            <w:pPr>
              <w:pStyle w:val="a1"/>
              <w:numPr>
                <w:ilvl w:val="0"/>
                <w:numId w:val="17"/>
              </w:numPr>
              <w:ind w:left="142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E11205" w:rsidRDefault="00F310F3" w:rsidP="00084EFD">
            <w:pPr>
              <w:rPr>
                <w:lang w:val="ru-RU"/>
              </w:rPr>
            </w:pPr>
            <w:r w:rsidRPr="00F310F3">
              <w:rPr>
                <w:color w:val="000000"/>
                <w:szCs w:val="24"/>
                <w:lang w:val="ru-RU"/>
              </w:rPr>
              <w:t xml:space="preserve">Когда и в каком виде </w:t>
            </w:r>
            <w:r w:rsidR="008E5615">
              <w:rPr>
                <w:color w:val="000000"/>
                <w:szCs w:val="24"/>
                <w:lang w:val="ru-RU"/>
              </w:rPr>
              <w:t>В</w:t>
            </w:r>
            <w:r w:rsidRPr="00F310F3">
              <w:rPr>
                <w:color w:val="000000"/>
                <w:szCs w:val="24"/>
                <w:lang w:val="ru-RU"/>
              </w:rPr>
              <w:t>ам необходима эта система (как можно быстрее, с периодическим и частичным вводом в эксплуатацию, или позже, но полная версия)?</w:t>
            </w:r>
          </w:p>
        </w:tc>
        <w:tc>
          <w:tcPr>
            <w:tcW w:w="4111" w:type="dxa"/>
            <w:noWrap/>
          </w:tcPr>
          <w:p w:rsidR="00F14E49" w:rsidRPr="006759C6" w:rsidRDefault="006759C6" w:rsidP="00084EFD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Функция </w:t>
            </w:r>
            <w:r w:rsidR="008E5615">
              <w:rPr>
                <w:lang w:val="ru-RU"/>
              </w:rPr>
              <w:t xml:space="preserve">обработки </w:t>
            </w:r>
            <w:r>
              <w:rPr>
                <w:lang w:val="ru-RU"/>
              </w:rPr>
              <w:t>онлайн</w:t>
            </w:r>
            <w:r w:rsidR="008E5615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заказ без дополнительных </w:t>
            </w:r>
            <w:r w:rsidR="003A4039">
              <w:rPr>
                <w:lang w:val="ru-RU"/>
              </w:rPr>
              <w:t>опций</w:t>
            </w:r>
            <w:r w:rsidR="005E4148">
              <w:rPr>
                <w:lang w:val="ru-RU"/>
              </w:rPr>
              <w:t xml:space="preserve"> необходима</w:t>
            </w:r>
            <w:r w:rsidR="00982896">
              <w:rPr>
                <w:lang w:val="ru-RU"/>
              </w:rPr>
              <w:t xml:space="preserve"> для ввода в эксплуатацию</w:t>
            </w:r>
            <w:r w:rsidR="008E5615">
              <w:rPr>
                <w:lang w:val="ru-RU"/>
              </w:rPr>
              <w:t>.</w:t>
            </w:r>
          </w:p>
        </w:tc>
      </w:tr>
      <w:tr w:rsidR="00F14E49" w:rsidRPr="00C54276" w:rsidTr="00084EFD">
        <w:trPr>
          <w:cantSplit/>
        </w:trPr>
        <w:tc>
          <w:tcPr>
            <w:tcW w:w="851" w:type="dxa"/>
            <w:noWrap/>
          </w:tcPr>
          <w:p w:rsidR="00F14E49" w:rsidRPr="00E11205" w:rsidRDefault="00F14E49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14E49" w:rsidRPr="00E11205" w:rsidRDefault="00F310F3" w:rsidP="00084EFD">
            <w:pPr>
              <w:rPr>
                <w:lang w:val="ru-RU"/>
              </w:rPr>
            </w:pPr>
            <w:r w:rsidRPr="006759C6">
              <w:rPr>
                <w:color w:val="000000"/>
                <w:szCs w:val="24"/>
                <w:lang w:val="ru-RU"/>
              </w:rPr>
              <w:t xml:space="preserve">Укажите </w:t>
            </w:r>
            <w:r w:rsidR="003A4039">
              <w:rPr>
                <w:color w:val="000000"/>
                <w:szCs w:val="24"/>
                <w:lang w:val="ru-RU"/>
              </w:rPr>
              <w:t>примерную дату, к которой нужно изготовить систему</w:t>
            </w:r>
            <w:r w:rsidR="00977756">
              <w:rPr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4111" w:type="dxa"/>
            <w:noWrap/>
          </w:tcPr>
          <w:p w:rsidR="00F14E49" w:rsidRPr="00E11205" w:rsidRDefault="006759C6" w:rsidP="00084EFD">
            <w:pPr>
              <w:rPr>
                <w:lang w:val="ru-RU"/>
              </w:rPr>
            </w:pPr>
            <w:r>
              <w:rPr>
                <w:lang w:val="ru-RU"/>
              </w:rPr>
              <w:t>1 мая 2021</w:t>
            </w:r>
            <w:r w:rsidR="008E5615">
              <w:rPr>
                <w:lang w:val="ru-RU"/>
              </w:rPr>
              <w:t>.</w:t>
            </w:r>
          </w:p>
        </w:tc>
      </w:tr>
      <w:tr w:rsidR="00F310F3" w:rsidRPr="00C54276" w:rsidTr="00084EFD">
        <w:trPr>
          <w:cantSplit/>
        </w:trPr>
        <w:tc>
          <w:tcPr>
            <w:tcW w:w="851" w:type="dxa"/>
            <w:noWrap/>
          </w:tcPr>
          <w:p w:rsidR="00F310F3" w:rsidRPr="00E11205" w:rsidRDefault="00F310F3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F310F3" w:rsidRPr="006759C6" w:rsidRDefault="006759C6" w:rsidP="00084EFD">
            <w:pPr>
              <w:rPr>
                <w:lang w:val="ru-RU"/>
              </w:rPr>
            </w:pPr>
            <w:r w:rsidRPr="006759C6">
              <w:rPr>
                <w:color w:val="000000"/>
                <w:szCs w:val="24"/>
                <w:lang w:val="ru-RU"/>
              </w:rPr>
              <w:t>Возможно ли увеличение бюджета в дальнейшем при разработке?</w:t>
            </w:r>
          </w:p>
        </w:tc>
        <w:tc>
          <w:tcPr>
            <w:tcW w:w="4111" w:type="dxa"/>
            <w:noWrap/>
          </w:tcPr>
          <w:p w:rsidR="00F310F3" w:rsidRPr="00E11205" w:rsidRDefault="00AC1081" w:rsidP="00084EFD">
            <w:pPr>
              <w:rPr>
                <w:lang w:val="ru-RU"/>
              </w:rPr>
            </w:pPr>
            <w:r>
              <w:rPr>
                <w:lang w:val="ru-RU"/>
              </w:rPr>
              <w:t>Возможно увеличение бюджета</w:t>
            </w:r>
            <w:r w:rsidR="008E5615">
              <w:rPr>
                <w:lang w:val="ru-RU"/>
              </w:rPr>
              <w:t>.</w:t>
            </w:r>
          </w:p>
        </w:tc>
      </w:tr>
      <w:tr w:rsidR="00AC1081" w:rsidRPr="00E11205" w:rsidTr="00084EFD">
        <w:trPr>
          <w:cantSplit/>
        </w:trPr>
        <w:tc>
          <w:tcPr>
            <w:tcW w:w="9356" w:type="dxa"/>
            <w:gridSpan w:val="3"/>
            <w:shd w:val="clear" w:color="auto" w:fill="D9D9D9" w:themeFill="background1" w:themeFillShade="D9"/>
            <w:noWrap/>
          </w:tcPr>
          <w:p w:rsidR="00AC1081" w:rsidRDefault="00AC1081" w:rsidP="00043ADC">
            <w:pPr>
              <w:pStyle w:val="29"/>
              <w:numPr>
                <w:ilvl w:val="1"/>
                <w:numId w:val="1"/>
              </w:numPr>
              <w:ind w:left="426" w:hanging="437"/>
            </w:pPr>
            <w:bookmarkStart w:id="17" w:name="_Toc67086751"/>
            <w:r>
              <w:t>Б</w:t>
            </w:r>
            <w:r w:rsidRPr="00875702">
              <w:t>юджет</w:t>
            </w:r>
            <w:bookmarkEnd w:id="17"/>
          </w:p>
        </w:tc>
      </w:tr>
      <w:tr w:rsidR="00AC1081" w:rsidRPr="00C54276" w:rsidTr="00084EFD">
        <w:trPr>
          <w:cantSplit/>
        </w:trPr>
        <w:tc>
          <w:tcPr>
            <w:tcW w:w="851" w:type="dxa"/>
            <w:noWrap/>
          </w:tcPr>
          <w:p w:rsidR="00AC1081" w:rsidRPr="00AC1081" w:rsidRDefault="00AC1081" w:rsidP="00084EFD">
            <w:pPr>
              <w:pStyle w:val="a1"/>
              <w:numPr>
                <w:ilvl w:val="0"/>
                <w:numId w:val="18"/>
              </w:numPr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AC1081" w:rsidRPr="006759C6" w:rsidRDefault="00AC1081" w:rsidP="00084EFD">
            <w:pPr>
              <w:rPr>
                <w:lang w:val="ru-RU"/>
              </w:rPr>
            </w:pPr>
            <w:r w:rsidRPr="006759C6">
              <w:rPr>
                <w:color w:val="000000"/>
                <w:szCs w:val="24"/>
                <w:lang w:val="ru-RU"/>
              </w:rPr>
              <w:t>Какой оптимальный бюджет</w:t>
            </w:r>
            <w:r>
              <w:rPr>
                <w:color w:val="000000"/>
                <w:szCs w:val="24"/>
                <w:lang w:val="ru-RU"/>
              </w:rPr>
              <w:t>?</w:t>
            </w:r>
          </w:p>
        </w:tc>
        <w:tc>
          <w:tcPr>
            <w:tcW w:w="4111" w:type="dxa"/>
            <w:noWrap/>
          </w:tcPr>
          <w:p w:rsidR="00AC1081" w:rsidRPr="00E11205" w:rsidRDefault="00AC1081" w:rsidP="00084EFD">
            <w:pPr>
              <w:rPr>
                <w:lang w:val="ru-RU"/>
              </w:rPr>
            </w:pPr>
            <w:r>
              <w:rPr>
                <w:lang w:val="ru-RU"/>
              </w:rPr>
              <w:t>1000000</w:t>
            </w:r>
            <w:r w:rsidR="008E5615">
              <w:rPr>
                <w:lang w:val="ru-RU"/>
              </w:rPr>
              <w:t xml:space="preserve"> </w:t>
            </w:r>
            <w:r>
              <w:rPr>
                <w:lang w:val="ru-RU"/>
              </w:rPr>
              <w:t>р</w:t>
            </w:r>
            <w:r w:rsidR="008E5615">
              <w:rPr>
                <w:lang w:val="ru-RU"/>
              </w:rPr>
              <w:t>.</w:t>
            </w:r>
          </w:p>
        </w:tc>
      </w:tr>
      <w:tr w:rsidR="002A4C00" w:rsidRPr="001B095E" w:rsidTr="00084EFD">
        <w:trPr>
          <w:cantSplit/>
        </w:trPr>
        <w:tc>
          <w:tcPr>
            <w:tcW w:w="851" w:type="dxa"/>
            <w:noWrap/>
          </w:tcPr>
          <w:p w:rsidR="002A4C00" w:rsidRPr="00F14E49" w:rsidRDefault="002A4C00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2A4C00" w:rsidRPr="00770281" w:rsidRDefault="002A4C00" w:rsidP="00977756">
            <w:pPr>
              <w:rPr>
                <w:lang w:val="ru-RU"/>
              </w:rPr>
            </w:pPr>
            <w:r w:rsidRPr="00770281">
              <w:rPr>
                <w:color w:val="000000"/>
                <w:szCs w:val="24"/>
                <w:lang w:val="ru-RU"/>
              </w:rPr>
              <w:t xml:space="preserve">Какие способы оплаты у </w:t>
            </w:r>
            <w:r w:rsidR="008E5615">
              <w:rPr>
                <w:color w:val="000000"/>
                <w:szCs w:val="24"/>
                <w:lang w:val="ru-RU"/>
              </w:rPr>
              <w:t>В</w:t>
            </w:r>
            <w:r w:rsidRPr="00770281">
              <w:rPr>
                <w:color w:val="000000"/>
                <w:szCs w:val="24"/>
                <w:lang w:val="ru-RU"/>
              </w:rPr>
              <w:t>ас им</w:t>
            </w:r>
            <w:r w:rsidR="00977756">
              <w:rPr>
                <w:color w:val="000000"/>
                <w:szCs w:val="24"/>
                <w:lang w:val="ru-RU"/>
              </w:rPr>
              <w:t>еются (наличная или безналичная</w:t>
            </w:r>
            <w:r w:rsidRPr="00770281">
              <w:rPr>
                <w:color w:val="000000"/>
                <w:szCs w:val="24"/>
                <w:lang w:val="ru-RU"/>
              </w:rPr>
              <w:t>)?</w:t>
            </w:r>
          </w:p>
        </w:tc>
        <w:tc>
          <w:tcPr>
            <w:tcW w:w="4111" w:type="dxa"/>
            <w:noWrap/>
          </w:tcPr>
          <w:p w:rsidR="002A4C00" w:rsidRPr="00E11205" w:rsidRDefault="002A4C00" w:rsidP="00084EFD">
            <w:pPr>
              <w:rPr>
                <w:lang w:val="ru-RU"/>
              </w:rPr>
            </w:pPr>
            <w:r>
              <w:rPr>
                <w:lang w:val="ru-RU"/>
              </w:rPr>
              <w:t>Плата по карте или наличными</w:t>
            </w:r>
            <w:r w:rsidR="008E5615">
              <w:rPr>
                <w:lang w:val="ru-RU"/>
              </w:rPr>
              <w:t>.</w:t>
            </w:r>
          </w:p>
        </w:tc>
      </w:tr>
      <w:tr w:rsidR="00AC1081" w:rsidRPr="00C54276" w:rsidTr="00084EFD">
        <w:trPr>
          <w:cantSplit/>
        </w:trPr>
        <w:tc>
          <w:tcPr>
            <w:tcW w:w="851" w:type="dxa"/>
            <w:noWrap/>
          </w:tcPr>
          <w:p w:rsidR="00AC1081" w:rsidRPr="00E11205" w:rsidRDefault="00AC1081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AC1081" w:rsidRPr="006759C6" w:rsidRDefault="00AC1081" w:rsidP="00084EFD">
            <w:pPr>
              <w:rPr>
                <w:lang w:val="ru-RU"/>
              </w:rPr>
            </w:pPr>
            <w:r w:rsidRPr="006759C6">
              <w:rPr>
                <w:color w:val="000000"/>
                <w:szCs w:val="24"/>
                <w:lang w:val="ru-RU"/>
              </w:rPr>
              <w:t>Каким образом будет происходить оплата</w:t>
            </w:r>
            <w:r>
              <w:rPr>
                <w:color w:val="000000"/>
                <w:szCs w:val="24"/>
                <w:lang w:val="ru-RU"/>
              </w:rPr>
              <w:t>:</w:t>
            </w:r>
            <w:r w:rsidRPr="006759C6">
              <w:rPr>
                <w:color w:val="000000"/>
                <w:szCs w:val="24"/>
                <w:lang w:val="ru-RU"/>
              </w:rPr>
              <w:t xml:space="preserve"> один раз единовременно или поэтапно? </w:t>
            </w:r>
          </w:p>
        </w:tc>
        <w:tc>
          <w:tcPr>
            <w:tcW w:w="4111" w:type="dxa"/>
            <w:noWrap/>
          </w:tcPr>
          <w:p w:rsidR="00AC1081" w:rsidRPr="00E11205" w:rsidRDefault="00AC1081" w:rsidP="00084EFD">
            <w:pPr>
              <w:rPr>
                <w:lang w:val="ru-RU"/>
              </w:rPr>
            </w:pPr>
            <w:r>
              <w:rPr>
                <w:lang w:val="ru-RU"/>
              </w:rPr>
              <w:t>Поэтапная оплата</w:t>
            </w:r>
            <w:r w:rsidR="008E5615">
              <w:rPr>
                <w:lang w:val="ru-RU"/>
              </w:rPr>
              <w:t>.</w:t>
            </w:r>
          </w:p>
        </w:tc>
      </w:tr>
      <w:tr w:rsidR="005E4148" w:rsidRPr="00C54276" w:rsidTr="00084EFD">
        <w:trPr>
          <w:cantSplit/>
        </w:trPr>
        <w:tc>
          <w:tcPr>
            <w:tcW w:w="9356" w:type="dxa"/>
            <w:gridSpan w:val="3"/>
            <w:shd w:val="clear" w:color="auto" w:fill="D9D9D9" w:themeFill="background1" w:themeFillShade="D9"/>
            <w:noWrap/>
          </w:tcPr>
          <w:p w:rsidR="005E4148" w:rsidRDefault="00AC1081" w:rsidP="00043ADC">
            <w:pPr>
              <w:pStyle w:val="29"/>
              <w:numPr>
                <w:ilvl w:val="1"/>
                <w:numId w:val="1"/>
              </w:numPr>
              <w:ind w:left="567" w:hanging="436"/>
            </w:pPr>
            <w:bookmarkStart w:id="18" w:name="_Toc67086752"/>
            <w:r>
              <w:t>Дополнительные вопросы</w:t>
            </w:r>
            <w:bookmarkEnd w:id="18"/>
          </w:p>
        </w:tc>
      </w:tr>
      <w:tr w:rsidR="00AC1081" w:rsidRPr="00C54276" w:rsidTr="00084EFD">
        <w:trPr>
          <w:cantSplit/>
        </w:trPr>
        <w:tc>
          <w:tcPr>
            <w:tcW w:w="851" w:type="dxa"/>
            <w:noWrap/>
          </w:tcPr>
          <w:p w:rsidR="00AC1081" w:rsidRPr="00E11205" w:rsidRDefault="00AC1081" w:rsidP="00084EFD">
            <w:pPr>
              <w:pStyle w:val="a1"/>
              <w:numPr>
                <w:ilvl w:val="0"/>
                <w:numId w:val="19"/>
              </w:numPr>
            </w:pPr>
          </w:p>
        </w:tc>
        <w:tc>
          <w:tcPr>
            <w:tcW w:w="4394" w:type="dxa"/>
            <w:noWrap/>
          </w:tcPr>
          <w:p w:rsidR="00AC1081" w:rsidRPr="00E11205" w:rsidRDefault="00AC1081" w:rsidP="00977756">
            <w:r>
              <w:t xml:space="preserve">Требуется ли поддержка после внедрения? </w:t>
            </w:r>
          </w:p>
        </w:tc>
        <w:tc>
          <w:tcPr>
            <w:tcW w:w="4111" w:type="dxa"/>
            <w:noWrap/>
          </w:tcPr>
          <w:p w:rsidR="00AC1081" w:rsidRPr="00E11205" w:rsidRDefault="00AC1081" w:rsidP="00977756">
            <w:pPr>
              <w:rPr>
                <w:lang w:val="ru-RU"/>
              </w:rPr>
            </w:pPr>
            <w:r>
              <w:rPr>
                <w:lang w:val="ru-RU"/>
              </w:rPr>
              <w:t>Требуется поддержка после внедрения.</w:t>
            </w:r>
          </w:p>
        </w:tc>
      </w:tr>
      <w:tr w:rsidR="00AC1081" w:rsidRPr="00982896" w:rsidTr="00084EFD">
        <w:trPr>
          <w:cantSplit/>
        </w:trPr>
        <w:tc>
          <w:tcPr>
            <w:tcW w:w="851" w:type="dxa"/>
            <w:noWrap/>
          </w:tcPr>
          <w:p w:rsidR="00AC1081" w:rsidRPr="00E11205" w:rsidRDefault="00AC1081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AC1081" w:rsidRPr="00AC1081" w:rsidRDefault="00E15D95" w:rsidP="00977756">
            <w:pPr>
              <w:rPr>
                <w:lang w:val="ru-RU"/>
              </w:rPr>
            </w:pPr>
            <w:r>
              <w:rPr>
                <w:lang w:val="ru-RU"/>
              </w:rPr>
              <w:t>Кто б</w:t>
            </w:r>
            <w:r w:rsidR="00AC1081">
              <w:rPr>
                <w:lang w:val="ru-RU"/>
              </w:rPr>
              <w:t xml:space="preserve">удет </w:t>
            </w:r>
            <w:r w:rsidR="00AC1081" w:rsidRPr="00AC1081">
              <w:rPr>
                <w:lang w:val="ru-RU"/>
              </w:rPr>
              <w:t>с нами сотрудничать и участвовать в проекте</w:t>
            </w:r>
            <w:r>
              <w:rPr>
                <w:lang w:val="ru-RU"/>
              </w:rPr>
              <w:t>?</w:t>
            </w:r>
            <w:r w:rsidR="00AC1081" w:rsidRPr="00AC1081">
              <w:rPr>
                <w:lang w:val="ru-RU"/>
              </w:rPr>
              <w:t xml:space="preserve"> </w:t>
            </w:r>
            <w:r w:rsidR="008E5615">
              <w:rPr>
                <w:lang w:val="ru-RU"/>
              </w:rPr>
              <w:t>С</w:t>
            </w:r>
            <w:r w:rsidR="00AC1081" w:rsidRPr="00AC1081">
              <w:rPr>
                <w:lang w:val="ru-RU"/>
              </w:rPr>
              <w:t xml:space="preserve"> кем можно будет связаться</w:t>
            </w:r>
            <w:r w:rsidR="008E5615">
              <w:rPr>
                <w:lang w:val="ru-RU"/>
              </w:rPr>
              <w:t xml:space="preserve"> дополнительно</w:t>
            </w:r>
            <w:r>
              <w:rPr>
                <w:lang w:val="ru-RU"/>
              </w:rPr>
              <w:t>?</w:t>
            </w:r>
          </w:p>
        </w:tc>
        <w:tc>
          <w:tcPr>
            <w:tcW w:w="4111" w:type="dxa"/>
            <w:noWrap/>
          </w:tcPr>
          <w:p w:rsidR="00E15D95" w:rsidRDefault="00AC1081" w:rsidP="00977756">
            <w:pPr>
              <w:rPr>
                <w:lang w:val="ru-RU"/>
              </w:rPr>
            </w:pPr>
            <w:r>
              <w:rPr>
                <w:lang w:val="ru-RU"/>
              </w:rPr>
              <w:t>Ю</w:t>
            </w:r>
            <w:r w:rsidR="00E15D95">
              <w:rPr>
                <w:lang w:val="ru-RU"/>
              </w:rPr>
              <w:t>ристы, специалисты, занимающие печатью</w:t>
            </w:r>
            <w:r w:rsidR="00982896">
              <w:rPr>
                <w:lang w:val="ru-RU"/>
              </w:rPr>
              <w:t>, технический специалист.</w:t>
            </w:r>
          </w:p>
          <w:p w:rsidR="00AC1081" w:rsidRDefault="00AC1081" w:rsidP="00977756">
            <w:pPr>
              <w:rPr>
                <w:lang w:val="ru-RU"/>
              </w:rPr>
            </w:pPr>
          </w:p>
        </w:tc>
      </w:tr>
      <w:tr w:rsidR="00AC1081" w:rsidRPr="00C54276" w:rsidTr="00084EFD">
        <w:trPr>
          <w:cantSplit/>
        </w:trPr>
        <w:tc>
          <w:tcPr>
            <w:tcW w:w="851" w:type="dxa"/>
            <w:noWrap/>
          </w:tcPr>
          <w:p w:rsidR="00AC1081" w:rsidRPr="00E11205" w:rsidRDefault="00AC1081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AC1081" w:rsidRPr="00E15D95" w:rsidRDefault="00AC1081" w:rsidP="00977756">
            <w:pPr>
              <w:rPr>
                <w:lang w:val="ru-RU"/>
              </w:rPr>
            </w:pPr>
            <w:r w:rsidRPr="00AC1081">
              <w:rPr>
                <w:lang w:val="ru-RU"/>
              </w:rPr>
              <w:t>Нужно ли будет обучать персонал работе с системой?</w:t>
            </w:r>
          </w:p>
        </w:tc>
        <w:tc>
          <w:tcPr>
            <w:tcW w:w="4111" w:type="dxa"/>
            <w:noWrap/>
          </w:tcPr>
          <w:p w:rsidR="00AC1081" w:rsidRDefault="00AC1081" w:rsidP="00977756">
            <w:pPr>
              <w:rPr>
                <w:lang w:val="ru-RU"/>
              </w:rPr>
            </w:pPr>
            <w:r>
              <w:rPr>
                <w:lang w:val="ru-RU"/>
              </w:rPr>
              <w:t>Требуется обучить персонал.</w:t>
            </w:r>
          </w:p>
        </w:tc>
      </w:tr>
      <w:tr w:rsidR="00AC1081" w:rsidRPr="00C54276" w:rsidTr="00084EFD">
        <w:trPr>
          <w:cantSplit/>
        </w:trPr>
        <w:tc>
          <w:tcPr>
            <w:tcW w:w="851" w:type="dxa"/>
            <w:noWrap/>
          </w:tcPr>
          <w:p w:rsidR="00AC1081" w:rsidRPr="00E11205" w:rsidRDefault="00AC1081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AC1081" w:rsidRPr="006759C6" w:rsidRDefault="00AC1081" w:rsidP="00977756">
            <w:pPr>
              <w:rPr>
                <w:lang w:val="ru-RU"/>
              </w:rPr>
            </w:pPr>
            <w:r w:rsidRPr="006759C6">
              <w:rPr>
                <w:lang w:val="ru-RU"/>
              </w:rPr>
              <w:t>Кто будет оценивать и принимать систему, когда она будет представлена и развернута?</w:t>
            </w:r>
          </w:p>
        </w:tc>
        <w:tc>
          <w:tcPr>
            <w:tcW w:w="4111" w:type="dxa"/>
            <w:noWrap/>
          </w:tcPr>
          <w:p w:rsidR="00AC1081" w:rsidRPr="00E11205" w:rsidRDefault="00AC1081" w:rsidP="00977756">
            <w:pPr>
              <w:rPr>
                <w:lang w:val="ru-RU"/>
              </w:rPr>
            </w:pPr>
            <w:r>
              <w:rPr>
                <w:lang w:val="ru-RU"/>
              </w:rPr>
              <w:t>Дире</w:t>
            </w:r>
            <w:r w:rsidR="00E15D95">
              <w:rPr>
                <w:lang w:val="ru-RU"/>
              </w:rPr>
              <w:t>ктор</w:t>
            </w:r>
            <w:r>
              <w:rPr>
                <w:lang w:val="ru-RU"/>
              </w:rPr>
              <w:t xml:space="preserve"> будет принимать систему.</w:t>
            </w:r>
          </w:p>
        </w:tc>
      </w:tr>
      <w:tr w:rsidR="00E15D95" w:rsidRPr="001B095E" w:rsidTr="00084EFD">
        <w:trPr>
          <w:cantSplit/>
        </w:trPr>
        <w:tc>
          <w:tcPr>
            <w:tcW w:w="851" w:type="dxa"/>
            <w:noWrap/>
          </w:tcPr>
          <w:p w:rsidR="00E15D95" w:rsidRPr="00E11205" w:rsidRDefault="00E15D95" w:rsidP="00084EFD">
            <w:pPr>
              <w:pStyle w:val="a1"/>
              <w:rPr>
                <w:lang w:val="ru-RU"/>
              </w:rPr>
            </w:pPr>
          </w:p>
        </w:tc>
        <w:tc>
          <w:tcPr>
            <w:tcW w:w="4394" w:type="dxa"/>
            <w:noWrap/>
          </w:tcPr>
          <w:p w:rsidR="00E15D95" w:rsidRDefault="00E15D95" w:rsidP="00977756">
            <w:pPr>
              <w:rPr>
                <w:lang w:val="ru-RU"/>
              </w:rPr>
            </w:pPr>
            <w:r w:rsidRPr="00AC1081">
              <w:rPr>
                <w:lang w:val="ru-RU"/>
              </w:rPr>
              <w:t>Какая форма общения более предпочтительна</w:t>
            </w:r>
            <w:r>
              <w:rPr>
                <w:lang w:val="ru-RU"/>
              </w:rPr>
              <w:t>?</w:t>
            </w:r>
          </w:p>
        </w:tc>
        <w:tc>
          <w:tcPr>
            <w:tcW w:w="4111" w:type="dxa"/>
            <w:noWrap/>
          </w:tcPr>
          <w:p w:rsidR="00E15D95" w:rsidRDefault="00E15D95" w:rsidP="00977756">
            <w:pPr>
              <w:rPr>
                <w:lang w:val="ru-RU"/>
              </w:rPr>
            </w:pPr>
            <w:r>
              <w:rPr>
                <w:lang w:val="ru-RU"/>
              </w:rPr>
              <w:t>Пока не решено с формой общения</w:t>
            </w:r>
            <w:r w:rsidR="008E5615">
              <w:rPr>
                <w:lang w:val="ru-RU"/>
              </w:rPr>
              <w:t>.</w:t>
            </w:r>
          </w:p>
        </w:tc>
      </w:tr>
    </w:tbl>
    <w:p w:rsidR="00F53F54" w:rsidRDefault="00F53F54" w:rsidP="00E11205">
      <w:pPr>
        <w:rPr>
          <w:lang w:val="ru-RU"/>
        </w:rPr>
      </w:pPr>
    </w:p>
    <w:p w:rsidR="00043ADC" w:rsidRPr="00E27DDB" w:rsidRDefault="00043ADC">
      <w:pPr>
        <w:widowControl/>
        <w:spacing w:before="0" w:line="240" w:lineRule="auto"/>
        <w:rPr>
          <w:b/>
          <w:sz w:val="28"/>
          <w:lang w:val="ru-RU"/>
        </w:rPr>
      </w:pPr>
      <w:r w:rsidRPr="00E27DDB">
        <w:rPr>
          <w:lang w:val="ru-RU"/>
        </w:rPr>
        <w:br w:type="page"/>
      </w:r>
    </w:p>
    <w:p w:rsidR="004B7CFD" w:rsidRPr="004B7CFD" w:rsidRDefault="004B7CFD" w:rsidP="00B3477E">
      <w:pPr>
        <w:pStyle w:val="1"/>
      </w:pPr>
      <w:bookmarkStart w:id="19" w:name="_Toc67086753"/>
      <w:r w:rsidRPr="004B7CFD">
        <w:lastRenderedPageBreak/>
        <w:t>О</w:t>
      </w:r>
      <w:r>
        <w:rPr>
          <w:lang w:val="ru-RU"/>
        </w:rPr>
        <w:t>ткрытые вопросы</w:t>
      </w:r>
      <w:bookmarkEnd w:id="19"/>
    </w:p>
    <w:p w:rsidR="004B7CFD" w:rsidRPr="004B7CFD" w:rsidRDefault="004B7CFD" w:rsidP="004B7CFD">
      <w:pPr>
        <w:pStyle w:val="14"/>
        <w:numPr>
          <w:ilvl w:val="0"/>
          <w:numId w:val="0"/>
        </w:numPr>
      </w:pPr>
    </w:p>
    <w:tbl>
      <w:tblPr>
        <w:tblpPr w:leftFromText="180" w:rightFromText="180" w:vertAnchor="text" w:tblpX="-34" w:tblpY="1"/>
        <w:tblOverlap w:val="never"/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8606"/>
      </w:tblGrid>
      <w:tr w:rsidR="006879BA" w:rsidRPr="00E11205" w:rsidTr="00043ADC">
        <w:trPr>
          <w:trHeight w:val="454"/>
        </w:trPr>
        <w:tc>
          <w:tcPr>
            <w:tcW w:w="817" w:type="dxa"/>
            <w:shd w:val="clear" w:color="auto" w:fill="D9D9D9" w:themeFill="background1" w:themeFillShade="D9"/>
          </w:tcPr>
          <w:p w:rsidR="006879BA" w:rsidRPr="005C4322" w:rsidRDefault="006879BA" w:rsidP="00E1665A">
            <w:pPr>
              <w:pStyle w:val="afffb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8606" w:type="dxa"/>
            <w:shd w:val="clear" w:color="auto" w:fill="D9D9D9" w:themeFill="background1" w:themeFillShade="D9"/>
          </w:tcPr>
          <w:p w:rsidR="006879BA" w:rsidRPr="005C4322" w:rsidRDefault="006879BA" w:rsidP="00E1665A">
            <w:pPr>
              <w:pStyle w:val="afffb"/>
              <w:rPr>
                <w:lang w:val="ru-RU"/>
              </w:rPr>
            </w:pPr>
            <w:r>
              <w:rPr>
                <w:lang w:val="ru-RU"/>
              </w:rPr>
              <w:t>Вопрос</w:t>
            </w:r>
          </w:p>
        </w:tc>
      </w:tr>
      <w:tr w:rsidR="006879BA" w:rsidRPr="001B095E" w:rsidTr="00043ADC">
        <w:trPr>
          <w:trHeight w:val="258"/>
        </w:trPr>
        <w:tc>
          <w:tcPr>
            <w:tcW w:w="817" w:type="dxa"/>
          </w:tcPr>
          <w:p w:rsidR="006879BA" w:rsidRPr="00043ADC" w:rsidRDefault="006879BA" w:rsidP="00043ADC">
            <w:pPr>
              <w:pStyle w:val="a1"/>
              <w:numPr>
                <w:ilvl w:val="0"/>
                <w:numId w:val="29"/>
              </w:numPr>
            </w:pPr>
          </w:p>
        </w:tc>
        <w:tc>
          <w:tcPr>
            <w:tcW w:w="8606" w:type="dxa"/>
          </w:tcPr>
          <w:p w:rsidR="006879BA" w:rsidRPr="006879BA" w:rsidRDefault="006879BA" w:rsidP="00977756">
            <w:pPr>
              <w:rPr>
                <w:lang w:val="ru-RU"/>
              </w:rPr>
            </w:pPr>
            <w:r w:rsidRPr="006879BA">
              <w:rPr>
                <w:lang w:val="ru-RU"/>
              </w:rPr>
              <w:t>Какая форма общения  предпочтительнее для дальнейшей работы?</w:t>
            </w:r>
          </w:p>
        </w:tc>
      </w:tr>
      <w:tr w:rsidR="006879BA" w:rsidRPr="001B095E" w:rsidTr="00043ADC">
        <w:trPr>
          <w:trHeight w:val="258"/>
        </w:trPr>
        <w:tc>
          <w:tcPr>
            <w:tcW w:w="817" w:type="dxa"/>
          </w:tcPr>
          <w:p w:rsidR="006879BA" w:rsidRPr="00043ADC" w:rsidRDefault="006879BA" w:rsidP="00043ADC">
            <w:pPr>
              <w:pStyle w:val="a1"/>
            </w:pPr>
          </w:p>
        </w:tc>
        <w:tc>
          <w:tcPr>
            <w:tcW w:w="8606" w:type="dxa"/>
          </w:tcPr>
          <w:p w:rsidR="006879BA" w:rsidRPr="006879BA" w:rsidRDefault="006879BA" w:rsidP="00977756">
            <w:pPr>
              <w:rPr>
                <w:lang w:val="ru-RU"/>
              </w:rPr>
            </w:pPr>
            <w:r w:rsidRPr="006879BA">
              <w:rPr>
                <w:lang w:val="ru-RU"/>
              </w:rPr>
              <w:t>Как осуществляется доставка готовой продукции в торговые точки?</w:t>
            </w:r>
          </w:p>
        </w:tc>
      </w:tr>
      <w:tr w:rsidR="006879BA" w:rsidRPr="001B095E" w:rsidTr="00043ADC">
        <w:trPr>
          <w:trHeight w:val="258"/>
        </w:trPr>
        <w:tc>
          <w:tcPr>
            <w:tcW w:w="817" w:type="dxa"/>
          </w:tcPr>
          <w:p w:rsidR="006879BA" w:rsidRPr="00E27DDB" w:rsidRDefault="006879BA" w:rsidP="00043ADC">
            <w:pPr>
              <w:pStyle w:val="a1"/>
              <w:rPr>
                <w:lang w:val="ru-RU"/>
              </w:rPr>
            </w:pPr>
          </w:p>
        </w:tc>
        <w:tc>
          <w:tcPr>
            <w:tcW w:w="8606" w:type="dxa"/>
          </w:tcPr>
          <w:p w:rsidR="006879BA" w:rsidRPr="006879BA" w:rsidRDefault="003A4039" w:rsidP="00977756">
            <w:pPr>
              <w:rPr>
                <w:lang w:val="ru-RU"/>
              </w:rPr>
            </w:pPr>
            <w:r>
              <w:rPr>
                <w:lang w:val="ru-RU"/>
              </w:rPr>
              <w:t>Как  к</w:t>
            </w:r>
            <w:r w:rsidR="006879BA" w:rsidRPr="006879BA">
              <w:rPr>
                <w:lang w:val="ru-RU"/>
              </w:rPr>
              <w:t>арточк</w:t>
            </w:r>
            <w:r>
              <w:rPr>
                <w:lang w:val="ru-RU"/>
              </w:rPr>
              <w:t>у</w:t>
            </w:r>
            <w:r w:rsidR="006879BA" w:rsidRPr="006879BA">
              <w:rPr>
                <w:lang w:val="ru-RU"/>
              </w:rPr>
              <w:t xml:space="preserve"> постоянного клиента  получить онлайн?</w:t>
            </w:r>
          </w:p>
        </w:tc>
      </w:tr>
      <w:tr w:rsidR="00584DD1" w:rsidRPr="001B095E" w:rsidTr="00043ADC">
        <w:trPr>
          <w:trHeight w:val="258"/>
        </w:trPr>
        <w:tc>
          <w:tcPr>
            <w:tcW w:w="817" w:type="dxa"/>
          </w:tcPr>
          <w:p w:rsidR="00584DD1" w:rsidRPr="00E27DDB" w:rsidRDefault="00584DD1" w:rsidP="00043ADC">
            <w:pPr>
              <w:pStyle w:val="a1"/>
              <w:rPr>
                <w:lang w:val="ru-RU"/>
              </w:rPr>
            </w:pPr>
          </w:p>
        </w:tc>
        <w:tc>
          <w:tcPr>
            <w:tcW w:w="8606" w:type="dxa"/>
          </w:tcPr>
          <w:p w:rsidR="001A30BD" w:rsidRDefault="00584DD1" w:rsidP="00977756">
            <w:pPr>
              <w:rPr>
                <w:lang w:val="ru-RU"/>
              </w:rPr>
            </w:pPr>
            <w:r>
              <w:rPr>
                <w:lang w:val="ru-RU"/>
              </w:rPr>
              <w:t>Какие характеристики у вашего аппаратного обеспечения?</w:t>
            </w:r>
          </w:p>
          <w:p w:rsidR="00584DD1" w:rsidRDefault="00584DD1" w:rsidP="00977756">
            <w:pPr>
              <w:rPr>
                <w:lang w:val="ru-RU"/>
              </w:rPr>
            </w:pPr>
            <w:r>
              <w:rPr>
                <w:lang w:val="ru-RU"/>
              </w:rPr>
              <w:t>Какое ПО</w:t>
            </w:r>
            <w:r w:rsidR="001A30BD">
              <w:rPr>
                <w:lang w:val="ru-RU"/>
              </w:rPr>
              <w:t xml:space="preserve"> установлено на нем</w:t>
            </w:r>
            <w:r>
              <w:rPr>
                <w:lang w:val="ru-RU"/>
              </w:rPr>
              <w:t>?</w:t>
            </w:r>
            <w:r w:rsidR="00863E92">
              <w:rPr>
                <w:lang w:val="ru-RU"/>
              </w:rPr>
              <w:t xml:space="preserve"> Можете сообщить координаты вашего технического специалиста</w:t>
            </w:r>
            <w:r w:rsidR="00977756">
              <w:rPr>
                <w:lang w:val="ru-RU"/>
              </w:rPr>
              <w:t xml:space="preserve"> для связи</w:t>
            </w:r>
            <w:r w:rsidR="00863E92">
              <w:rPr>
                <w:lang w:val="ru-RU"/>
              </w:rPr>
              <w:t>?</w:t>
            </w:r>
          </w:p>
        </w:tc>
      </w:tr>
      <w:tr w:rsidR="00584DD1" w:rsidRPr="001B095E" w:rsidTr="00043ADC">
        <w:trPr>
          <w:trHeight w:val="258"/>
        </w:trPr>
        <w:tc>
          <w:tcPr>
            <w:tcW w:w="817" w:type="dxa"/>
          </w:tcPr>
          <w:p w:rsidR="00584DD1" w:rsidRPr="00E27DDB" w:rsidRDefault="00584DD1" w:rsidP="00043ADC">
            <w:pPr>
              <w:pStyle w:val="a1"/>
              <w:rPr>
                <w:lang w:val="ru-RU"/>
              </w:rPr>
            </w:pPr>
          </w:p>
        </w:tc>
        <w:tc>
          <w:tcPr>
            <w:tcW w:w="8606" w:type="dxa"/>
          </w:tcPr>
          <w:p w:rsidR="00584DD1" w:rsidRDefault="001A30BD" w:rsidP="00977756">
            <w:pPr>
              <w:rPr>
                <w:lang w:val="ru-RU"/>
              </w:rPr>
            </w:pPr>
            <w:r>
              <w:rPr>
                <w:lang w:val="ru-RU"/>
              </w:rPr>
              <w:t>С какими социальными сетями должна быть интеграция информационной системы?</w:t>
            </w:r>
          </w:p>
        </w:tc>
      </w:tr>
      <w:tr w:rsidR="001A30BD" w:rsidRPr="001B095E" w:rsidTr="00043ADC">
        <w:trPr>
          <w:trHeight w:val="258"/>
        </w:trPr>
        <w:tc>
          <w:tcPr>
            <w:tcW w:w="817" w:type="dxa"/>
          </w:tcPr>
          <w:p w:rsidR="001A30BD" w:rsidRPr="00E27DDB" w:rsidRDefault="001A30BD" w:rsidP="00043ADC">
            <w:pPr>
              <w:pStyle w:val="a1"/>
              <w:rPr>
                <w:lang w:val="ru-RU"/>
              </w:rPr>
            </w:pPr>
          </w:p>
        </w:tc>
        <w:tc>
          <w:tcPr>
            <w:tcW w:w="8606" w:type="dxa"/>
          </w:tcPr>
          <w:p w:rsidR="001A30BD" w:rsidRDefault="009C482E" w:rsidP="00977756">
            <w:pPr>
              <w:rPr>
                <w:lang w:val="ru-RU"/>
              </w:rPr>
            </w:pPr>
            <w:r>
              <w:rPr>
                <w:lang w:val="ru-RU"/>
              </w:rPr>
              <w:t>По каким критериям Вы даете скидочную карту?</w:t>
            </w:r>
          </w:p>
        </w:tc>
      </w:tr>
      <w:tr w:rsidR="001A30BD" w:rsidRPr="001B095E" w:rsidTr="00043ADC">
        <w:trPr>
          <w:trHeight w:val="258"/>
        </w:trPr>
        <w:tc>
          <w:tcPr>
            <w:tcW w:w="817" w:type="dxa"/>
          </w:tcPr>
          <w:p w:rsidR="001A30BD" w:rsidRPr="00E27DDB" w:rsidRDefault="001A30BD" w:rsidP="00043ADC">
            <w:pPr>
              <w:pStyle w:val="a1"/>
              <w:rPr>
                <w:lang w:val="ru-RU"/>
              </w:rPr>
            </w:pPr>
          </w:p>
        </w:tc>
        <w:tc>
          <w:tcPr>
            <w:tcW w:w="8606" w:type="dxa"/>
          </w:tcPr>
          <w:p w:rsidR="001A30BD" w:rsidRDefault="009C482E" w:rsidP="00977756">
            <w:pPr>
              <w:rPr>
                <w:lang w:val="ru-RU"/>
              </w:rPr>
            </w:pPr>
            <w:r>
              <w:rPr>
                <w:lang w:val="ru-RU"/>
              </w:rPr>
              <w:t>Можете предоставить полный список товаров и услуг, которые Вы предоставляете?</w:t>
            </w:r>
          </w:p>
        </w:tc>
      </w:tr>
      <w:tr w:rsidR="001A30BD" w:rsidRPr="001B095E" w:rsidTr="00043ADC">
        <w:trPr>
          <w:trHeight w:val="258"/>
        </w:trPr>
        <w:tc>
          <w:tcPr>
            <w:tcW w:w="817" w:type="dxa"/>
          </w:tcPr>
          <w:p w:rsidR="001A30BD" w:rsidRPr="00E27DDB" w:rsidRDefault="001A30BD" w:rsidP="00043ADC">
            <w:pPr>
              <w:pStyle w:val="a1"/>
              <w:rPr>
                <w:lang w:val="ru-RU"/>
              </w:rPr>
            </w:pPr>
          </w:p>
        </w:tc>
        <w:tc>
          <w:tcPr>
            <w:tcW w:w="8606" w:type="dxa"/>
          </w:tcPr>
          <w:p w:rsidR="001A30BD" w:rsidRDefault="009C482E" w:rsidP="00977756">
            <w:pPr>
              <w:rPr>
                <w:lang w:val="ru-RU"/>
              </w:rPr>
            </w:pPr>
            <w:r>
              <w:rPr>
                <w:lang w:val="ru-RU"/>
              </w:rPr>
              <w:t>Можете предоставить техническую информацию о сайте?</w:t>
            </w:r>
          </w:p>
        </w:tc>
      </w:tr>
      <w:tr w:rsidR="009C482E" w:rsidRPr="001B095E" w:rsidTr="00043ADC">
        <w:trPr>
          <w:trHeight w:val="258"/>
        </w:trPr>
        <w:tc>
          <w:tcPr>
            <w:tcW w:w="817" w:type="dxa"/>
          </w:tcPr>
          <w:p w:rsidR="009C482E" w:rsidRPr="00E27DDB" w:rsidRDefault="009C482E" w:rsidP="00043ADC">
            <w:pPr>
              <w:pStyle w:val="a1"/>
              <w:rPr>
                <w:lang w:val="ru-RU"/>
              </w:rPr>
            </w:pPr>
          </w:p>
        </w:tc>
        <w:tc>
          <w:tcPr>
            <w:tcW w:w="8606" w:type="dxa"/>
          </w:tcPr>
          <w:p w:rsidR="009C482E" w:rsidRDefault="009C482E" w:rsidP="00977756">
            <w:pPr>
              <w:rPr>
                <w:lang w:val="ru-RU"/>
              </w:rPr>
            </w:pPr>
            <w:r>
              <w:rPr>
                <w:lang w:val="ru-RU"/>
              </w:rPr>
              <w:t>Какое время занимает изготовление каждого вида продукции?</w:t>
            </w:r>
          </w:p>
        </w:tc>
      </w:tr>
      <w:tr w:rsidR="009C482E" w:rsidRPr="001B095E" w:rsidTr="00043ADC">
        <w:trPr>
          <w:trHeight w:val="258"/>
        </w:trPr>
        <w:tc>
          <w:tcPr>
            <w:tcW w:w="817" w:type="dxa"/>
          </w:tcPr>
          <w:p w:rsidR="009C482E" w:rsidRPr="00E27DDB" w:rsidRDefault="009C482E" w:rsidP="00043ADC">
            <w:pPr>
              <w:pStyle w:val="a1"/>
              <w:rPr>
                <w:lang w:val="ru-RU"/>
              </w:rPr>
            </w:pPr>
          </w:p>
        </w:tc>
        <w:tc>
          <w:tcPr>
            <w:tcW w:w="8606" w:type="dxa"/>
          </w:tcPr>
          <w:p w:rsidR="009C482E" w:rsidRDefault="009C482E" w:rsidP="00977756">
            <w:pPr>
              <w:rPr>
                <w:lang w:val="ru-RU"/>
              </w:rPr>
            </w:pPr>
            <w:r>
              <w:rPr>
                <w:lang w:val="ru-RU"/>
              </w:rPr>
              <w:t>Есть ли минимальная сумма для онлайн–заказа?</w:t>
            </w:r>
          </w:p>
        </w:tc>
      </w:tr>
      <w:tr w:rsidR="009C482E" w:rsidRPr="001B095E" w:rsidTr="00043ADC">
        <w:trPr>
          <w:trHeight w:val="258"/>
        </w:trPr>
        <w:tc>
          <w:tcPr>
            <w:tcW w:w="817" w:type="dxa"/>
          </w:tcPr>
          <w:p w:rsidR="009C482E" w:rsidRPr="00E27DDB" w:rsidRDefault="009C482E" w:rsidP="00043ADC">
            <w:pPr>
              <w:pStyle w:val="a1"/>
              <w:rPr>
                <w:lang w:val="ru-RU"/>
              </w:rPr>
            </w:pPr>
          </w:p>
        </w:tc>
        <w:tc>
          <w:tcPr>
            <w:tcW w:w="8606" w:type="dxa"/>
          </w:tcPr>
          <w:p w:rsidR="009C482E" w:rsidRDefault="00717F37" w:rsidP="00977756">
            <w:pPr>
              <w:rPr>
                <w:lang w:val="ru-RU"/>
              </w:rPr>
            </w:pPr>
            <w:r>
              <w:rPr>
                <w:lang w:val="ru-RU"/>
              </w:rPr>
              <w:t>Хотели бы оптимизировать процесс заказа товара у поставщиков? Можете более подробно описать этот процесс?</w:t>
            </w:r>
          </w:p>
        </w:tc>
      </w:tr>
      <w:tr w:rsidR="00717F37" w:rsidRPr="001B095E" w:rsidTr="00043ADC">
        <w:trPr>
          <w:trHeight w:val="258"/>
        </w:trPr>
        <w:tc>
          <w:tcPr>
            <w:tcW w:w="817" w:type="dxa"/>
          </w:tcPr>
          <w:p w:rsidR="00717F37" w:rsidRPr="00E27DDB" w:rsidRDefault="00717F37" w:rsidP="00043ADC">
            <w:pPr>
              <w:pStyle w:val="a1"/>
              <w:rPr>
                <w:lang w:val="ru-RU"/>
              </w:rPr>
            </w:pPr>
          </w:p>
        </w:tc>
        <w:tc>
          <w:tcPr>
            <w:tcW w:w="8606" w:type="dxa"/>
          </w:tcPr>
          <w:p w:rsidR="00717F37" w:rsidRDefault="00717F37" w:rsidP="00977756">
            <w:pPr>
              <w:rPr>
                <w:lang w:val="ru-RU"/>
              </w:rPr>
            </w:pPr>
            <w:r>
              <w:rPr>
                <w:lang w:val="ru-RU"/>
              </w:rPr>
              <w:t>Можно ли в офисе выполнить отдельные виды услуг? И какие виды</w:t>
            </w:r>
            <w:r w:rsidR="00982896">
              <w:rPr>
                <w:lang w:val="ru-RU"/>
              </w:rPr>
              <w:t xml:space="preserve"> именно</w:t>
            </w:r>
            <w:r>
              <w:rPr>
                <w:lang w:val="ru-RU"/>
              </w:rPr>
              <w:t>?</w:t>
            </w:r>
          </w:p>
        </w:tc>
      </w:tr>
      <w:tr w:rsidR="00717F37" w:rsidRPr="001B095E" w:rsidTr="00043ADC">
        <w:trPr>
          <w:trHeight w:val="258"/>
        </w:trPr>
        <w:tc>
          <w:tcPr>
            <w:tcW w:w="817" w:type="dxa"/>
          </w:tcPr>
          <w:p w:rsidR="00717F37" w:rsidRPr="00043ADC" w:rsidRDefault="00717F37" w:rsidP="00043ADC">
            <w:pPr>
              <w:pStyle w:val="a1"/>
            </w:pPr>
          </w:p>
        </w:tc>
        <w:tc>
          <w:tcPr>
            <w:tcW w:w="8606" w:type="dxa"/>
          </w:tcPr>
          <w:p w:rsidR="00717F37" w:rsidRDefault="008A3DC0" w:rsidP="00977756">
            <w:pPr>
              <w:rPr>
                <w:lang w:val="ru-RU"/>
              </w:rPr>
            </w:pPr>
            <w:r>
              <w:rPr>
                <w:lang w:val="ru-RU"/>
              </w:rPr>
              <w:t xml:space="preserve">Кто будет заниматься администрированием </w:t>
            </w:r>
            <w:r w:rsidR="00717F37">
              <w:rPr>
                <w:lang w:val="ru-RU"/>
              </w:rPr>
              <w:t>информационной системы</w:t>
            </w:r>
            <w:r>
              <w:rPr>
                <w:lang w:val="ru-RU"/>
              </w:rPr>
              <w:t xml:space="preserve"> в вашей фирме</w:t>
            </w:r>
            <w:r w:rsidR="00717F37">
              <w:rPr>
                <w:lang w:val="ru-RU"/>
              </w:rPr>
              <w:t>?</w:t>
            </w:r>
            <w:r>
              <w:rPr>
                <w:lang w:val="ru-RU"/>
              </w:rPr>
              <w:t xml:space="preserve"> Нужна ли поддержка от нас?</w:t>
            </w:r>
          </w:p>
        </w:tc>
      </w:tr>
      <w:tr w:rsidR="008A3DC0" w:rsidRPr="001B095E" w:rsidTr="00043ADC">
        <w:trPr>
          <w:trHeight w:val="258"/>
        </w:trPr>
        <w:tc>
          <w:tcPr>
            <w:tcW w:w="817" w:type="dxa"/>
          </w:tcPr>
          <w:p w:rsidR="008A3DC0" w:rsidRPr="00043ADC" w:rsidRDefault="008A3DC0" w:rsidP="00043ADC">
            <w:pPr>
              <w:pStyle w:val="a1"/>
            </w:pPr>
          </w:p>
        </w:tc>
        <w:tc>
          <w:tcPr>
            <w:tcW w:w="8606" w:type="dxa"/>
          </w:tcPr>
          <w:p w:rsidR="008A3DC0" w:rsidRDefault="008A3DC0" w:rsidP="00977756">
            <w:pPr>
              <w:rPr>
                <w:lang w:val="ru-RU"/>
              </w:rPr>
            </w:pPr>
            <w:r>
              <w:rPr>
                <w:lang w:val="ru-RU"/>
              </w:rPr>
              <w:t>Какая статистика и отчеты Вам бы хотелось видеть в  информационной системе  для анализа эффективности работы?</w:t>
            </w:r>
          </w:p>
        </w:tc>
      </w:tr>
      <w:tr w:rsidR="008A3DC0" w:rsidRPr="001B095E" w:rsidTr="00043ADC">
        <w:trPr>
          <w:trHeight w:val="258"/>
        </w:trPr>
        <w:tc>
          <w:tcPr>
            <w:tcW w:w="817" w:type="dxa"/>
          </w:tcPr>
          <w:p w:rsidR="008A3DC0" w:rsidRPr="00E27DDB" w:rsidRDefault="008A3DC0" w:rsidP="00043ADC">
            <w:pPr>
              <w:pStyle w:val="a1"/>
              <w:rPr>
                <w:lang w:val="ru-RU"/>
              </w:rPr>
            </w:pPr>
          </w:p>
        </w:tc>
        <w:tc>
          <w:tcPr>
            <w:tcW w:w="8606" w:type="dxa"/>
          </w:tcPr>
          <w:p w:rsidR="008A3DC0" w:rsidRDefault="008A3DC0" w:rsidP="00977756">
            <w:pPr>
              <w:rPr>
                <w:lang w:val="ru-RU"/>
              </w:rPr>
            </w:pPr>
            <w:r>
              <w:rPr>
                <w:lang w:val="ru-RU"/>
              </w:rPr>
              <w:t>Нужно ли согласовывать макет перед изготовлением для подтверждения отсутствия ошибок?</w:t>
            </w:r>
          </w:p>
        </w:tc>
      </w:tr>
      <w:tr w:rsidR="008A3DC0" w:rsidRPr="001B095E" w:rsidTr="00043ADC">
        <w:trPr>
          <w:trHeight w:val="258"/>
        </w:trPr>
        <w:tc>
          <w:tcPr>
            <w:tcW w:w="817" w:type="dxa"/>
          </w:tcPr>
          <w:p w:rsidR="008A3DC0" w:rsidRPr="00E27DDB" w:rsidRDefault="008A3DC0" w:rsidP="00043ADC">
            <w:pPr>
              <w:pStyle w:val="a1"/>
              <w:rPr>
                <w:lang w:val="ru-RU"/>
              </w:rPr>
            </w:pPr>
          </w:p>
        </w:tc>
        <w:tc>
          <w:tcPr>
            <w:tcW w:w="8606" w:type="dxa"/>
          </w:tcPr>
          <w:p w:rsidR="008A3DC0" w:rsidRDefault="00863E92" w:rsidP="00977756">
            <w:pPr>
              <w:rPr>
                <w:lang w:val="ru-RU"/>
              </w:rPr>
            </w:pPr>
            <w:r>
              <w:rPr>
                <w:lang w:val="ru-RU"/>
              </w:rPr>
              <w:t>Какие требования к изображениям для заказа на сайте?</w:t>
            </w:r>
          </w:p>
        </w:tc>
      </w:tr>
      <w:tr w:rsidR="00863E92" w:rsidRPr="001B095E" w:rsidTr="00043ADC">
        <w:trPr>
          <w:trHeight w:val="258"/>
        </w:trPr>
        <w:tc>
          <w:tcPr>
            <w:tcW w:w="817" w:type="dxa"/>
          </w:tcPr>
          <w:p w:rsidR="00863E92" w:rsidRPr="00E27DDB" w:rsidRDefault="00863E92" w:rsidP="00043ADC">
            <w:pPr>
              <w:pStyle w:val="a1"/>
              <w:rPr>
                <w:lang w:val="ru-RU"/>
              </w:rPr>
            </w:pPr>
          </w:p>
        </w:tc>
        <w:tc>
          <w:tcPr>
            <w:tcW w:w="8606" w:type="dxa"/>
          </w:tcPr>
          <w:p w:rsidR="00863E92" w:rsidRDefault="00863E92" w:rsidP="00977756">
            <w:pPr>
              <w:rPr>
                <w:lang w:val="ru-RU"/>
              </w:rPr>
            </w:pPr>
            <w:r>
              <w:rPr>
                <w:lang w:val="ru-RU"/>
              </w:rPr>
              <w:t xml:space="preserve">За счет чего </w:t>
            </w:r>
            <w:r w:rsidR="00E44C12">
              <w:rPr>
                <w:lang w:val="ru-RU"/>
              </w:rPr>
              <w:t>Вы предполагаете</w:t>
            </w:r>
            <w:r>
              <w:rPr>
                <w:lang w:val="ru-RU"/>
              </w:rPr>
              <w:t xml:space="preserve"> увеличить количество заказов?</w:t>
            </w:r>
          </w:p>
        </w:tc>
      </w:tr>
    </w:tbl>
    <w:p w:rsidR="00043ADC" w:rsidRPr="00E27DDB" w:rsidRDefault="00043ADC" w:rsidP="00043ADC">
      <w:pPr>
        <w:pStyle w:val="14"/>
        <w:numPr>
          <w:ilvl w:val="0"/>
          <w:numId w:val="0"/>
        </w:numPr>
        <w:rPr>
          <w:lang w:val="ru-RU"/>
        </w:rPr>
      </w:pPr>
    </w:p>
    <w:p w:rsidR="00043ADC" w:rsidRPr="00E27DDB" w:rsidRDefault="00043ADC">
      <w:pPr>
        <w:widowControl/>
        <w:spacing w:before="0" w:line="240" w:lineRule="auto"/>
        <w:rPr>
          <w:b/>
          <w:sz w:val="28"/>
          <w:lang w:val="ru-RU"/>
        </w:rPr>
      </w:pPr>
      <w:r w:rsidRPr="00E27DDB">
        <w:rPr>
          <w:lang w:val="ru-RU"/>
        </w:rPr>
        <w:br w:type="page"/>
      </w:r>
    </w:p>
    <w:p w:rsidR="002160BB" w:rsidRPr="00B3477E" w:rsidRDefault="00706A6D" w:rsidP="00B3477E">
      <w:pPr>
        <w:pStyle w:val="14"/>
      </w:pPr>
      <w:bookmarkStart w:id="20" w:name="_Toc67086754"/>
      <w:r w:rsidRPr="00B3477E">
        <w:lastRenderedPageBreak/>
        <w:t>Выводы и п</w:t>
      </w:r>
      <w:r w:rsidR="000E2F57" w:rsidRPr="00B3477E">
        <w:t>ринятые</w:t>
      </w:r>
      <w:r w:rsidR="00A02F44" w:rsidRPr="00B3477E">
        <w:t xml:space="preserve"> </w:t>
      </w:r>
      <w:r w:rsidR="000E2F57" w:rsidRPr="00B3477E">
        <w:t>решения</w:t>
      </w:r>
      <w:bookmarkEnd w:id="20"/>
    </w:p>
    <w:p w:rsidR="00F51324" w:rsidRDefault="00F51324" w:rsidP="00E11205"/>
    <w:p w:rsidR="00A02F44" w:rsidRPr="00B3477E" w:rsidRDefault="00494551" w:rsidP="00982896">
      <w:pPr>
        <w:pStyle w:val="29"/>
        <w:numPr>
          <w:ilvl w:val="1"/>
          <w:numId w:val="1"/>
        </w:numPr>
        <w:ind w:left="851"/>
      </w:pPr>
      <w:bookmarkStart w:id="21" w:name="_Toc67086755"/>
      <w:r w:rsidRPr="00B3477E">
        <w:t>Выявленные проблемы в бизнесе с возможностью их устранения с помощью ИС</w:t>
      </w:r>
      <w:bookmarkEnd w:id="21"/>
    </w:p>
    <w:p w:rsidR="00494551" w:rsidRPr="00494551" w:rsidRDefault="00494551" w:rsidP="00494551">
      <w:pPr>
        <w:pStyle w:val="29"/>
        <w:numPr>
          <w:ilvl w:val="0"/>
          <w:numId w:val="0"/>
        </w:numPr>
        <w:ind w:left="360"/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8"/>
        <w:gridCol w:w="4394"/>
        <w:gridCol w:w="4536"/>
      </w:tblGrid>
      <w:tr w:rsidR="00494551" w:rsidRPr="00494551" w:rsidTr="001C1B65">
        <w:trPr>
          <w:trHeight w:val="454"/>
        </w:trPr>
        <w:tc>
          <w:tcPr>
            <w:tcW w:w="568" w:type="dxa"/>
            <w:shd w:val="clear" w:color="auto" w:fill="D9D9D9" w:themeFill="background1" w:themeFillShade="D9"/>
          </w:tcPr>
          <w:p w:rsidR="00494551" w:rsidRPr="005C4322" w:rsidRDefault="00494551" w:rsidP="006879BA">
            <w:pPr>
              <w:pStyle w:val="affff1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494551" w:rsidRPr="005C4322" w:rsidRDefault="00494551" w:rsidP="006879BA">
            <w:pPr>
              <w:pStyle w:val="affff1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494551" w:rsidRPr="005C4322" w:rsidRDefault="00494551" w:rsidP="006879BA">
            <w:pPr>
              <w:pStyle w:val="affff1"/>
              <w:rPr>
                <w:lang w:val="ru-RU"/>
              </w:rPr>
            </w:pPr>
            <w:r>
              <w:rPr>
                <w:lang w:val="ru-RU"/>
              </w:rPr>
              <w:t>Оценка возможности ее решения с помощью ИС</w:t>
            </w:r>
          </w:p>
        </w:tc>
      </w:tr>
      <w:tr w:rsidR="006879BA" w:rsidRPr="001B095E" w:rsidTr="007C403E">
        <w:trPr>
          <w:trHeight w:val="258"/>
        </w:trPr>
        <w:tc>
          <w:tcPr>
            <w:tcW w:w="568" w:type="dxa"/>
          </w:tcPr>
          <w:p w:rsidR="006879BA" w:rsidRPr="00C9283F" w:rsidRDefault="006879BA" w:rsidP="00584DD1">
            <w:pPr>
              <w:pStyle w:val="a1"/>
              <w:numPr>
                <w:ilvl w:val="0"/>
                <w:numId w:val="23"/>
              </w:numPr>
              <w:ind w:hanging="250"/>
              <w:rPr>
                <w:lang w:val="ru-RU"/>
              </w:rPr>
            </w:pPr>
          </w:p>
        </w:tc>
        <w:tc>
          <w:tcPr>
            <w:tcW w:w="4394" w:type="dxa"/>
          </w:tcPr>
          <w:p w:rsidR="006879BA" w:rsidRPr="006879BA" w:rsidRDefault="006879BA" w:rsidP="00E15D95">
            <w:pPr>
              <w:rPr>
                <w:lang w:val="ru-RU"/>
              </w:rPr>
            </w:pPr>
            <w:r>
              <w:rPr>
                <w:lang w:val="ru-RU"/>
              </w:rPr>
              <w:t>Неудобно заказать продукцию через интернет</w:t>
            </w:r>
          </w:p>
        </w:tc>
        <w:tc>
          <w:tcPr>
            <w:tcW w:w="4536" w:type="dxa"/>
          </w:tcPr>
          <w:p w:rsidR="006879BA" w:rsidRPr="006879BA" w:rsidRDefault="006879BA" w:rsidP="008E5615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Система позволит заказывать продукцию онлайн</w:t>
            </w:r>
          </w:p>
        </w:tc>
      </w:tr>
      <w:tr w:rsidR="006879BA" w:rsidRPr="00C54276" w:rsidTr="007C403E">
        <w:trPr>
          <w:trHeight w:val="258"/>
        </w:trPr>
        <w:tc>
          <w:tcPr>
            <w:tcW w:w="568" w:type="dxa"/>
          </w:tcPr>
          <w:p w:rsidR="006879BA" w:rsidRPr="005C4322" w:rsidRDefault="006879BA" w:rsidP="00584DD1">
            <w:pPr>
              <w:pStyle w:val="a1"/>
              <w:ind w:hanging="250"/>
              <w:rPr>
                <w:lang w:val="ru-RU"/>
              </w:rPr>
            </w:pPr>
          </w:p>
        </w:tc>
        <w:tc>
          <w:tcPr>
            <w:tcW w:w="4394" w:type="dxa"/>
          </w:tcPr>
          <w:p w:rsidR="006879BA" w:rsidRPr="006879BA" w:rsidRDefault="006879BA" w:rsidP="00E15D95">
            <w:pPr>
              <w:rPr>
                <w:lang w:val="ru-RU"/>
              </w:rPr>
            </w:pPr>
            <w:r>
              <w:rPr>
                <w:lang w:val="ru-RU"/>
              </w:rPr>
              <w:t>Ошибки в заказах, теряются заказы</w:t>
            </w:r>
          </w:p>
        </w:tc>
        <w:tc>
          <w:tcPr>
            <w:tcW w:w="4536" w:type="dxa"/>
          </w:tcPr>
          <w:p w:rsidR="006879BA" w:rsidRPr="006879BA" w:rsidRDefault="006879BA" w:rsidP="008E5615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Система позволит минимизировать ошибки </w:t>
            </w:r>
          </w:p>
        </w:tc>
      </w:tr>
      <w:tr w:rsidR="006879BA" w:rsidRPr="00C54276" w:rsidTr="007C403E">
        <w:trPr>
          <w:trHeight w:val="258"/>
        </w:trPr>
        <w:tc>
          <w:tcPr>
            <w:tcW w:w="568" w:type="dxa"/>
          </w:tcPr>
          <w:p w:rsidR="006879BA" w:rsidRPr="005C4322" w:rsidRDefault="006879BA" w:rsidP="00584DD1">
            <w:pPr>
              <w:pStyle w:val="a1"/>
              <w:ind w:hanging="250"/>
              <w:rPr>
                <w:lang w:val="ru-RU"/>
              </w:rPr>
            </w:pPr>
          </w:p>
        </w:tc>
        <w:tc>
          <w:tcPr>
            <w:tcW w:w="4394" w:type="dxa"/>
          </w:tcPr>
          <w:p w:rsidR="006879BA" w:rsidRPr="006879BA" w:rsidRDefault="006879BA" w:rsidP="006879BA">
            <w:pPr>
              <w:rPr>
                <w:lang w:val="ru-RU"/>
              </w:rPr>
            </w:pPr>
            <w:r>
              <w:rPr>
                <w:lang w:val="ru-RU"/>
              </w:rPr>
              <w:t>Не автоматизирована отправка сообщений о готовности на почту</w:t>
            </w:r>
          </w:p>
        </w:tc>
        <w:tc>
          <w:tcPr>
            <w:tcW w:w="4536" w:type="dxa"/>
          </w:tcPr>
          <w:p w:rsidR="006879BA" w:rsidRPr="006879BA" w:rsidRDefault="006879BA" w:rsidP="008E5615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Система поможет автоматизировать процесс </w:t>
            </w:r>
          </w:p>
        </w:tc>
      </w:tr>
      <w:tr w:rsidR="006879BA" w:rsidRPr="001B095E" w:rsidTr="007C403E">
        <w:trPr>
          <w:trHeight w:val="258"/>
        </w:trPr>
        <w:tc>
          <w:tcPr>
            <w:tcW w:w="568" w:type="dxa"/>
          </w:tcPr>
          <w:p w:rsidR="006879BA" w:rsidRPr="005C4322" w:rsidRDefault="006879BA" w:rsidP="00584DD1">
            <w:pPr>
              <w:pStyle w:val="a1"/>
              <w:ind w:hanging="250"/>
              <w:rPr>
                <w:lang w:val="ru-RU"/>
              </w:rPr>
            </w:pPr>
          </w:p>
        </w:tc>
        <w:tc>
          <w:tcPr>
            <w:tcW w:w="4394" w:type="dxa"/>
          </w:tcPr>
          <w:p w:rsidR="006879BA" w:rsidRDefault="006879BA" w:rsidP="006879BA">
            <w:pPr>
              <w:rPr>
                <w:lang w:val="ru-RU"/>
              </w:rPr>
            </w:pPr>
            <w:r>
              <w:rPr>
                <w:lang w:val="ru-RU"/>
              </w:rPr>
              <w:t>Нет онлайн оплаты</w:t>
            </w:r>
          </w:p>
        </w:tc>
        <w:tc>
          <w:tcPr>
            <w:tcW w:w="4536" w:type="dxa"/>
          </w:tcPr>
          <w:p w:rsidR="006879BA" w:rsidRDefault="006879BA" w:rsidP="008E5615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Система позволит упростить обработку заказа</w:t>
            </w:r>
          </w:p>
        </w:tc>
      </w:tr>
      <w:tr w:rsidR="00717F37" w:rsidRPr="001B095E" w:rsidTr="007C403E">
        <w:trPr>
          <w:trHeight w:val="258"/>
        </w:trPr>
        <w:tc>
          <w:tcPr>
            <w:tcW w:w="568" w:type="dxa"/>
          </w:tcPr>
          <w:p w:rsidR="00717F37" w:rsidRPr="005C4322" w:rsidRDefault="00717F37" w:rsidP="00584DD1">
            <w:pPr>
              <w:pStyle w:val="a1"/>
              <w:ind w:hanging="250"/>
              <w:rPr>
                <w:lang w:val="ru-RU"/>
              </w:rPr>
            </w:pPr>
          </w:p>
        </w:tc>
        <w:tc>
          <w:tcPr>
            <w:tcW w:w="4394" w:type="dxa"/>
          </w:tcPr>
          <w:p w:rsidR="00717F37" w:rsidRDefault="00717F37" w:rsidP="00717F37">
            <w:pPr>
              <w:rPr>
                <w:lang w:val="ru-RU"/>
              </w:rPr>
            </w:pPr>
            <w:r>
              <w:rPr>
                <w:lang w:val="ru-RU"/>
              </w:rPr>
              <w:t>Представлен неполный ассортимент на сайте и в группе Вконтакте</w:t>
            </w:r>
          </w:p>
        </w:tc>
        <w:tc>
          <w:tcPr>
            <w:tcW w:w="4536" w:type="dxa"/>
          </w:tcPr>
          <w:p w:rsidR="00717F37" w:rsidRDefault="00717F37" w:rsidP="00717F37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Система позволит оптимизировать процесс загрузки новых товаров</w:t>
            </w:r>
          </w:p>
        </w:tc>
      </w:tr>
      <w:tr w:rsidR="002B00D3" w:rsidRPr="001B095E" w:rsidTr="007C403E">
        <w:trPr>
          <w:trHeight w:val="258"/>
        </w:trPr>
        <w:tc>
          <w:tcPr>
            <w:tcW w:w="568" w:type="dxa"/>
          </w:tcPr>
          <w:p w:rsidR="002B00D3" w:rsidRPr="005C4322" w:rsidRDefault="002B00D3" w:rsidP="00584DD1">
            <w:pPr>
              <w:pStyle w:val="a1"/>
              <w:ind w:hanging="250"/>
              <w:rPr>
                <w:lang w:val="ru-RU"/>
              </w:rPr>
            </w:pPr>
          </w:p>
        </w:tc>
        <w:tc>
          <w:tcPr>
            <w:tcW w:w="4394" w:type="dxa"/>
          </w:tcPr>
          <w:p w:rsidR="002B00D3" w:rsidRDefault="002B00D3" w:rsidP="00717F37">
            <w:pPr>
              <w:rPr>
                <w:lang w:val="ru-RU"/>
              </w:rPr>
            </w:pPr>
            <w:r>
              <w:rPr>
                <w:lang w:val="ru-RU"/>
              </w:rPr>
              <w:t>Требуется увеличение количества заказов</w:t>
            </w:r>
          </w:p>
        </w:tc>
        <w:tc>
          <w:tcPr>
            <w:tcW w:w="4536" w:type="dxa"/>
          </w:tcPr>
          <w:p w:rsidR="002B00D3" w:rsidRPr="002B00D3" w:rsidRDefault="002B00D3" w:rsidP="00717F37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Система сделает</w:t>
            </w:r>
            <w:r w:rsidR="00982896">
              <w:rPr>
                <w:szCs w:val="24"/>
                <w:lang w:val="ru-RU"/>
              </w:rPr>
              <w:t xml:space="preserve"> оформление</w:t>
            </w:r>
            <w:r>
              <w:rPr>
                <w:szCs w:val="24"/>
                <w:lang w:val="ru-RU"/>
              </w:rPr>
              <w:t xml:space="preserve"> заказ</w:t>
            </w:r>
            <w:r w:rsidR="00982896">
              <w:rPr>
                <w:szCs w:val="24"/>
                <w:lang w:val="ru-RU"/>
              </w:rPr>
              <w:t>а</w:t>
            </w:r>
            <w:r>
              <w:rPr>
                <w:szCs w:val="24"/>
                <w:lang w:val="ru-RU"/>
              </w:rPr>
              <w:t xml:space="preserve"> товара более удобным, что может косвенно увеличить количество заказов. Для прямого увеличения уровня продаж требуется продвижение сайта с помощью </w:t>
            </w:r>
            <w:r>
              <w:rPr>
                <w:szCs w:val="24"/>
              </w:rPr>
              <w:t>SMM</w:t>
            </w:r>
            <w:r>
              <w:rPr>
                <w:szCs w:val="24"/>
                <w:lang w:val="ru-RU"/>
              </w:rPr>
              <w:t>.</w:t>
            </w:r>
          </w:p>
        </w:tc>
      </w:tr>
    </w:tbl>
    <w:p w:rsidR="00494551" w:rsidRPr="00B3477E" w:rsidRDefault="007C403E" w:rsidP="00982896">
      <w:pPr>
        <w:pStyle w:val="29"/>
        <w:numPr>
          <w:ilvl w:val="1"/>
          <w:numId w:val="1"/>
        </w:numPr>
        <w:ind w:left="709"/>
      </w:pPr>
      <w:bookmarkStart w:id="22" w:name="_Toc67086756"/>
      <w:r w:rsidRPr="00B3477E">
        <w:t>Предпринимаем</w:t>
      </w:r>
      <w:r w:rsidR="001C1B65" w:rsidRPr="00B3477E">
        <w:t>ые</w:t>
      </w:r>
      <w:r w:rsidRPr="00B3477E">
        <w:t xml:space="preserve"> действи</w:t>
      </w:r>
      <w:r w:rsidR="001C1B65" w:rsidRPr="00B3477E">
        <w:t>я</w:t>
      </w:r>
      <w:bookmarkEnd w:id="22"/>
    </w:p>
    <w:p w:rsidR="00A02F44" w:rsidRPr="00A02F44" w:rsidRDefault="00A02F44" w:rsidP="00E11205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1"/>
        <w:gridCol w:w="5008"/>
        <w:gridCol w:w="3827"/>
      </w:tblGrid>
      <w:tr w:rsidR="007C403E" w:rsidRPr="00E11205" w:rsidTr="001C1B65">
        <w:trPr>
          <w:trHeight w:val="454"/>
        </w:trPr>
        <w:tc>
          <w:tcPr>
            <w:tcW w:w="521" w:type="dxa"/>
            <w:shd w:val="clear" w:color="auto" w:fill="D9D9D9" w:themeFill="background1" w:themeFillShade="D9"/>
          </w:tcPr>
          <w:p w:rsidR="007C403E" w:rsidRPr="00E11205" w:rsidRDefault="007C403E" w:rsidP="006879BA">
            <w:pPr>
              <w:pStyle w:val="affff1"/>
            </w:pPr>
            <w:r w:rsidRPr="00E11205">
              <w:t>№</w:t>
            </w:r>
          </w:p>
        </w:tc>
        <w:tc>
          <w:tcPr>
            <w:tcW w:w="5008" w:type="dxa"/>
            <w:shd w:val="clear" w:color="auto" w:fill="D9D9D9" w:themeFill="background1" w:themeFillShade="D9"/>
          </w:tcPr>
          <w:p w:rsidR="007C403E" w:rsidRPr="00E11205" w:rsidRDefault="007C403E" w:rsidP="006879BA">
            <w:pPr>
              <w:pStyle w:val="affff1"/>
            </w:pPr>
            <w:r w:rsidRPr="00E11205">
              <w:t>Предпринимаемое</w:t>
            </w:r>
            <w:r>
              <w:rPr>
                <w:lang w:val="ru-RU"/>
              </w:rPr>
              <w:t xml:space="preserve"> </w:t>
            </w:r>
            <w:r w:rsidRPr="00E11205">
              <w:t>действие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7C403E" w:rsidRPr="00E11205" w:rsidRDefault="007C403E" w:rsidP="006879BA">
            <w:pPr>
              <w:pStyle w:val="affff1"/>
            </w:pPr>
            <w:r w:rsidRPr="00E11205">
              <w:t>Ответственный</w:t>
            </w:r>
          </w:p>
        </w:tc>
      </w:tr>
      <w:tr w:rsidR="001C1B65" w:rsidRPr="001C1B65" w:rsidTr="007C403E">
        <w:tc>
          <w:tcPr>
            <w:tcW w:w="521" w:type="dxa"/>
          </w:tcPr>
          <w:p w:rsidR="001C1B65" w:rsidRPr="00C9283F" w:rsidRDefault="001C1B65" w:rsidP="00EC7405">
            <w:pPr>
              <w:pStyle w:val="a0"/>
              <w:numPr>
                <w:ilvl w:val="0"/>
                <w:numId w:val="24"/>
              </w:numPr>
              <w:rPr>
                <w:lang w:val="ru-RU"/>
              </w:rPr>
            </w:pPr>
          </w:p>
        </w:tc>
        <w:tc>
          <w:tcPr>
            <w:tcW w:w="5008" w:type="dxa"/>
          </w:tcPr>
          <w:p w:rsidR="001C1B65" w:rsidRPr="001C1B65" w:rsidRDefault="001C1B65" w:rsidP="002B5743">
            <w:pPr>
              <w:rPr>
                <w:lang w:val="ru-RU"/>
              </w:rPr>
            </w:pPr>
            <w:r w:rsidRPr="001C1B65">
              <w:rPr>
                <w:lang w:val="ru-RU"/>
              </w:rPr>
              <w:t>По итогам встречи необходимо предоставить ее протокол заказчику для согласования</w:t>
            </w:r>
          </w:p>
        </w:tc>
        <w:tc>
          <w:tcPr>
            <w:tcW w:w="3827" w:type="dxa"/>
          </w:tcPr>
          <w:p w:rsidR="001C1B65" w:rsidRPr="001C1B65" w:rsidRDefault="006879BA" w:rsidP="002B5743">
            <w:pPr>
              <w:rPr>
                <w:lang w:val="ru-RU"/>
              </w:rPr>
            </w:pPr>
            <w:r>
              <w:rPr>
                <w:lang w:val="ru-RU"/>
              </w:rPr>
              <w:t>Соловова Е.П.</w:t>
            </w:r>
          </w:p>
        </w:tc>
      </w:tr>
      <w:tr w:rsidR="001C1B65" w:rsidRPr="001C1B65" w:rsidTr="007C403E">
        <w:tc>
          <w:tcPr>
            <w:tcW w:w="521" w:type="dxa"/>
          </w:tcPr>
          <w:p w:rsidR="001C1B65" w:rsidRPr="001C1B65" w:rsidRDefault="001C1B65" w:rsidP="008E5615">
            <w:pPr>
              <w:pStyle w:val="a0"/>
              <w:numPr>
                <w:ilvl w:val="0"/>
                <w:numId w:val="0"/>
              </w:numPr>
              <w:rPr>
                <w:lang w:val="ru-RU"/>
              </w:rPr>
            </w:pPr>
          </w:p>
        </w:tc>
        <w:tc>
          <w:tcPr>
            <w:tcW w:w="5008" w:type="dxa"/>
          </w:tcPr>
          <w:p w:rsidR="001C1B65" w:rsidRPr="001C1B65" w:rsidRDefault="001C1B65" w:rsidP="002B5743">
            <w:pPr>
              <w:rPr>
                <w:lang w:val="ru-RU"/>
              </w:rPr>
            </w:pPr>
          </w:p>
        </w:tc>
        <w:tc>
          <w:tcPr>
            <w:tcW w:w="3827" w:type="dxa"/>
          </w:tcPr>
          <w:p w:rsidR="001C1B65" w:rsidRPr="001C1B65" w:rsidRDefault="001C1B65" w:rsidP="002B5743">
            <w:pPr>
              <w:rPr>
                <w:lang w:val="ru-RU"/>
              </w:rPr>
            </w:pPr>
          </w:p>
        </w:tc>
      </w:tr>
      <w:tr w:rsidR="001C1B65" w:rsidRPr="001C1B65" w:rsidTr="007C403E">
        <w:tc>
          <w:tcPr>
            <w:tcW w:w="521" w:type="dxa"/>
          </w:tcPr>
          <w:p w:rsidR="001C1B65" w:rsidRPr="001C1B65" w:rsidRDefault="001C1B65" w:rsidP="002B5743">
            <w:pPr>
              <w:rPr>
                <w:lang w:val="ru-RU"/>
              </w:rPr>
            </w:pPr>
          </w:p>
        </w:tc>
        <w:tc>
          <w:tcPr>
            <w:tcW w:w="5008" w:type="dxa"/>
          </w:tcPr>
          <w:p w:rsidR="001C1B65" w:rsidRPr="001C1B65" w:rsidRDefault="001C1B65" w:rsidP="002B5743">
            <w:pPr>
              <w:rPr>
                <w:lang w:val="ru-RU"/>
              </w:rPr>
            </w:pPr>
          </w:p>
        </w:tc>
        <w:tc>
          <w:tcPr>
            <w:tcW w:w="3827" w:type="dxa"/>
          </w:tcPr>
          <w:p w:rsidR="001C1B65" w:rsidRPr="001C1B65" w:rsidRDefault="001C1B65" w:rsidP="002B5743">
            <w:pPr>
              <w:rPr>
                <w:lang w:val="ru-RU"/>
              </w:rPr>
            </w:pPr>
          </w:p>
        </w:tc>
      </w:tr>
      <w:tr w:rsidR="001C1B65" w:rsidRPr="001C1B65" w:rsidTr="007C403E">
        <w:tc>
          <w:tcPr>
            <w:tcW w:w="521" w:type="dxa"/>
          </w:tcPr>
          <w:p w:rsidR="001C1B65" w:rsidRPr="001C1B65" w:rsidRDefault="001C1B65" w:rsidP="002B5743">
            <w:pPr>
              <w:rPr>
                <w:lang w:val="ru-RU"/>
              </w:rPr>
            </w:pPr>
          </w:p>
        </w:tc>
        <w:tc>
          <w:tcPr>
            <w:tcW w:w="5008" w:type="dxa"/>
          </w:tcPr>
          <w:p w:rsidR="001C1B65" w:rsidRPr="001C1B65" w:rsidRDefault="001C1B65" w:rsidP="002B5743">
            <w:pPr>
              <w:rPr>
                <w:lang w:val="ru-RU"/>
              </w:rPr>
            </w:pPr>
          </w:p>
        </w:tc>
        <w:tc>
          <w:tcPr>
            <w:tcW w:w="3827" w:type="dxa"/>
          </w:tcPr>
          <w:p w:rsidR="001C1B65" w:rsidRPr="001C1B65" w:rsidRDefault="001C1B65" w:rsidP="002B5743">
            <w:pPr>
              <w:rPr>
                <w:lang w:val="ru-RU"/>
              </w:rPr>
            </w:pPr>
          </w:p>
        </w:tc>
      </w:tr>
      <w:tr w:rsidR="001C1B65" w:rsidRPr="001C1B65" w:rsidTr="007C403E">
        <w:tc>
          <w:tcPr>
            <w:tcW w:w="521" w:type="dxa"/>
          </w:tcPr>
          <w:p w:rsidR="001C1B65" w:rsidRPr="001C1B65" w:rsidRDefault="001C1B65" w:rsidP="002B5743">
            <w:pPr>
              <w:rPr>
                <w:lang w:val="ru-RU"/>
              </w:rPr>
            </w:pPr>
          </w:p>
        </w:tc>
        <w:tc>
          <w:tcPr>
            <w:tcW w:w="5008" w:type="dxa"/>
          </w:tcPr>
          <w:p w:rsidR="001C1B65" w:rsidRPr="001C1B65" w:rsidRDefault="001C1B65" w:rsidP="002B5743">
            <w:pPr>
              <w:rPr>
                <w:lang w:val="ru-RU"/>
              </w:rPr>
            </w:pPr>
          </w:p>
        </w:tc>
        <w:tc>
          <w:tcPr>
            <w:tcW w:w="3827" w:type="dxa"/>
          </w:tcPr>
          <w:p w:rsidR="001C1B65" w:rsidRPr="001C1B65" w:rsidRDefault="001C1B65" w:rsidP="002B5743">
            <w:pPr>
              <w:rPr>
                <w:lang w:val="ru-RU"/>
              </w:rPr>
            </w:pPr>
          </w:p>
        </w:tc>
      </w:tr>
      <w:tr w:rsidR="001C1B65" w:rsidRPr="001C1B65" w:rsidTr="007C403E">
        <w:tc>
          <w:tcPr>
            <w:tcW w:w="521" w:type="dxa"/>
          </w:tcPr>
          <w:p w:rsidR="001C1B65" w:rsidRPr="001C1B65" w:rsidRDefault="001C1B65" w:rsidP="002B5743">
            <w:pPr>
              <w:rPr>
                <w:lang w:val="ru-RU"/>
              </w:rPr>
            </w:pPr>
          </w:p>
        </w:tc>
        <w:tc>
          <w:tcPr>
            <w:tcW w:w="5008" w:type="dxa"/>
          </w:tcPr>
          <w:p w:rsidR="001C1B65" w:rsidRPr="001C1B65" w:rsidRDefault="001C1B65" w:rsidP="002B5743">
            <w:pPr>
              <w:rPr>
                <w:lang w:val="ru-RU"/>
              </w:rPr>
            </w:pPr>
          </w:p>
        </w:tc>
        <w:tc>
          <w:tcPr>
            <w:tcW w:w="3827" w:type="dxa"/>
          </w:tcPr>
          <w:p w:rsidR="001C1B65" w:rsidRPr="001C1B65" w:rsidRDefault="001C1B65" w:rsidP="002B5743">
            <w:pPr>
              <w:rPr>
                <w:lang w:val="ru-RU"/>
              </w:rPr>
            </w:pPr>
          </w:p>
        </w:tc>
      </w:tr>
    </w:tbl>
    <w:p w:rsidR="00043ADC" w:rsidRDefault="00043ADC" w:rsidP="00E11205">
      <w:pPr>
        <w:rPr>
          <w:lang w:val="ru-RU"/>
        </w:rPr>
      </w:pPr>
    </w:p>
    <w:p w:rsidR="00043ADC" w:rsidRDefault="00043ADC">
      <w:pPr>
        <w:widowControl/>
        <w:spacing w:before="0" w:line="240" w:lineRule="auto"/>
        <w:rPr>
          <w:lang w:val="ru-RU"/>
        </w:rPr>
      </w:pPr>
      <w:r>
        <w:rPr>
          <w:lang w:val="ru-RU"/>
        </w:rPr>
        <w:br w:type="page"/>
      </w:r>
    </w:p>
    <w:p w:rsidR="007C403E" w:rsidRPr="00DF5625" w:rsidRDefault="004A2F66" w:rsidP="004A2F66">
      <w:pPr>
        <w:pStyle w:val="1"/>
        <w:numPr>
          <w:ilvl w:val="0"/>
          <w:numId w:val="0"/>
        </w:numPr>
        <w:rPr>
          <w:lang w:val="ru-RU"/>
        </w:rPr>
      </w:pPr>
      <w:bookmarkStart w:id="23" w:name="_Toc67086757"/>
      <w:r>
        <w:rPr>
          <w:lang w:val="ru-RU"/>
        </w:rPr>
        <w:lastRenderedPageBreak/>
        <w:t xml:space="preserve">8. </w:t>
      </w:r>
      <w:r w:rsidR="007C403E" w:rsidRPr="007C403E">
        <w:t>Дальнейшие действи</w:t>
      </w:r>
      <w:bookmarkEnd w:id="23"/>
      <w:r w:rsidR="00DF5625">
        <w:rPr>
          <w:lang w:val="ru-RU"/>
        </w:rPr>
        <w:t>я</w:t>
      </w:r>
    </w:p>
    <w:p w:rsidR="007C403E" w:rsidRPr="007C403E" w:rsidRDefault="007C403E" w:rsidP="007C403E">
      <w:pPr>
        <w:pStyle w:val="a1"/>
        <w:numPr>
          <w:ilvl w:val="0"/>
          <w:numId w:val="0"/>
        </w:numPr>
        <w:jc w:val="left"/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4"/>
        <w:gridCol w:w="1899"/>
        <w:gridCol w:w="3578"/>
        <w:gridCol w:w="2854"/>
      </w:tblGrid>
      <w:tr w:rsidR="007C403E" w:rsidRPr="00E11205" w:rsidTr="003A4039">
        <w:trPr>
          <w:trHeight w:val="454"/>
        </w:trPr>
        <w:tc>
          <w:tcPr>
            <w:tcW w:w="1134" w:type="dxa"/>
            <w:shd w:val="clear" w:color="auto" w:fill="D9D9D9" w:themeFill="background1" w:themeFillShade="D9"/>
          </w:tcPr>
          <w:p w:rsidR="007C403E" w:rsidRPr="003A4039" w:rsidRDefault="007C403E" w:rsidP="003A4039">
            <w:pPr>
              <w:pStyle w:val="afffb"/>
            </w:pPr>
            <w:r w:rsidRPr="003A4039">
              <w:t>№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7C403E" w:rsidRPr="003A4039" w:rsidRDefault="007C403E" w:rsidP="003A4039">
            <w:pPr>
              <w:pStyle w:val="afffb"/>
            </w:pPr>
            <w:r w:rsidRPr="003A4039">
              <w:t>Задача</w:t>
            </w:r>
          </w:p>
        </w:tc>
        <w:tc>
          <w:tcPr>
            <w:tcW w:w="3578" w:type="dxa"/>
            <w:shd w:val="clear" w:color="auto" w:fill="D9D9D9" w:themeFill="background1" w:themeFillShade="D9"/>
          </w:tcPr>
          <w:p w:rsidR="007C403E" w:rsidRPr="003A4039" w:rsidRDefault="007C403E" w:rsidP="003A4039">
            <w:pPr>
              <w:pStyle w:val="afffb"/>
            </w:pPr>
            <w:r w:rsidRPr="003A4039">
              <w:t>Испольнитель</w:t>
            </w:r>
          </w:p>
        </w:tc>
        <w:tc>
          <w:tcPr>
            <w:tcW w:w="2854" w:type="dxa"/>
            <w:shd w:val="clear" w:color="auto" w:fill="D9D9D9" w:themeFill="background1" w:themeFillShade="D9"/>
          </w:tcPr>
          <w:p w:rsidR="007C403E" w:rsidRPr="003A4039" w:rsidRDefault="007C403E" w:rsidP="003A4039">
            <w:pPr>
              <w:pStyle w:val="afffb"/>
            </w:pPr>
            <w:r w:rsidRPr="003A4039">
              <w:t>Дата исполнения</w:t>
            </w:r>
          </w:p>
        </w:tc>
      </w:tr>
      <w:tr w:rsidR="007C403E" w:rsidRPr="00E11205" w:rsidTr="003A4039">
        <w:tc>
          <w:tcPr>
            <w:tcW w:w="1134" w:type="dxa"/>
          </w:tcPr>
          <w:p w:rsidR="007C403E" w:rsidRPr="003A4039" w:rsidRDefault="007C403E" w:rsidP="00EC7405">
            <w:pPr>
              <w:pStyle w:val="a1"/>
              <w:numPr>
                <w:ilvl w:val="0"/>
                <w:numId w:val="22"/>
              </w:numPr>
            </w:pPr>
          </w:p>
        </w:tc>
        <w:tc>
          <w:tcPr>
            <w:tcW w:w="1899" w:type="dxa"/>
          </w:tcPr>
          <w:p w:rsidR="007C403E" w:rsidRPr="00E11205" w:rsidRDefault="001C1B65" w:rsidP="00835300">
            <w:pPr>
              <w:rPr>
                <w:lang w:val="ru-RU"/>
              </w:rPr>
            </w:pPr>
            <w:r>
              <w:t>Прислать протокол проведенной встречи</w:t>
            </w:r>
          </w:p>
        </w:tc>
        <w:tc>
          <w:tcPr>
            <w:tcW w:w="3578" w:type="dxa"/>
          </w:tcPr>
          <w:p w:rsidR="007C403E" w:rsidRPr="006879BA" w:rsidRDefault="006879BA" w:rsidP="00835300">
            <w:pPr>
              <w:rPr>
                <w:lang w:val="ru-RU"/>
              </w:rPr>
            </w:pPr>
            <w:r>
              <w:rPr>
                <w:lang w:val="ru-RU"/>
              </w:rPr>
              <w:t>Соловова Е.П.</w:t>
            </w:r>
          </w:p>
        </w:tc>
        <w:tc>
          <w:tcPr>
            <w:tcW w:w="2854" w:type="dxa"/>
          </w:tcPr>
          <w:p w:rsidR="007C403E" w:rsidRPr="008E5615" w:rsidRDefault="001C1B65" w:rsidP="008E5615">
            <w:pPr>
              <w:jc w:val="center"/>
              <w:rPr>
                <w:lang w:val="ru-RU"/>
              </w:rPr>
            </w:pPr>
            <w:r>
              <w:t>19.</w:t>
            </w:r>
            <w:r w:rsidR="008E5615">
              <w:rPr>
                <w:lang w:val="ru-RU"/>
              </w:rPr>
              <w:t>03</w:t>
            </w:r>
            <w:r>
              <w:t>.202</w:t>
            </w:r>
            <w:r w:rsidR="008E5615">
              <w:rPr>
                <w:lang w:val="ru-RU"/>
              </w:rPr>
              <w:t>1</w:t>
            </w:r>
          </w:p>
        </w:tc>
      </w:tr>
      <w:tr w:rsidR="007C403E" w:rsidRPr="001C1B65" w:rsidTr="003A4039">
        <w:tc>
          <w:tcPr>
            <w:tcW w:w="1134" w:type="dxa"/>
          </w:tcPr>
          <w:p w:rsidR="007C403E" w:rsidRPr="003A4039" w:rsidRDefault="007C403E" w:rsidP="008E5615">
            <w:pPr>
              <w:pStyle w:val="a1"/>
              <w:numPr>
                <w:ilvl w:val="0"/>
                <w:numId w:val="0"/>
              </w:numPr>
              <w:jc w:val="both"/>
            </w:pPr>
          </w:p>
        </w:tc>
        <w:tc>
          <w:tcPr>
            <w:tcW w:w="1899" w:type="dxa"/>
          </w:tcPr>
          <w:p w:rsidR="007C403E" w:rsidRPr="001C1B65" w:rsidRDefault="007C403E" w:rsidP="00835300">
            <w:pPr>
              <w:rPr>
                <w:lang w:val="ru-RU"/>
              </w:rPr>
            </w:pPr>
          </w:p>
        </w:tc>
        <w:tc>
          <w:tcPr>
            <w:tcW w:w="3578" w:type="dxa"/>
          </w:tcPr>
          <w:p w:rsidR="007C403E" w:rsidRPr="00E11205" w:rsidRDefault="007C403E" w:rsidP="00835300">
            <w:pPr>
              <w:rPr>
                <w:lang w:val="ru-RU"/>
              </w:rPr>
            </w:pPr>
          </w:p>
        </w:tc>
        <w:tc>
          <w:tcPr>
            <w:tcW w:w="2854" w:type="dxa"/>
          </w:tcPr>
          <w:p w:rsidR="007C403E" w:rsidRPr="001C1B65" w:rsidRDefault="007C403E" w:rsidP="00835300">
            <w:pPr>
              <w:jc w:val="center"/>
              <w:rPr>
                <w:lang w:val="ru-RU"/>
              </w:rPr>
            </w:pPr>
          </w:p>
        </w:tc>
      </w:tr>
    </w:tbl>
    <w:p w:rsidR="007C403E" w:rsidRPr="007C403E" w:rsidRDefault="007C403E" w:rsidP="00E11205">
      <w:pPr>
        <w:rPr>
          <w:lang w:val="ru-RU"/>
        </w:rPr>
      </w:pPr>
    </w:p>
    <w:sectPr w:rsidR="007C403E" w:rsidRPr="007C403E" w:rsidSect="00081FA5">
      <w:pgSz w:w="11909" w:h="16834" w:code="9"/>
      <w:pgMar w:top="1418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F89" w:rsidRDefault="00194F89">
      <w:r>
        <w:separator/>
      </w:r>
    </w:p>
  </w:endnote>
  <w:endnote w:type="continuationSeparator" w:id="1">
    <w:p w:rsidR="00194F89" w:rsidRDefault="00194F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8397457"/>
      <w:docPartObj>
        <w:docPartGallery w:val="Page Numbers (Bottom of Page)"/>
        <w:docPartUnique/>
      </w:docPartObj>
    </w:sdtPr>
    <w:sdtEndPr>
      <w:rPr>
        <w:b/>
        <w:szCs w:val="24"/>
      </w:rPr>
    </w:sdtEndPr>
    <w:sdtContent>
      <w:p w:rsidR="00E44C12" w:rsidRDefault="00E44C12" w:rsidP="00825587">
        <w:pPr>
          <w:pStyle w:val="af6"/>
          <w:jc w:val="right"/>
        </w:pPr>
        <w:r>
          <w:t>© EPAM Systems, 20</w:t>
        </w:r>
        <w:r>
          <w:rPr>
            <w:lang w:val="ru-RU"/>
          </w:rPr>
          <w:t xml:space="preserve">21    </w:t>
        </w:r>
        <w:r>
          <w:t xml:space="preserve">         </w:t>
        </w:r>
        <w:r>
          <w:rPr>
            <w:lang w:val="ru-RU"/>
          </w:rPr>
          <w:t xml:space="preserve">                                               </w:t>
        </w:r>
        <w:r>
          <w:rPr>
            <w:b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Cs w:val="24"/>
          </w:rPr>
          <w:fldChar w:fldCharType="separate"/>
        </w:r>
        <w:r w:rsidR="00977756">
          <w:rPr>
            <w:b/>
            <w:noProof/>
          </w:rPr>
          <w:t>2</w:t>
        </w:r>
        <w:r>
          <w:rPr>
            <w:b/>
            <w:szCs w:val="24"/>
          </w:rPr>
          <w:fldChar w:fldCharType="end"/>
        </w:r>
        <w:r>
          <w:t xml:space="preserve"> /</w:t>
        </w:r>
        <w:r>
          <w:rPr>
            <w:b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Cs w:val="24"/>
          </w:rPr>
          <w:fldChar w:fldCharType="separate"/>
        </w:r>
        <w:r w:rsidR="00977756">
          <w:rPr>
            <w:b/>
            <w:noProof/>
          </w:rPr>
          <w:t>14</w:t>
        </w:r>
        <w:r>
          <w:rPr>
            <w:b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F89" w:rsidRDefault="00194F89">
      <w:r>
        <w:separator/>
      </w:r>
    </w:p>
  </w:footnote>
  <w:footnote w:type="continuationSeparator" w:id="1">
    <w:p w:rsidR="00194F89" w:rsidRDefault="00194F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C12" w:rsidRPr="00B51D44" w:rsidRDefault="00E44C12" w:rsidP="001958AB">
    <w:pPr>
      <w:pStyle w:val="afa"/>
      <w:rPr>
        <w:u w:val="single"/>
        <w:lang w:val="ru-RU"/>
      </w:rPr>
    </w:pPr>
    <w:r w:rsidRPr="006D4A9A">
      <w:rPr>
        <w:b/>
        <w:u w:val="single"/>
        <w:lang w:val="ru-RU"/>
      </w:rPr>
      <w:t>Название</w:t>
    </w:r>
    <w:r w:rsidRPr="00B51D44">
      <w:rPr>
        <w:u w:val="single"/>
        <w:lang w:val="ru-RU"/>
      </w:rPr>
      <w:t>: Протокол встречи от 12.</w:t>
    </w:r>
    <w:r>
      <w:rPr>
        <w:u w:val="single"/>
        <w:lang w:val="ru-RU"/>
      </w:rPr>
      <w:t>03</w:t>
    </w:r>
    <w:r w:rsidRPr="00B51D44">
      <w:rPr>
        <w:u w:val="single"/>
        <w:lang w:val="ru-RU"/>
      </w:rPr>
      <w:t>.20</w:t>
    </w:r>
    <w:r>
      <w:rPr>
        <w:u w:val="single"/>
        <w:lang w:val="ru-RU"/>
      </w:rPr>
      <w:t>21</w:t>
    </w:r>
    <w:r w:rsidRPr="00B51D44">
      <w:rPr>
        <w:u w:val="single"/>
        <w:lang w:val="ru-RU"/>
      </w:rPr>
      <w:t xml:space="preserve">                                       </w:t>
    </w:r>
    <w:r>
      <w:rPr>
        <w:u w:val="single"/>
        <w:lang w:val="ru-RU"/>
      </w:rPr>
      <w:t xml:space="preserve">        </w:t>
    </w:r>
    <w:r w:rsidRPr="006D4A9A">
      <w:rPr>
        <w:b/>
        <w:u w:val="single"/>
        <w:lang w:val="ru-RU"/>
      </w:rPr>
      <w:t>Конфиденциально</w:t>
    </w:r>
  </w:p>
  <w:p w:rsidR="00E44C12" w:rsidRPr="001958AB" w:rsidRDefault="00E44C12" w:rsidP="001958AB">
    <w:pPr>
      <w:pStyle w:val="afa"/>
      <w:rPr>
        <w:lang w:val="ru-RU"/>
      </w:rPr>
    </w:pPr>
    <w:r w:rsidRPr="001958AB">
      <w:rPr>
        <w:b/>
        <w:lang w:val="ru-RU"/>
      </w:rPr>
      <w:t>PID</w:t>
    </w:r>
    <w:r w:rsidRPr="001958AB">
      <w:rPr>
        <w:lang w:val="ru-RU"/>
      </w:rPr>
      <w:t xml:space="preserve">: </w:t>
    </w:r>
    <w:r>
      <w:t>ozp</w:t>
    </w:r>
    <w:r w:rsidRPr="001958AB">
      <w:rPr>
        <w:lang w:val="ru-RU"/>
      </w:rPr>
      <w:t xml:space="preserve">                                  </w:t>
    </w:r>
    <w:r>
      <w:rPr>
        <w:lang w:val="ru-RU"/>
      </w:rPr>
      <w:t xml:space="preserve">         </w:t>
    </w:r>
    <w:r w:rsidRPr="001958AB">
      <w:rPr>
        <w:lang w:val="ru-RU"/>
      </w:rPr>
      <w:t xml:space="preserve">  </w:t>
    </w:r>
    <w:r w:rsidRPr="001958AB">
      <w:rPr>
        <w:b/>
        <w:lang w:val="ru-RU"/>
      </w:rPr>
      <w:t>Версия</w:t>
    </w:r>
    <w:r w:rsidRPr="001958AB">
      <w:rPr>
        <w:lang w:val="ru-RU"/>
      </w:rPr>
      <w:t xml:space="preserve">: </w:t>
    </w:r>
    <w:r w:rsidR="00E01668">
      <w:rPr>
        <w:lang w:val="ru-RU"/>
      </w:rPr>
      <w:t>2</w:t>
    </w:r>
    <w:r w:rsidRPr="001958AB">
      <w:rPr>
        <w:lang w:val="ru-RU"/>
      </w:rPr>
      <w:t xml:space="preserve">.0                        </w:t>
    </w:r>
    <w:r>
      <w:rPr>
        <w:lang w:val="ru-RU"/>
      </w:rPr>
      <w:t xml:space="preserve">         </w:t>
    </w:r>
    <w:r w:rsidRPr="001958AB">
      <w:rPr>
        <w:lang w:val="ru-RU"/>
      </w:rPr>
      <w:t xml:space="preserve">    </w:t>
    </w:r>
    <w:r w:rsidRPr="00326918">
      <w:rPr>
        <w:lang w:val="ru-RU"/>
      </w:rPr>
      <w:t xml:space="preserve">   </w:t>
    </w:r>
    <w:r w:rsidRPr="001958AB">
      <w:rPr>
        <w:lang w:val="ru-RU"/>
      </w:rPr>
      <w:t xml:space="preserve">      </w:t>
    </w:r>
    <w:r w:rsidRPr="001958AB">
      <w:rPr>
        <w:b/>
        <w:lang w:val="ru-RU"/>
      </w:rPr>
      <w:t xml:space="preserve">Дата: </w:t>
    </w:r>
    <w:r w:rsidRPr="001958AB">
      <w:rPr>
        <w:lang w:val="ru-RU"/>
      </w:rPr>
      <w:fldChar w:fldCharType="begin"/>
    </w:r>
    <w:r w:rsidRPr="001958AB">
      <w:rPr>
        <w:lang w:val="ru-RU"/>
      </w:rPr>
      <w:instrText xml:space="preserve"> TIME \@ "dd.MM.yyyy" </w:instrText>
    </w:r>
    <w:r w:rsidRPr="001958AB">
      <w:rPr>
        <w:lang w:val="ru-RU"/>
      </w:rPr>
      <w:fldChar w:fldCharType="separate"/>
    </w:r>
    <w:r w:rsidR="00E27DDB">
      <w:rPr>
        <w:noProof/>
        <w:lang w:val="ru-RU"/>
      </w:rPr>
      <w:t>19.03.2021</w:t>
    </w:r>
    <w:r w:rsidRPr="001958AB">
      <w:rPr>
        <w:lang w:val="ru-RU"/>
      </w:rPr>
      <w:fldChar w:fldCharType="end"/>
    </w:r>
  </w:p>
  <w:p w:rsidR="00E44C12" w:rsidRPr="001958AB" w:rsidRDefault="00E44C12">
    <w:pPr>
      <w:pStyle w:val="afa"/>
      <w:rPr>
        <w:lang w:val="ru-RU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C12" w:rsidRDefault="00E44C12" w:rsidP="0016365C">
    <w:pPr>
      <w:pStyle w:val="afa"/>
      <w:jc w:val="right"/>
      <w:rPr>
        <w:lang w:val="ru-RU"/>
      </w:rPr>
    </w:pPr>
    <w:r>
      <w:rPr>
        <w:noProof/>
        <w:lang w:val="ru-RU" w:eastAsia="ru-RU"/>
      </w:rPr>
      <w:drawing>
        <wp:inline distT="0" distB="0" distL="0" distR="0">
          <wp:extent cx="962025" cy="339114"/>
          <wp:effectExtent l="0" t="0" r="0" b="0"/>
          <wp:docPr id="1" name="Рисунок 0" descr="epam-logo-primar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am-logo-primar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2025" cy="339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44C12" w:rsidRPr="0016365C" w:rsidRDefault="00E44C12" w:rsidP="0016365C">
    <w:pPr>
      <w:pStyle w:val="afa"/>
      <w:jc w:val="right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DA8FB1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40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ind w:left="4176" w:hanging="72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64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04527978"/>
    <w:multiLevelType w:val="hybridMultilevel"/>
    <w:tmpl w:val="845A0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2575D7"/>
    <w:multiLevelType w:val="multilevel"/>
    <w:tmpl w:val="7C24F82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0">
    <w:nsid w:val="1F5A73A0"/>
    <w:multiLevelType w:val="multilevel"/>
    <w:tmpl w:val="C25251D2"/>
    <w:lvl w:ilvl="0">
      <w:start w:val="1"/>
      <w:numFmt w:val="decimal"/>
      <w:pStyle w:val="a1"/>
      <w:suff w:val="space"/>
      <w:lvlText w:val="%1."/>
      <w:lvlJc w:val="left"/>
      <w:pPr>
        <w:ind w:left="284" w:firstLine="0"/>
      </w:pPr>
      <w:rPr>
        <w:rFonts w:ascii="Times New Roman" w:hAnsi="Times New Roman" w:cs="Times New Roman" w:hint="default"/>
        <w:b w:val="0"/>
        <w:i w:val="0"/>
        <w:spacing w:val="0"/>
        <w:position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1">
    <w:nsid w:val="2E6D3C0A"/>
    <w:multiLevelType w:val="hybridMultilevel"/>
    <w:tmpl w:val="FD4E4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5A0EF0"/>
    <w:multiLevelType w:val="hybridMultilevel"/>
    <w:tmpl w:val="3C502EE8"/>
    <w:lvl w:ilvl="0" w:tplc="FBE414CA">
      <w:start w:val="1"/>
      <w:numFmt w:val="bullet"/>
      <w:pStyle w:val="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089769F"/>
    <w:multiLevelType w:val="hybridMultilevel"/>
    <w:tmpl w:val="3914026C"/>
    <w:lvl w:ilvl="0" w:tplc="605E72E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4E4706"/>
    <w:multiLevelType w:val="multilevel"/>
    <w:tmpl w:val="F4D2D47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41555D9"/>
    <w:multiLevelType w:val="hybridMultilevel"/>
    <w:tmpl w:val="4B5A38F6"/>
    <w:lvl w:ilvl="0" w:tplc="29BC9822">
      <w:start w:val="1"/>
      <w:numFmt w:val="decimal"/>
      <w:pStyle w:val="21"/>
      <w:lvlText w:val="%1."/>
      <w:lvlJc w:val="left"/>
      <w:pPr>
        <w:ind w:left="0" w:hanging="360"/>
      </w:pPr>
      <w:rPr>
        <w:rFonts w:asciiTheme="minorHAnsi" w:hAnsiTheme="minorHAnsi" w:hint="default"/>
        <w:b w:val="0"/>
        <w:i w:val="0"/>
        <w:spacing w:val="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2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14"/>
  </w:num>
  <w:num w:numId="27">
    <w:abstractNumId w:val="16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F08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E17E6"/>
    <w:rsid w:val="00001048"/>
    <w:rsid w:val="000031E1"/>
    <w:rsid w:val="00006D70"/>
    <w:rsid w:val="000110AD"/>
    <w:rsid w:val="0001334C"/>
    <w:rsid w:val="00013F6B"/>
    <w:rsid w:val="00016947"/>
    <w:rsid w:val="00022158"/>
    <w:rsid w:val="00023E01"/>
    <w:rsid w:val="00043ADC"/>
    <w:rsid w:val="00044652"/>
    <w:rsid w:val="00047308"/>
    <w:rsid w:val="000557F6"/>
    <w:rsid w:val="00056024"/>
    <w:rsid w:val="00057BB5"/>
    <w:rsid w:val="000703A9"/>
    <w:rsid w:val="0008100C"/>
    <w:rsid w:val="00081508"/>
    <w:rsid w:val="00081FA5"/>
    <w:rsid w:val="00084EFD"/>
    <w:rsid w:val="00092EAA"/>
    <w:rsid w:val="00095F23"/>
    <w:rsid w:val="000A03A0"/>
    <w:rsid w:val="000A4E39"/>
    <w:rsid w:val="000A6040"/>
    <w:rsid w:val="000D4695"/>
    <w:rsid w:val="000D61B3"/>
    <w:rsid w:val="000E2F57"/>
    <w:rsid w:val="000E5733"/>
    <w:rsid w:val="000E63DD"/>
    <w:rsid w:val="000F2774"/>
    <w:rsid w:val="000F3F98"/>
    <w:rsid w:val="000F64A1"/>
    <w:rsid w:val="001017B3"/>
    <w:rsid w:val="001028C2"/>
    <w:rsid w:val="00106CDB"/>
    <w:rsid w:val="00112A51"/>
    <w:rsid w:val="001133D5"/>
    <w:rsid w:val="00117019"/>
    <w:rsid w:val="00117DFD"/>
    <w:rsid w:val="00130569"/>
    <w:rsid w:val="001343EE"/>
    <w:rsid w:val="001355C3"/>
    <w:rsid w:val="00147938"/>
    <w:rsid w:val="0016365C"/>
    <w:rsid w:val="00166C36"/>
    <w:rsid w:val="00171785"/>
    <w:rsid w:val="00171DE9"/>
    <w:rsid w:val="00173FBC"/>
    <w:rsid w:val="001778DE"/>
    <w:rsid w:val="00185008"/>
    <w:rsid w:val="00186BA4"/>
    <w:rsid w:val="00194F89"/>
    <w:rsid w:val="001958AB"/>
    <w:rsid w:val="0019683B"/>
    <w:rsid w:val="001A062D"/>
    <w:rsid w:val="001A1574"/>
    <w:rsid w:val="001A28A4"/>
    <w:rsid w:val="001A30BD"/>
    <w:rsid w:val="001A6A2C"/>
    <w:rsid w:val="001A7B5E"/>
    <w:rsid w:val="001B095E"/>
    <w:rsid w:val="001B25D0"/>
    <w:rsid w:val="001B6AAE"/>
    <w:rsid w:val="001B6B1E"/>
    <w:rsid w:val="001B784B"/>
    <w:rsid w:val="001C1B65"/>
    <w:rsid w:val="001C7DF1"/>
    <w:rsid w:val="001D4121"/>
    <w:rsid w:val="001D5B87"/>
    <w:rsid w:val="001E6684"/>
    <w:rsid w:val="001F2AE0"/>
    <w:rsid w:val="00200B26"/>
    <w:rsid w:val="002160BB"/>
    <w:rsid w:val="002179AB"/>
    <w:rsid w:val="00221F89"/>
    <w:rsid w:val="00222DC3"/>
    <w:rsid w:val="00223B9C"/>
    <w:rsid w:val="0022480C"/>
    <w:rsid w:val="00235712"/>
    <w:rsid w:val="002362A6"/>
    <w:rsid w:val="00240AA5"/>
    <w:rsid w:val="00245A71"/>
    <w:rsid w:val="00252A73"/>
    <w:rsid w:val="0025481C"/>
    <w:rsid w:val="00260465"/>
    <w:rsid w:val="00262F75"/>
    <w:rsid w:val="002647AE"/>
    <w:rsid w:val="0027273F"/>
    <w:rsid w:val="002762B4"/>
    <w:rsid w:val="00276374"/>
    <w:rsid w:val="00276875"/>
    <w:rsid w:val="00283326"/>
    <w:rsid w:val="00283972"/>
    <w:rsid w:val="00286611"/>
    <w:rsid w:val="002907AF"/>
    <w:rsid w:val="00293E83"/>
    <w:rsid w:val="00297A25"/>
    <w:rsid w:val="002A4C00"/>
    <w:rsid w:val="002A713E"/>
    <w:rsid w:val="002B00D3"/>
    <w:rsid w:val="002B0F1F"/>
    <w:rsid w:val="002B1890"/>
    <w:rsid w:val="002B3CC2"/>
    <w:rsid w:val="002B5743"/>
    <w:rsid w:val="002D3D27"/>
    <w:rsid w:val="002D7681"/>
    <w:rsid w:val="002E7437"/>
    <w:rsid w:val="002F1533"/>
    <w:rsid w:val="002F5285"/>
    <w:rsid w:val="002F5D7B"/>
    <w:rsid w:val="00310B66"/>
    <w:rsid w:val="0031293A"/>
    <w:rsid w:val="0031373A"/>
    <w:rsid w:val="00315579"/>
    <w:rsid w:val="00321128"/>
    <w:rsid w:val="00321A00"/>
    <w:rsid w:val="00325F52"/>
    <w:rsid w:val="00326918"/>
    <w:rsid w:val="00331A15"/>
    <w:rsid w:val="00350FCF"/>
    <w:rsid w:val="003609E8"/>
    <w:rsid w:val="003622D4"/>
    <w:rsid w:val="00366A71"/>
    <w:rsid w:val="00376205"/>
    <w:rsid w:val="00383496"/>
    <w:rsid w:val="00383ABB"/>
    <w:rsid w:val="0038754C"/>
    <w:rsid w:val="00390504"/>
    <w:rsid w:val="00391D53"/>
    <w:rsid w:val="0039419E"/>
    <w:rsid w:val="00394781"/>
    <w:rsid w:val="003A0EBD"/>
    <w:rsid w:val="003A3B7A"/>
    <w:rsid w:val="003A4039"/>
    <w:rsid w:val="003A4721"/>
    <w:rsid w:val="003A6E82"/>
    <w:rsid w:val="003B2161"/>
    <w:rsid w:val="003B2226"/>
    <w:rsid w:val="003B701E"/>
    <w:rsid w:val="003C3FA2"/>
    <w:rsid w:val="003C425E"/>
    <w:rsid w:val="003D18F5"/>
    <w:rsid w:val="003D1C65"/>
    <w:rsid w:val="003D1F28"/>
    <w:rsid w:val="003D2934"/>
    <w:rsid w:val="003D4982"/>
    <w:rsid w:val="003D6162"/>
    <w:rsid w:val="003E2F9C"/>
    <w:rsid w:val="003F03FF"/>
    <w:rsid w:val="003F7E42"/>
    <w:rsid w:val="003F7F40"/>
    <w:rsid w:val="00402E00"/>
    <w:rsid w:val="00410DFF"/>
    <w:rsid w:val="00414BAF"/>
    <w:rsid w:val="00416561"/>
    <w:rsid w:val="0042124F"/>
    <w:rsid w:val="00421B20"/>
    <w:rsid w:val="00425514"/>
    <w:rsid w:val="0042760E"/>
    <w:rsid w:val="00427E7E"/>
    <w:rsid w:val="00433C18"/>
    <w:rsid w:val="004345C2"/>
    <w:rsid w:val="00434841"/>
    <w:rsid w:val="00445AC8"/>
    <w:rsid w:val="00456B32"/>
    <w:rsid w:val="004571FB"/>
    <w:rsid w:val="0045792F"/>
    <w:rsid w:val="00461AF2"/>
    <w:rsid w:val="00465956"/>
    <w:rsid w:val="00467454"/>
    <w:rsid w:val="00470552"/>
    <w:rsid w:val="00475F25"/>
    <w:rsid w:val="00481295"/>
    <w:rsid w:val="004814FF"/>
    <w:rsid w:val="00481A19"/>
    <w:rsid w:val="004866A7"/>
    <w:rsid w:val="00491B82"/>
    <w:rsid w:val="00494551"/>
    <w:rsid w:val="004971D1"/>
    <w:rsid w:val="004A08A8"/>
    <w:rsid w:val="004A2F66"/>
    <w:rsid w:val="004B4D2A"/>
    <w:rsid w:val="004B4F92"/>
    <w:rsid w:val="004B5037"/>
    <w:rsid w:val="004B7CFD"/>
    <w:rsid w:val="004C04A2"/>
    <w:rsid w:val="004C2F82"/>
    <w:rsid w:val="004C2F92"/>
    <w:rsid w:val="004D29BE"/>
    <w:rsid w:val="004D5FDD"/>
    <w:rsid w:val="004D6E41"/>
    <w:rsid w:val="004E1B17"/>
    <w:rsid w:val="004E75FB"/>
    <w:rsid w:val="004F0056"/>
    <w:rsid w:val="004F26E8"/>
    <w:rsid w:val="004F4A1E"/>
    <w:rsid w:val="004F59AA"/>
    <w:rsid w:val="004F608D"/>
    <w:rsid w:val="00506FFE"/>
    <w:rsid w:val="00507DFB"/>
    <w:rsid w:val="00510AD5"/>
    <w:rsid w:val="0052662C"/>
    <w:rsid w:val="00530E98"/>
    <w:rsid w:val="00536532"/>
    <w:rsid w:val="005400E3"/>
    <w:rsid w:val="0054763C"/>
    <w:rsid w:val="00547EE2"/>
    <w:rsid w:val="00560062"/>
    <w:rsid w:val="00567296"/>
    <w:rsid w:val="00567A7C"/>
    <w:rsid w:val="0057115C"/>
    <w:rsid w:val="00572184"/>
    <w:rsid w:val="005731ED"/>
    <w:rsid w:val="00580431"/>
    <w:rsid w:val="00584DD1"/>
    <w:rsid w:val="005A2132"/>
    <w:rsid w:val="005A3BAB"/>
    <w:rsid w:val="005A7C70"/>
    <w:rsid w:val="005B2594"/>
    <w:rsid w:val="005B4311"/>
    <w:rsid w:val="005B617F"/>
    <w:rsid w:val="005B741A"/>
    <w:rsid w:val="005C0966"/>
    <w:rsid w:val="005C4322"/>
    <w:rsid w:val="005D26BD"/>
    <w:rsid w:val="005D2875"/>
    <w:rsid w:val="005D5AA7"/>
    <w:rsid w:val="005D6FC8"/>
    <w:rsid w:val="005E2B70"/>
    <w:rsid w:val="005E4148"/>
    <w:rsid w:val="005E56AF"/>
    <w:rsid w:val="005F45DD"/>
    <w:rsid w:val="005F5648"/>
    <w:rsid w:val="00607B97"/>
    <w:rsid w:val="00607F32"/>
    <w:rsid w:val="00617320"/>
    <w:rsid w:val="006265E7"/>
    <w:rsid w:val="0065035F"/>
    <w:rsid w:val="006518B0"/>
    <w:rsid w:val="00656005"/>
    <w:rsid w:val="006620D5"/>
    <w:rsid w:val="006674FA"/>
    <w:rsid w:val="00670DF9"/>
    <w:rsid w:val="0067455F"/>
    <w:rsid w:val="006746C9"/>
    <w:rsid w:val="006759C6"/>
    <w:rsid w:val="0068062E"/>
    <w:rsid w:val="00681EB3"/>
    <w:rsid w:val="006879BA"/>
    <w:rsid w:val="00692DD9"/>
    <w:rsid w:val="006A77BC"/>
    <w:rsid w:val="006B5851"/>
    <w:rsid w:val="006C7F0A"/>
    <w:rsid w:val="006D1FCF"/>
    <w:rsid w:val="006D4A9A"/>
    <w:rsid w:val="006D5D58"/>
    <w:rsid w:val="006E2DB3"/>
    <w:rsid w:val="006F37C1"/>
    <w:rsid w:val="006F3A15"/>
    <w:rsid w:val="00701EBA"/>
    <w:rsid w:val="00704A25"/>
    <w:rsid w:val="00704C1A"/>
    <w:rsid w:val="00706A6D"/>
    <w:rsid w:val="007102CF"/>
    <w:rsid w:val="007124C3"/>
    <w:rsid w:val="00717F37"/>
    <w:rsid w:val="00717F71"/>
    <w:rsid w:val="00724286"/>
    <w:rsid w:val="007246AF"/>
    <w:rsid w:val="0072682A"/>
    <w:rsid w:val="0072777F"/>
    <w:rsid w:val="007350F6"/>
    <w:rsid w:val="007371E9"/>
    <w:rsid w:val="00737E8A"/>
    <w:rsid w:val="00740A16"/>
    <w:rsid w:val="00750BDF"/>
    <w:rsid w:val="0075592D"/>
    <w:rsid w:val="0076463C"/>
    <w:rsid w:val="0076717E"/>
    <w:rsid w:val="00770281"/>
    <w:rsid w:val="007739EA"/>
    <w:rsid w:val="00774DEF"/>
    <w:rsid w:val="00780E31"/>
    <w:rsid w:val="00785C8B"/>
    <w:rsid w:val="00790075"/>
    <w:rsid w:val="007905B7"/>
    <w:rsid w:val="00790C1A"/>
    <w:rsid w:val="00794E0B"/>
    <w:rsid w:val="007A58FE"/>
    <w:rsid w:val="007A740E"/>
    <w:rsid w:val="007B6042"/>
    <w:rsid w:val="007C403E"/>
    <w:rsid w:val="007E067F"/>
    <w:rsid w:val="007E0D6B"/>
    <w:rsid w:val="007F401A"/>
    <w:rsid w:val="0080120A"/>
    <w:rsid w:val="00802DDE"/>
    <w:rsid w:val="00803B02"/>
    <w:rsid w:val="00804F10"/>
    <w:rsid w:val="0080619C"/>
    <w:rsid w:val="00810A3F"/>
    <w:rsid w:val="00811F13"/>
    <w:rsid w:val="00812C55"/>
    <w:rsid w:val="00814052"/>
    <w:rsid w:val="00820129"/>
    <w:rsid w:val="008237F4"/>
    <w:rsid w:val="00823FD3"/>
    <w:rsid w:val="00825587"/>
    <w:rsid w:val="00827767"/>
    <w:rsid w:val="00827DE8"/>
    <w:rsid w:val="00827FBD"/>
    <w:rsid w:val="00835300"/>
    <w:rsid w:val="00840BDE"/>
    <w:rsid w:val="008450FB"/>
    <w:rsid w:val="00845A3C"/>
    <w:rsid w:val="00847708"/>
    <w:rsid w:val="00851356"/>
    <w:rsid w:val="00851CA5"/>
    <w:rsid w:val="00853EA3"/>
    <w:rsid w:val="00863E92"/>
    <w:rsid w:val="008644C7"/>
    <w:rsid w:val="00874C5C"/>
    <w:rsid w:val="00876C42"/>
    <w:rsid w:val="00885B82"/>
    <w:rsid w:val="008913DA"/>
    <w:rsid w:val="00893CB0"/>
    <w:rsid w:val="00896D36"/>
    <w:rsid w:val="008A1480"/>
    <w:rsid w:val="008A31BA"/>
    <w:rsid w:val="008A3DC0"/>
    <w:rsid w:val="008A7EBA"/>
    <w:rsid w:val="008B129F"/>
    <w:rsid w:val="008B157B"/>
    <w:rsid w:val="008B3B7F"/>
    <w:rsid w:val="008B48AD"/>
    <w:rsid w:val="008C17A5"/>
    <w:rsid w:val="008C2201"/>
    <w:rsid w:val="008D4230"/>
    <w:rsid w:val="008D55B1"/>
    <w:rsid w:val="008D61AF"/>
    <w:rsid w:val="008E4BB0"/>
    <w:rsid w:val="008E5615"/>
    <w:rsid w:val="008E5E15"/>
    <w:rsid w:val="008F1DCF"/>
    <w:rsid w:val="0090173A"/>
    <w:rsid w:val="0091530E"/>
    <w:rsid w:val="009162BB"/>
    <w:rsid w:val="009203B3"/>
    <w:rsid w:val="00922C51"/>
    <w:rsid w:val="0092452E"/>
    <w:rsid w:val="00924D7A"/>
    <w:rsid w:val="00927DD2"/>
    <w:rsid w:val="00931ED0"/>
    <w:rsid w:val="009456D0"/>
    <w:rsid w:val="0094653F"/>
    <w:rsid w:val="00950B3D"/>
    <w:rsid w:val="00955741"/>
    <w:rsid w:val="00960577"/>
    <w:rsid w:val="00961ECA"/>
    <w:rsid w:val="00964F64"/>
    <w:rsid w:val="00972947"/>
    <w:rsid w:val="00977756"/>
    <w:rsid w:val="00980552"/>
    <w:rsid w:val="00981D02"/>
    <w:rsid w:val="00982896"/>
    <w:rsid w:val="0098379E"/>
    <w:rsid w:val="00987009"/>
    <w:rsid w:val="00987F96"/>
    <w:rsid w:val="0099430F"/>
    <w:rsid w:val="009A01E5"/>
    <w:rsid w:val="009A6AA8"/>
    <w:rsid w:val="009B0925"/>
    <w:rsid w:val="009B2F2D"/>
    <w:rsid w:val="009B442F"/>
    <w:rsid w:val="009C0558"/>
    <w:rsid w:val="009C482E"/>
    <w:rsid w:val="009D2C89"/>
    <w:rsid w:val="009D42D7"/>
    <w:rsid w:val="009D66E3"/>
    <w:rsid w:val="009D7D98"/>
    <w:rsid w:val="009E17E6"/>
    <w:rsid w:val="009E20B1"/>
    <w:rsid w:val="009E2787"/>
    <w:rsid w:val="009E294F"/>
    <w:rsid w:val="009E5209"/>
    <w:rsid w:val="009F2BE4"/>
    <w:rsid w:val="00A0001B"/>
    <w:rsid w:val="00A00BD5"/>
    <w:rsid w:val="00A02F44"/>
    <w:rsid w:val="00A044F8"/>
    <w:rsid w:val="00A0687F"/>
    <w:rsid w:val="00A10413"/>
    <w:rsid w:val="00A130E1"/>
    <w:rsid w:val="00A165F2"/>
    <w:rsid w:val="00A33407"/>
    <w:rsid w:val="00A37131"/>
    <w:rsid w:val="00A51A75"/>
    <w:rsid w:val="00A52995"/>
    <w:rsid w:val="00A530F0"/>
    <w:rsid w:val="00A539A5"/>
    <w:rsid w:val="00A54353"/>
    <w:rsid w:val="00A55068"/>
    <w:rsid w:val="00A55576"/>
    <w:rsid w:val="00A620AA"/>
    <w:rsid w:val="00A62EF7"/>
    <w:rsid w:val="00A669D4"/>
    <w:rsid w:val="00A677F8"/>
    <w:rsid w:val="00A73C8D"/>
    <w:rsid w:val="00A76E35"/>
    <w:rsid w:val="00A83F89"/>
    <w:rsid w:val="00A9495A"/>
    <w:rsid w:val="00A9724F"/>
    <w:rsid w:val="00AA0342"/>
    <w:rsid w:val="00AA2EA7"/>
    <w:rsid w:val="00AA4440"/>
    <w:rsid w:val="00AA67EA"/>
    <w:rsid w:val="00AB0DF9"/>
    <w:rsid w:val="00AB3F05"/>
    <w:rsid w:val="00AB654D"/>
    <w:rsid w:val="00AC1081"/>
    <w:rsid w:val="00AC23B6"/>
    <w:rsid w:val="00AC3CE3"/>
    <w:rsid w:val="00AC5A33"/>
    <w:rsid w:val="00AC5C00"/>
    <w:rsid w:val="00AC6EAB"/>
    <w:rsid w:val="00AD5D01"/>
    <w:rsid w:val="00AF72D5"/>
    <w:rsid w:val="00AF791C"/>
    <w:rsid w:val="00B01DA6"/>
    <w:rsid w:val="00B03873"/>
    <w:rsid w:val="00B13295"/>
    <w:rsid w:val="00B139F6"/>
    <w:rsid w:val="00B14715"/>
    <w:rsid w:val="00B16720"/>
    <w:rsid w:val="00B2599C"/>
    <w:rsid w:val="00B32D9E"/>
    <w:rsid w:val="00B3477E"/>
    <w:rsid w:val="00B34D22"/>
    <w:rsid w:val="00B4440C"/>
    <w:rsid w:val="00B4522B"/>
    <w:rsid w:val="00B5073F"/>
    <w:rsid w:val="00B515EC"/>
    <w:rsid w:val="00B51D44"/>
    <w:rsid w:val="00B52480"/>
    <w:rsid w:val="00B62271"/>
    <w:rsid w:val="00B62F54"/>
    <w:rsid w:val="00B6372B"/>
    <w:rsid w:val="00B63F8E"/>
    <w:rsid w:val="00B72B8C"/>
    <w:rsid w:val="00B75158"/>
    <w:rsid w:val="00B76439"/>
    <w:rsid w:val="00B80B00"/>
    <w:rsid w:val="00B81A83"/>
    <w:rsid w:val="00B839E0"/>
    <w:rsid w:val="00B84933"/>
    <w:rsid w:val="00B9182F"/>
    <w:rsid w:val="00B95B9E"/>
    <w:rsid w:val="00BA2B95"/>
    <w:rsid w:val="00BA3A31"/>
    <w:rsid w:val="00BB0780"/>
    <w:rsid w:val="00BB0EC3"/>
    <w:rsid w:val="00BB2D10"/>
    <w:rsid w:val="00BB6EDD"/>
    <w:rsid w:val="00BB72C6"/>
    <w:rsid w:val="00BB744E"/>
    <w:rsid w:val="00BC223B"/>
    <w:rsid w:val="00BC25D9"/>
    <w:rsid w:val="00BC3108"/>
    <w:rsid w:val="00BC526A"/>
    <w:rsid w:val="00BE4191"/>
    <w:rsid w:val="00BE6E0C"/>
    <w:rsid w:val="00BE7F18"/>
    <w:rsid w:val="00BF1414"/>
    <w:rsid w:val="00BF3ED4"/>
    <w:rsid w:val="00BF6EE2"/>
    <w:rsid w:val="00BF7F65"/>
    <w:rsid w:val="00C03F50"/>
    <w:rsid w:val="00C04907"/>
    <w:rsid w:val="00C11DBA"/>
    <w:rsid w:val="00C131D2"/>
    <w:rsid w:val="00C17D3C"/>
    <w:rsid w:val="00C21975"/>
    <w:rsid w:val="00C21D1B"/>
    <w:rsid w:val="00C255CE"/>
    <w:rsid w:val="00C30EA7"/>
    <w:rsid w:val="00C33CC2"/>
    <w:rsid w:val="00C45C84"/>
    <w:rsid w:val="00C52038"/>
    <w:rsid w:val="00C527E3"/>
    <w:rsid w:val="00C54276"/>
    <w:rsid w:val="00C56D44"/>
    <w:rsid w:val="00C60DD8"/>
    <w:rsid w:val="00C627FC"/>
    <w:rsid w:val="00C63A0E"/>
    <w:rsid w:val="00C649D1"/>
    <w:rsid w:val="00C70908"/>
    <w:rsid w:val="00C73ACF"/>
    <w:rsid w:val="00C819A3"/>
    <w:rsid w:val="00C82543"/>
    <w:rsid w:val="00C876EE"/>
    <w:rsid w:val="00C87F03"/>
    <w:rsid w:val="00C90F18"/>
    <w:rsid w:val="00C922B5"/>
    <w:rsid w:val="00C9283F"/>
    <w:rsid w:val="00C936FF"/>
    <w:rsid w:val="00C94231"/>
    <w:rsid w:val="00CA05B0"/>
    <w:rsid w:val="00CA2A71"/>
    <w:rsid w:val="00CA549A"/>
    <w:rsid w:val="00CB2D16"/>
    <w:rsid w:val="00CB4C0E"/>
    <w:rsid w:val="00CC5C47"/>
    <w:rsid w:val="00CD033A"/>
    <w:rsid w:val="00CD57C6"/>
    <w:rsid w:val="00CE2E22"/>
    <w:rsid w:val="00CE6CF2"/>
    <w:rsid w:val="00CF7A65"/>
    <w:rsid w:val="00D0783B"/>
    <w:rsid w:val="00D16C10"/>
    <w:rsid w:val="00D2170E"/>
    <w:rsid w:val="00D269F4"/>
    <w:rsid w:val="00D300AA"/>
    <w:rsid w:val="00D316CF"/>
    <w:rsid w:val="00D408AE"/>
    <w:rsid w:val="00D40EE8"/>
    <w:rsid w:val="00D454F0"/>
    <w:rsid w:val="00D6106C"/>
    <w:rsid w:val="00D62167"/>
    <w:rsid w:val="00D6325B"/>
    <w:rsid w:val="00D639FE"/>
    <w:rsid w:val="00D703D1"/>
    <w:rsid w:val="00D70DCB"/>
    <w:rsid w:val="00D71B03"/>
    <w:rsid w:val="00D76B55"/>
    <w:rsid w:val="00D77E6D"/>
    <w:rsid w:val="00D80CF0"/>
    <w:rsid w:val="00D82099"/>
    <w:rsid w:val="00D860DF"/>
    <w:rsid w:val="00D86536"/>
    <w:rsid w:val="00D96170"/>
    <w:rsid w:val="00D97C63"/>
    <w:rsid w:val="00DA301E"/>
    <w:rsid w:val="00DA4351"/>
    <w:rsid w:val="00DB587C"/>
    <w:rsid w:val="00DB6989"/>
    <w:rsid w:val="00DC2DD0"/>
    <w:rsid w:val="00DC3978"/>
    <w:rsid w:val="00DC4A10"/>
    <w:rsid w:val="00DD023F"/>
    <w:rsid w:val="00DD0356"/>
    <w:rsid w:val="00DD11BF"/>
    <w:rsid w:val="00DD79B1"/>
    <w:rsid w:val="00DD7D7F"/>
    <w:rsid w:val="00DE4C28"/>
    <w:rsid w:val="00DE5712"/>
    <w:rsid w:val="00DF081F"/>
    <w:rsid w:val="00DF33BA"/>
    <w:rsid w:val="00DF4FDB"/>
    <w:rsid w:val="00DF54FB"/>
    <w:rsid w:val="00DF5625"/>
    <w:rsid w:val="00DF5A90"/>
    <w:rsid w:val="00E01668"/>
    <w:rsid w:val="00E11205"/>
    <w:rsid w:val="00E12535"/>
    <w:rsid w:val="00E15D95"/>
    <w:rsid w:val="00E1665A"/>
    <w:rsid w:val="00E2107E"/>
    <w:rsid w:val="00E21969"/>
    <w:rsid w:val="00E21FEC"/>
    <w:rsid w:val="00E27DDB"/>
    <w:rsid w:val="00E33FA3"/>
    <w:rsid w:val="00E33FC8"/>
    <w:rsid w:val="00E41912"/>
    <w:rsid w:val="00E42D8C"/>
    <w:rsid w:val="00E432BC"/>
    <w:rsid w:val="00E44576"/>
    <w:rsid w:val="00E44C12"/>
    <w:rsid w:val="00E5535E"/>
    <w:rsid w:val="00E62759"/>
    <w:rsid w:val="00E62AE9"/>
    <w:rsid w:val="00E6337F"/>
    <w:rsid w:val="00E7277F"/>
    <w:rsid w:val="00E73A51"/>
    <w:rsid w:val="00E74234"/>
    <w:rsid w:val="00E8459E"/>
    <w:rsid w:val="00E84D83"/>
    <w:rsid w:val="00E9162A"/>
    <w:rsid w:val="00E92D70"/>
    <w:rsid w:val="00E96B19"/>
    <w:rsid w:val="00EA334A"/>
    <w:rsid w:val="00EA67DC"/>
    <w:rsid w:val="00EB0359"/>
    <w:rsid w:val="00EB0D75"/>
    <w:rsid w:val="00EB23F8"/>
    <w:rsid w:val="00EB58C1"/>
    <w:rsid w:val="00EB6CF7"/>
    <w:rsid w:val="00EC1143"/>
    <w:rsid w:val="00EC35B5"/>
    <w:rsid w:val="00EC462D"/>
    <w:rsid w:val="00EC5747"/>
    <w:rsid w:val="00EC7405"/>
    <w:rsid w:val="00ED2045"/>
    <w:rsid w:val="00ED3E99"/>
    <w:rsid w:val="00ED6B5D"/>
    <w:rsid w:val="00EE5AEC"/>
    <w:rsid w:val="00EE5CC2"/>
    <w:rsid w:val="00EE60E9"/>
    <w:rsid w:val="00F00698"/>
    <w:rsid w:val="00F04409"/>
    <w:rsid w:val="00F07667"/>
    <w:rsid w:val="00F133BC"/>
    <w:rsid w:val="00F14E49"/>
    <w:rsid w:val="00F16C8F"/>
    <w:rsid w:val="00F17E60"/>
    <w:rsid w:val="00F20697"/>
    <w:rsid w:val="00F21AEF"/>
    <w:rsid w:val="00F24311"/>
    <w:rsid w:val="00F259AD"/>
    <w:rsid w:val="00F25AC3"/>
    <w:rsid w:val="00F26FE7"/>
    <w:rsid w:val="00F2702D"/>
    <w:rsid w:val="00F30F03"/>
    <w:rsid w:val="00F30FFA"/>
    <w:rsid w:val="00F310F3"/>
    <w:rsid w:val="00F34668"/>
    <w:rsid w:val="00F358C6"/>
    <w:rsid w:val="00F40211"/>
    <w:rsid w:val="00F51324"/>
    <w:rsid w:val="00F52DD8"/>
    <w:rsid w:val="00F53F54"/>
    <w:rsid w:val="00F625BA"/>
    <w:rsid w:val="00F73952"/>
    <w:rsid w:val="00F73B5F"/>
    <w:rsid w:val="00F765E0"/>
    <w:rsid w:val="00F779E4"/>
    <w:rsid w:val="00F907EF"/>
    <w:rsid w:val="00F9679B"/>
    <w:rsid w:val="00F96C50"/>
    <w:rsid w:val="00F97DFF"/>
    <w:rsid w:val="00FA0CA3"/>
    <w:rsid w:val="00FB094C"/>
    <w:rsid w:val="00FB6D3E"/>
    <w:rsid w:val="00FC3489"/>
    <w:rsid w:val="00FD017E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Body Text First Indent" w:uiPriority="99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5A3BAB"/>
    <w:pPr>
      <w:widowControl w:val="0"/>
      <w:spacing w:before="120" w:line="240" w:lineRule="atLeast"/>
    </w:pPr>
    <w:rPr>
      <w:sz w:val="24"/>
    </w:rPr>
  </w:style>
  <w:style w:type="paragraph" w:styleId="1">
    <w:name w:val="heading 1"/>
    <w:basedOn w:val="a4"/>
    <w:next w:val="a5"/>
    <w:link w:val="10"/>
    <w:qFormat/>
    <w:rsid w:val="008C17A5"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21">
    <w:name w:val="heading 2"/>
    <w:basedOn w:val="1"/>
    <w:next w:val="a5"/>
    <w:qFormat/>
    <w:rsid w:val="00E1665A"/>
    <w:pPr>
      <w:numPr>
        <w:numId w:val="27"/>
      </w:numPr>
      <w:outlineLvl w:val="1"/>
    </w:pPr>
    <w:rPr>
      <w:sz w:val="24"/>
    </w:rPr>
  </w:style>
  <w:style w:type="paragraph" w:styleId="30">
    <w:name w:val="heading 3"/>
    <w:basedOn w:val="1"/>
    <w:next w:val="a5"/>
    <w:qFormat/>
    <w:rsid w:val="00E1665A"/>
    <w:pPr>
      <w:numPr>
        <w:ilvl w:val="2"/>
      </w:numPr>
      <w:tabs>
        <w:tab w:val="num" w:pos="360"/>
      </w:tabs>
      <w:ind w:left="0"/>
      <w:outlineLvl w:val="2"/>
    </w:pPr>
    <w:rPr>
      <w:sz w:val="24"/>
    </w:rPr>
  </w:style>
  <w:style w:type="paragraph" w:styleId="40">
    <w:name w:val="heading 4"/>
    <w:basedOn w:val="1"/>
    <w:next w:val="a5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4"/>
    <w:next w:val="a5"/>
    <w:qFormat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4"/>
    <w:next w:val="a5"/>
    <w:qFormat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4"/>
    <w:next w:val="a5"/>
    <w:qFormat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4"/>
    <w:next w:val="a5"/>
    <w:qFormat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4"/>
    <w:next w:val="a5"/>
    <w:qFormat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4"/>
    <w:link w:val="aa"/>
    <w:uiPriority w:val="34"/>
    <w:qFormat/>
    <w:rsid w:val="00383496"/>
    <w:pPr>
      <w:contextualSpacing/>
    </w:pPr>
    <w:rPr>
      <w:rFonts w:asciiTheme="minorHAnsi" w:hAnsiTheme="minorHAnsi"/>
      <w:lang w:val="ru-RU"/>
    </w:rPr>
  </w:style>
  <w:style w:type="paragraph" w:styleId="ab">
    <w:name w:val="Balloon Text"/>
    <w:basedOn w:val="a4"/>
    <w:semiHidden/>
    <w:rsid w:val="000E5733"/>
    <w:rPr>
      <w:rFonts w:ascii="Tahoma" w:hAnsi="Tahoma" w:cs="Tahoma"/>
      <w:sz w:val="16"/>
      <w:szCs w:val="16"/>
    </w:rPr>
  </w:style>
  <w:style w:type="paragraph" w:styleId="ac">
    <w:name w:val="Block Text"/>
    <w:basedOn w:val="a4"/>
    <w:rsid w:val="000E5733"/>
    <w:pPr>
      <w:spacing w:after="120"/>
      <w:ind w:left="567" w:right="1440"/>
    </w:pPr>
  </w:style>
  <w:style w:type="paragraph" w:styleId="a5">
    <w:name w:val="Body Text"/>
    <w:basedOn w:val="a4"/>
    <w:link w:val="ad"/>
    <w:rsid w:val="000E5733"/>
    <w:pPr>
      <w:keepLines/>
      <w:spacing w:after="120"/>
    </w:pPr>
  </w:style>
  <w:style w:type="paragraph" w:styleId="ae">
    <w:name w:val="caption"/>
    <w:basedOn w:val="a4"/>
    <w:next w:val="a4"/>
    <w:qFormat/>
    <w:rsid w:val="000E5733"/>
    <w:pPr>
      <w:spacing w:after="120"/>
    </w:pPr>
    <w:rPr>
      <w:b/>
      <w:bCs/>
    </w:rPr>
  </w:style>
  <w:style w:type="paragraph" w:styleId="af">
    <w:name w:val="Closing"/>
    <w:basedOn w:val="a4"/>
    <w:rsid w:val="000E5733"/>
    <w:pPr>
      <w:ind w:left="4320"/>
    </w:pPr>
  </w:style>
  <w:style w:type="paragraph" w:customStyle="1" w:styleId="CodeText">
    <w:name w:val="Code Text"/>
    <w:basedOn w:val="a4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4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f0">
    <w:name w:val="Date"/>
    <w:basedOn w:val="a4"/>
    <w:next w:val="a4"/>
    <w:rsid w:val="000E5733"/>
  </w:style>
  <w:style w:type="paragraph" w:styleId="af1">
    <w:name w:val="Document Map"/>
    <w:basedOn w:val="a4"/>
    <w:semiHidden/>
    <w:rsid w:val="000E5733"/>
    <w:pPr>
      <w:shd w:val="clear" w:color="auto" w:fill="000080"/>
    </w:pPr>
    <w:rPr>
      <w:rFonts w:ascii="Tahoma" w:hAnsi="Tahoma"/>
    </w:rPr>
  </w:style>
  <w:style w:type="paragraph" w:styleId="af2">
    <w:name w:val="E-mail Signature"/>
    <w:basedOn w:val="a4"/>
    <w:rsid w:val="000E5733"/>
  </w:style>
  <w:style w:type="character" w:styleId="af3">
    <w:name w:val="Emphasis"/>
    <w:basedOn w:val="a6"/>
    <w:qFormat/>
    <w:rsid w:val="000E5733"/>
    <w:rPr>
      <w:i/>
      <w:iCs/>
    </w:rPr>
  </w:style>
  <w:style w:type="paragraph" w:styleId="af4">
    <w:name w:val="envelope address"/>
    <w:basedOn w:val="a4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22">
    <w:name w:val="envelope return"/>
    <w:basedOn w:val="a4"/>
    <w:rsid w:val="000E5733"/>
    <w:rPr>
      <w:rFonts w:ascii="Arial" w:hAnsi="Arial" w:cs="Arial"/>
    </w:rPr>
  </w:style>
  <w:style w:type="character" w:styleId="af5">
    <w:name w:val="FollowedHyperlink"/>
    <w:basedOn w:val="a6"/>
    <w:rsid w:val="000E5733"/>
    <w:rPr>
      <w:color w:val="800080"/>
      <w:u w:val="single"/>
    </w:rPr>
  </w:style>
  <w:style w:type="paragraph" w:styleId="af6">
    <w:name w:val="footer"/>
    <w:basedOn w:val="a4"/>
    <w:link w:val="af7"/>
    <w:uiPriority w:val="99"/>
    <w:rsid w:val="000E5733"/>
    <w:pPr>
      <w:tabs>
        <w:tab w:val="center" w:pos="4320"/>
        <w:tab w:val="right" w:pos="8640"/>
      </w:tabs>
    </w:pPr>
  </w:style>
  <w:style w:type="character" w:styleId="af8">
    <w:name w:val="footnote reference"/>
    <w:basedOn w:val="a6"/>
    <w:semiHidden/>
    <w:rsid w:val="000E5733"/>
    <w:rPr>
      <w:sz w:val="20"/>
      <w:vertAlign w:val="superscript"/>
    </w:rPr>
  </w:style>
  <w:style w:type="paragraph" w:styleId="af9">
    <w:name w:val="footnote text"/>
    <w:basedOn w:val="a4"/>
    <w:semiHidden/>
    <w:rsid w:val="000E573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fa">
    <w:name w:val="header"/>
    <w:basedOn w:val="a4"/>
    <w:link w:val="afb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6"/>
    <w:rsid w:val="000E5733"/>
  </w:style>
  <w:style w:type="paragraph" w:styleId="HTML0">
    <w:name w:val="HTML Address"/>
    <w:basedOn w:val="a4"/>
    <w:rsid w:val="000E5733"/>
    <w:rPr>
      <w:i/>
      <w:iCs/>
    </w:rPr>
  </w:style>
  <w:style w:type="character" w:styleId="HTML1">
    <w:name w:val="HTML Cite"/>
    <w:basedOn w:val="a6"/>
    <w:rsid w:val="000E5733"/>
    <w:rPr>
      <w:i/>
      <w:iCs/>
    </w:rPr>
  </w:style>
  <w:style w:type="character" w:styleId="HTML2">
    <w:name w:val="HTML Code"/>
    <w:basedOn w:val="a6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6"/>
    <w:rsid w:val="000E5733"/>
    <w:rPr>
      <w:i/>
      <w:iCs/>
    </w:rPr>
  </w:style>
  <w:style w:type="character" w:styleId="HTML4">
    <w:name w:val="HTML Keyboard"/>
    <w:basedOn w:val="a6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4"/>
    <w:rsid w:val="000E5733"/>
    <w:rPr>
      <w:rFonts w:ascii="Courier New" w:hAnsi="Courier New" w:cs="Courier New"/>
    </w:rPr>
  </w:style>
  <w:style w:type="character" w:styleId="HTML6">
    <w:name w:val="HTML Typewriter"/>
    <w:basedOn w:val="a6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6"/>
    <w:rsid w:val="000E5733"/>
    <w:rPr>
      <w:i/>
      <w:iCs/>
    </w:rPr>
  </w:style>
  <w:style w:type="character" w:styleId="afc">
    <w:name w:val="Hyperlink"/>
    <w:basedOn w:val="a6"/>
    <w:uiPriority w:val="99"/>
    <w:rsid w:val="000E5733"/>
    <w:rPr>
      <w:color w:val="0000FF"/>
      <w:u w:val="single"/>
    </w:rPr>
  </w:style>
  <w:style w:type="paragraph" w:styleId="11">
    <w:name w:val="index 1"/>
    <w:basedOn w:val="a4"/>
    <w:semiHidden/>
    <w:rsid w:val="000E5733"/>
    <w:pPr>
      <w:ind w:left="202" w:hanging="202"/>
    </w:pPr>
  </w:style>
  <w:style w:type="paragraph" w:styleId="23">
    <w:name w:val="index 2"/>
    <w:basedOn w:val="a4"/>
    <w:semiHidden/>
    <w:rsid w:val="000E5733"/>
    <w:pPr>
      <w:ind w:left="404" w:hanging="202"/>
    </w:pPr>
  </w:style>
  <w:style w:type="paragraph" w:styleId="32">
    <w:name w:val="index 3"/>
    <w:basedOn w:val="a4"/>
    <w:semiHidden/>
    <w:rsid w:val="000E5733"/>
    <w:pPr>
      <w:ind w:left="605" w:hanging="202"/>
    </w:pPr>
  </w:style>
  <w:style w:type="paragraph" w:styleId="42">
    <w:name w:val="index 4"/>
    <w:basedOn w:val="a4"/>
    <w:semiHidden/>
    <w:rsid w:val="000E5733"/>
    <w:pPr>
      <w:ind w:left="807" w:hanging="202"/>
    </w:pPr>
  </w:style>
  <w:style w:type="paragraph" w:styleId="52">
    <w:name w:val="index 5"/>
    <w:basedOn w:val="a4"/>
    <w:semiHidden/>
    <w:rsid w:val="000E5733"/>
    <w:pPr>
      <w:ind w:left="1008" w:hanging="202"/>
    </w:pPr>
  </w:style>
  <w:style w:type="paragraph" w:styleId="60">
    <w:name w:val="index 6"/>
    <w:basedOn w:val="a4"/>
    <w:semiHidden/>
    <w:rsid w:val="000E5733"/>
    <w:pPr>
      <w:ind w:left="1210" w:hanging="202"/>
    </w:pPr>
  </w:style>
  <w:style w:type="paragraph" w:styleId="70">
    <w:name w:val="index 7"/>
    <w:basedOn w:val="a4"/>
    <w:semiHidden/>
    <w:rsid w:val="000E5733"/>
    <w:pPr>
      <w:ind w:left="1412" w:hanging="202"/>
    </w:pPr>
  </w:style>
  <w:style w:type="paragraph" w:styleId="80">
    <w:name w:val="index 8"/>
    <w:basedOn w:val="a4"/>
    <w:next w:val="60"/>
    <w:semiHidden/>
    <w:rsid w:val="000E5733"/>
    <w:pPr>
      <w:ind w:left="1613" w:hanging="202"/>
    </w:pPr>
  </w:style>
  <w:style w:type="paragraph" w:styleId="90">
    <w:name w:val="index 9"/>
    <w:basedOn w:val="a4"/>
    <w:semiHidden/>
    <w:rsid w:val="000E5733"/>
    <w:pPr>
      <w:ind w:left="1815" w:hanging="202"/>
    </w:pPr>
  </w:style>
  <w:style w:type="paragraph" w:customStyle="1" w:styleId="InfoBlue">
    <w:name w:val="InfoBlue"/>
    <w:basedOn w:val="a4"/>
    <w:next w:val="a5"/>
    <w:rsid w:val="000E5733"/>
    <w:pPr>
      <w:tabs>
        <w:tab w:val="left" w:pos="162"/>
        <w:tab w:val="left" w:pos="1260"/>
      </w:tabs>
      <w:ind w:left="158"/>
    </w:pPr>
    <w:rPr>
      <w:i/>
      <w:color w:val="0000FF"/>
    </w:rPr>
  </w:style>
  <w:style w:type="paragraph" w:styleId="afd">
    <w:name w:val="List"/>
    <w:basedOn w:val="a4"/>
    <w:rsid w:val="000E5733"/>
    <w:pPr>
      <w:ind w:left="567"/>
    </w:pPr>
  </w:style>
  <w:style w:type="paragraph" w:styleId="24">
    <w:name w:val="List 2"/>
    <w:basedOn w:val="a4"/>
    <w:rsid w:val="000E5733"/>
    <w:pPr>
      <w:ind w:left="851"/>
    </w:pPr>
  </w:style>
  <w:style w:type="paragraph" w:styleId="33">
    <w:name w:val="List 3"/>
    <w:basedOn w:val="afd"/>
    <w:rsid w:val="000E5733"/>
    <w:pPr>
      <w:ind w:left="1134"/>
    </w:pPr>
  </w:style>
  <w:style w:type="paragraph" w:styleId="43">
    <w:name w:val="List 4"/>
    <w:basedOn w:val="a4"/>
    <w:rsid w:val="000E5733"/>
    <w:pPr>
      <w:ind w:left="1418"/>
    </w:pPr>
  </w:style>
  <w:style w:type="paragraph" w:styleId="53">
    <w:name w:val="List 5"/>
    <w:basedOn w:val="a4"/>
    <w:rsid w:val="000E5733"/>
    <w:pPr>
      <w:ind w:left="1701"/>
    </w:pPr>
  </w:style>
  <w:style w:type="paragraph" w:styleId="a2">
    <w:name w:val="List Bullet"/>
    <w:basedOn w:val="a4"/>
    <w:rsid w:val="000E5733"/>
    <w:pPr>
      <w:numPr>
        <w:numId w:val="2"/>
      </w:numPr>
    </w:pPr>
  </w:style>
  <w:style w:type="paragraph" w:styleId="20">
    <w:name w:val="List Bullet 2"/>
    <w:basedOn w:val="a4"/>
    <w:rsid w:val="005400E3"/>
    <w:pPr>
      <w:numPr>
        <w:numId w:val="3"/>
      </w:numPr>
      <w:tabs>
        <w:tab w:val="clear" w:pos="720"/>
        <w:tab w:val="num" w:pos="360"/>
      </w:tabs>
    </w:pPr>
  </w:style>
  <w:style w:type="paragraph" w:styleId="31">
    <w:name w:val="List Bullet 3"/>
    <w:basedOn w:val="a4"/>
    <w:rsid w:val="005400E3"/>
    <w:pPr>
      <w:numPr>
        <w:numId w:val="4"/>
      </w:numPr>
      <w:tabs>
        <w:tab w:val="clear" w:pos="720"/>
        <w:tab w:val="num" w:pos="360"/>
        <w:tab w:val="left" w:pos="1418"/>
      </w:tabs>
      <w:ind w:left="1778"/>
    </w:pPr>
  </w:style>
  <w:style w:type="paragraph" w:styleId="41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4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e">
    <w:name w:val="List Continue"/>
    <w:basedOn w:val="a4"/>
    <w:rsid w:val="000E5733"/>
    <w:pPr>
      <w:spacing w:after="120"/>
      <w:ind w:left="851"/>
    </w:pPr>
  </w:style>
  <w:style w:type="paragraph" w:styleId="25">
    <w:name w:val="List Continue 2"/>
    <w:basedOn w:val="a4"/>
    <w:rsid w:val="000E5733"/>
    <w:pPr>
      <w:spacing w:after="120"/>
      <w:ind w:left="1134"/>
    </w:pPr>
  </w:style>
  <w:style w:type="paragraph" w:styleId="34">
    <w:name w:val="List Continue 3"/>
    <w:basedOn w:val="a4"/>
    <w:rsid w:val="000E5733"/>
    <w:pPr>
      <w:spacing w:after="120"/>
      <w:ind w:left="1418"/>
    </w:pPr>
  </w:style>
  <w:style w:type="paragraph" w:styleId="44">
    <w:name w:val="List Continue 4"/>
    <w:basedOn w:val="a4"/>
    <w:rsid w:val="000E5733"/>
    <w:pPr>
      <w:spacing w:after="120"/>
      <w:ind w:left="1701"/>
    </w:pPr>
  </w:style>
  <w:style w:type="paragraph" w:styleId="54">
    <w:name w:val="List Continue 5"/>
    <w:basedOn w:val="a4"/>
    <w:rsid w:val="000E5733"/>
    <w:pPr>
      <w:spacing w:after="120"/>
      <w:ind w:left="1985"/>
    </w:pPr>
  </w:style>
  <w:style w:type="paragraph" w:styleId="a">
    <w:name w:val="List Number"/>
    <w:basedOn w:val="a4"/>
    <w:rsid w:val="000E5733"/>
    <w:pPr>
      <w:numPr>
        <w:numId w:val="7"/>
      </w:numPr>
    </w:pPr>
  </w:style>
  <w:style w:type="paragraph" w:styleId="2">
    <w:name w:val="List Number 2"/>
    <w:basedOn w:val="a4"/>
    <w:rsid w:val="000E5733"/>
    <w:pPr>
      <w:numPr>
        <w:numId w:val="8"/>
      </w:numPr>
      <w:ind w:hanging="720"/>
    </w:pPr>
  </w:style>
  <w:style w:type="paragraph" w:styleId="3">
    <w:name w:val="List Number 3"/>
    <w:basedOn w:val="a4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4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4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f">
    <w:name w:val="Message Header"/>
    <w:basedOn w:val="a4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aff0">
    <w:name w:val="Normal (Web)"/>
    <w:basedOn w:val="a4"/>
    <w:rsid w:val="000E5733"/>
    <w:rPr>
      <w:szCs w:val="24"/>
    </w:rPr>
  </w:style>
  <w:style w:type="paragraph" w:styleId="aff1">
    <w:name w:val="Normal Indent"/>
    <w:basedOn w:val="a4"/>
    <w:rsid w:val="000E5733"/>
    <w:pPr>
      <w:ind w:left="567"/>
    </w:pPr>
  </w:style>
  <w:style w:type="paragraph" w:customStyle="1" w:styleId="Note">
    <w:name w:val="Note"/>
    <w:basedOn w:val="a4"/>
    <w:rsid w:val="000E5733"/>
    <w:rPr>
      <w:b/>
    </w:rPr>
  </w:style>
  <w:style w:type="paragraph" w:styleId="aff2">
    <w:name w:val="Note Heading"/>
    <w:basedOn w:val="a4"/>
    <w:next w:val="a5"/>
    <w:rsid w:val="000E5733"/>
  </w:style>
  <w:style w:type="character" w:styleId="aff3">
    <w:name w:val="page number"/>
    <w:basedOn w:val="a6"/>
    <w:rsid w:val="000E5733"/>
  </w:style>
  <w:style w:type="paragraph" w:styleId="aff4">
    <w:name w:val="Plain Text"/>
    <w:basedOn w:val="a4"/>
    <w:rsid w:val="000E5733"/>
    <w:rPr>
      <w:rFonts w:ascii="Courier" w:hAnsi="Courier" w:cs="Courier New"/>
    </w:rPr>
  </w:style>
  <w:style w:type="paragraph" w:styleId="aff5">
    <w:name w:val="Salutation"/>
    <w:basedOn w:val="a4"/>
    <w:next w:val="a5"/>
    <w:rsid w:val="000E5733"/>
  </w:style>
  <w:style w:type="paragraph" w:styleId="aff6">
    <w:name w:val="Signature"/>
    <w:basedOn w:val="a4"/>
    <w:rsid w:val="000E5733"/>
    <w:pPr>
      <w:ind w:left="4320"/>
    </w:pPr>
  </w:style>
  <w:style w:type="character" w:styleId="aff7">
    <w:name w:val="Strong"/>
    <w:basedOn w:val="a6"/>
    <w:qFormat/>
    <w:rsid w:val="000E5733"/>
    <w:rPr>
      <w:b/>
      <w:bCs w:val="0"/>
    </w:rPr>
  </w:style>
  <w:style w:type="paragraph" w:styleId="aff8">
    <w:name w:val="Subtitle"/>
    <w:basedOn w:val="a4"/>
    <w:qFormat/>
    <w:rsid w:val="000E5733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TitleSubject">
    <w:name w:val="Title Subject"/>
    <w:basedOn w:val="a4"/>
    <w:next w:val="a4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5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7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7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7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table of authorities"/>
    <w:basedOn w:val="a4"/>
    <w:next w:val="a5"/>
    <w:semiHidden/>
    <w:rsid w:val="000E5733"/>
    <w:pPr>
      <w:ind w:left="200" w:hanging="200"/>
    </w:pPr>
  </w:style>
  <w:style w:type="paragraph" w:styleId="affa">
    <w:name w:val="table of figures"/>
    <w:basedOn w:val="a4"/>
    <w:next w:val="a5"/>
    <w:semiHidden/>
    <w:rsid w:val="000E5733"/>
    <w:pPr>
      <w:ind w:left="400" w:hanging="400"/>
    </w:pPr>
  </w:style>
  <w:style w:type="paragraph" w:customStyle="1" w:styleId="TableText">
    <w:name w:val="Table_Text"/>
    <w:basedOn w:val="a4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b">
    <w:name w:val="Title"/>
    <w:basedOn w:val="a4"/>
    <w:next w:val="a5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c">
    <w:name w:val="toa heading"/>
    <w:basedOn w:val="a4"/>
    <w:next w:val="a5"/>
    <w:semiHidden/>
    <w:rsid w:val="000E5733"/>
    <w:rPr>
      <w:rFonts w:ascii="Arial" w:hAnsi="Arial" w:cs="Arial"/>
      <w:b/>
      <w:bCs/>
      <w:szCs w:val="24"/>
    </w:rPr>
  </w:style>
  <w:style w:type="paragraph" w:styleId="13">
    <w:name w:val="toc 1"/>
    <w:basedOn w:val="a4"/>
    <w:next w:val="a4"/>
    <w:uiPriority w:val="39"/>
    <w:qFormat/>
    <w:rsid w:val="000E5733"/>
    <w:pPr>
      <w:spacing w:after="120"/>
    </w:pPr>
    <w:rPr>
      <w:b/>
      <w:bCs/>
      <w:caps/>
      <w:szCs w:val="24"/>
    </w:rPr>
  </w:style>
  <w:style w:type="paragraph" w:styleId="27">
    <w:name w:val="toc 2"/>
    <w:basedOn w:val="a4"/>
    <w:next w:val="a4"/>
    <w:uiPriority w:val="39"/>
    <w:qFormat/>
    <w:rsid w:val="000E5733"/>
    <w:pPr>
      <w:ind w:left="200"/>
    </w:pPr>
    <w:rPr>
      <w:smallCaps/>
      <w:szCs w:val="24"/>
    </w:rPr>
  </w:style>
  <w:style w:type="paragraph" w:styleId="36">
    <w:name w:val="toc 3"/>
    <w:basedOn w:val="a4"/>
    <w:next w:val="a4"/>
    <w:uiPriority w:val="39"/>
    <w:qFormat/>
    <w:rsid w:val="000E5733"/>
    <w:pPr>
      <w:ind w:left="400"/>
    </w:pPr>
    <w:rPr>
      <w:i/>
      <w:iCs/>
      <w:szCs w:val="24"/>
    </w:rPr>
  </w:style>
  <w:style w:type="paragraph" w:styleId="45">
    <w:name w:val="toc 4"/>
    <w:basedOn w:val="a4"/>
    <w:next w:val="a4"/>
    <w:semiHidden/>
    <w:rsid w:val="000E5733"/>
    <w:pPr>
      <w:ind w:left="600"/>
    </w:pPr>
    <w:rPr>
      <w:szCs w:val="21"/>
    </w:rPr>
  </w:style>
  <w:style w:type="paragraph" w:styleId="55">
    <w:name w:val="toc 5"/>
    <w:basedOn w:val="a4"/>
    <w:next w:val="a4"/>
    <w:semiHidden/>
    <w:rsid w:val="000E5733"/>
    <w:pPr>
      <w:ind w:left="800"/>
    </w:pPr>
    <w:rPr>
      <w:szCs w:val="21"/>
    </w:rPr>
  </w:style>
  <w:style w:type="paragraph" w:styleId="61">
    <w:name w:val="toc 6"/>
    <w:basedOn w:val="a4"/>
    <w:next w:val="a4"/>
    <w:semiHidden/>
    <w:rsid w:val="000E5733"/>
    <w:pPr>
      <w:ind w:left="1000"/>
    </w:pPr>
    <w:rPr>
      <w:szCs w:val="21"/>
    </w:rPr>
  </w:style>
  <w:style w:type="paragraph" w:styleId="71">
    <w:name w:val="toc 7"/>
    <w:basedOn w:val="a4"/>
    <w:next w:val="a4"/>
    <w:semiHidden/>
    <w:rsid w:val="000E5733"/>
    <w:pPr>
      <w:ind w:left="1200"/>
    </w:pPr>
    <w:rPr>
      <w:szCs w:val="21"/>
    </w:rPr>
  </w:style>
  <w:style w:type="paragraph" w:styleId="81">
    <w:name w:val="toc 8"/>
    <w:basedOn w:val="a4"/>
    <w:next w:val="a4"/>
    <w:semiHidden/>
    <w:rsid w:val="000E5733"/>
    <w:pPr>
      <w:ind w:left="1400"/>
    </w:pPr>
    <w:rPr>
      <w:szCs w:val="21"/>
    </w:rPr>
  </w:style>
  <w:style w:type="paragraph" w:styleId="91">
    <w:name w:val="toc 9"/>
    <w:basedOn w:val="a4"/>
    <w:next w:val="a4"/>
    <w:semiHidden/>
    <w:rsid w:val="000E5733"/>
    <w:pPr>
      <w:ind w:left="1600"/>
    </w:pPr>
    <w:rPr>
      <w:szCs w:val="21"/>
    </w:rPr>
  </w:style>
  <w:style w:type="character" w:styleId="affd">
    <w:name w:val="annotation reference"/>
    <w:basedOn w:val="a6"/>
    <w:semiHidden/>
    <w:rsid w:val="00C11DBA"/>
    <w:rPr>
      <w:sz w:val="16"/>
      <w:szCs w:val="16"/>
    </w:rPr>
  </w:style>
  <w:style w:type="paragraph" w:styleId="affe">
    <w:name w:val="annotation text"/>
    <w:basedOn w:val="a4"/>
    <w:link w:val="afff"/>
    <w:semiHidden/>
    <w:rsid w:val="00C11DBA"/>
  </w:style>
  <w:style w:type="table" w:styleId="afff0">
    <w:name w:val="Table Grid"/>
    <w:basedOn w:val="a7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7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260465"/>
    <w:pPr>
      <w:spacing w:after="80"/>
    </w:pPr>
    <w:rPr>
      <w:rFonts w:ascii="Times New Roman" w:hAnsi="Times New Roman"/>
      <w:b/>
      <w:bCs/>
      <w:sz w:val="20"/>
    </w:rPr>
  </w:style>
  <w:style w:type="paragraph" w:customStyle="1" w:styleId="Captionstyle">
    <w:name w:val="Caption_style"/>
    <w:basedOn w:val="a5"/>
    <w:rsid w:val="00173FBC"/>
    <w:pPr>
      <w:jc w:val="center"/>
    </w:pPr>
    <w:rPr>
      <w:sz w:val="16"/>
    </w:rPr>
  </w:style>
  <w:style w:type="paragraph" w:customStyle="1" w:styleId="EPAMComments">
    <w:name w:val="EPAM Comments"/>
    <w:basedOn w:val="a4"/>
    <w:link w:val="EPAMCommentsCharChar"/>
    <w:rsid w:val="005E2B70"/>
    <w:pPr>
      <w:widowControl/>
      <w:spacing w:line="240" w:lineRule="auto"/>
    </w:pPr>
    <w:rPr>
      <w:i/>
      <w:color w:val="0000FF"/>
    </w:rPr>
  </w:style>
  <w:style w:type="character" w:customStyle="1" w:styleId="EPAMCommentsCharChar">
    <w:name w:val="EPAM Comments Char Char"/>
    <w:basedOn w:val="a6"/>
    <w:link w:val="EPAMComments"/>
    <w:rsid w:val="005E2B70"/>
    <w:rPr>
      <w:i/>
      <w:color w:val="0000FF"/>
      <w:lang w:val="en-US" w:eastAsia="en-US" w:bidi="ar-SA"/>
    </w:rPr>
  </w:style>
  <w:style w:type="paragraph" w:styleId="afff1">
    <w:name w:val="annotation subject"/>
    <w:basedOn w:val="affe"/>
    <w:next w:val="affe"/>
    <w:semiHidden/>
    <w:rsid w:val="00C11DBA"/>
    <w:rPr>
      <w:b/>
      <w:bCs/>
    </w:rPr>
  </w:style>
  <w:style w:type="character" w:customStyle="1" w:styleId="afff">
    <w:name w:val="Текст примечания Знак"/>
    <w:basedOn w:val="a6"/>
    <w:link w:val="affe"/>
    <w:semiHidden/>
    <w:rsid w:val="00785C8B"/>
  </w:style>
  <w:style w:type="paragraph" w:styleId="afff2">
    <w:name w:val="Body Text First Indent"/>
    <w:basedOn w:val="a5"/>
    <w:link w:val="afff3"/>
    <w:uiPriority w:val="99"/>
    <w:unhideWhenUsed/>
    <w:rsid w:val="007739EA"/>
    <w:pPr>
      <w:keepLines w:val="0"/>
      <w:spacing w:after="0"/>
      <w:ind w:firstLine="360"/>
    </w:pPr>
  </w:style>
  <w:style w:type="character" w:customStyle="1" w:styleId="ad">
    <w:name w:val="Основной текст Знак"/>
    <w:basedOn w:val="a6"/>
    <w:link w:val="a5"/>
    <w:rsid w:val="007739EA"/>
  </w:style>
  <w:style w:type="character" w:customStyle="1" w:styleId="afff3">
    <w:name w:val="Красная строка Знак"/>
    <w:basedOn w:val="ad"/>
    <w:link w:val="afff2"/>
    <w:uiPriority w:val="99"/>
    <w:rsid w:val="007739EA"/>
  </w:style>
  <w:style w:type="paragraph" w:styleId="afff4">
    <w:name w:val="TOC Heading"/>
    <w:basedOn w:val="1"/>
    <w:next w:val="a4"/>
    <w:uiPriority w:val="39"/>
    <w:semiHidden/>
    <w:unhideWhenUsed/>
    <w:qFormat/>
    <w:rsid w:val="00B51D4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ru-RU"/>
    </w:rPr>
  </w:style>
  <w:style w:type="character" w:customStyle="1" w:styleId="afb">
    <w:name w:val="Верхний колонтитул Знак"/>
    <w:basedOn w:val="a6"/>
    <w:link w:val="afa"/>
    <w:rsid w:val="006D4A9A"/>
  </w:style>
  <w:style w:type="character" w:customStyle="1" w:styleId="af7">
    <w:name w:val="Нижний колонтитул Знак"/>
    <w:basedOn w:val="a6"/>
    <w:link w:val="af6"/>
    <w:uiPriority w:val="99"/>
    <w:rsid w:val="00825587"/>
  </w:style>
  <w:style w:type="paragraph" w:customStyle="1" w:styleId="afff5">
    <w:name w:val="название файла"/>
    <w:basedOn w:val="1"/>
    <w:link w:val="afff6"/>
    <w:qFormat/>
    <w:rsid w:val="00825587"/>
  </w:style>
  <w:style w:type="paragraph" w:customStyle="1" w:styleId="afff7">
    <w:name w:val="название проекта"/>
    <w:basedOn w:val="a4"/>
    <w:link w:val="afff8"/>
    <w:qFormat/>
    <w:rsid w:val="00ED6B5D"/>
    <w:pPr>
      <w:jc w:val="right"/>
    </w:pPr>
    <w:rPr>
      <w:b/>
      <w:sz w:val="96"/>
      <w:szCs w:val="96"/>
      <w:u w:val="single"/>
    </w:rPr>
  </w:style>
  <w:style w:type="character" w:customStyle="1" w:styleId="10">
    <w:name w:val="Заголовок 1 Знак"/>
    <w:basedOn w:val="a6"/>
    <w:link w:val="1"/>
    <w:rsid w:val="008C17A5"/>
    <w:rPr>
      <w:b/>
      <w:sz w:val="28"/>
    </w:rPr>
  </w:style>
  <w:style w:type="character" w:customStyle="1" w:styleId="afff6">
    <w:name w:val="название файла Знак"/>
    <w:basedOn w:val="10"/>
    <w:link w:val="afff5"/>
    <w:rsid w:val="00825587"/>
  </w:style>
  <w:style w:type="paragraph" w:customStyle="1" w:styleId="afff9">
    <w:name w:val="название проекта без подчеркивания"/>
    <w:basedOn w:val="a4"/>
    <w:link w:val="afffa"/>
    <w:qFormat/>
    <w:rsid w:val="00ED6B5D"/>
    <w:pPr>
      <w:jc w:val="right"/>
    </w:pPr>
    <w:rPr>
      <w:b/>
      <w:sz w:val="96"/>
      <w:szCs w:val="96"/>
    </w:rPr>
  </w:style>
  <w:style w:type="character" w:customStyle="1" w:styleId="afff8">
    <w:name w:val="название проекта Знак"/>
    <w:basedOn w:val="a6"/>
    <w:link w:val="afff7"/>
    <w:rsid w:val="00ED6B5D"/>
    <w:rPr>
      <w:b/>
      <w:sz w:val="96"/>
      <w:szCs w:val="96"/>
      <w:u w:val="single"/>
    </w:rPr>
  </w:style>
  <w:style w:type="paragraph" w:customStyle="1" w:styleId="14">
    <w:name w:val="ЗАГОЛОВОК1 МОЙ СТИЛЬ"/>
    <w:basedOn w:val="1"/>
    <w:link w:val="15"/>
    <w:qFormat/>
    <w:rsid w:val="00E9162A"/>
    <w:pPr>
      <w:spacing w:before="120"/>
    </w:pPr>
  </w:style>
  <w:style w:type="character" w:customStyle="1" w:styleId="afffa">
    <w:name w:val="название проекта без подчеркивания Знак"/>
    <w:basedOn w:val="a6"/>
    <w:link w:val="afff9"/>
    <w:rsid w:val="00ED6B5D"/>
    <w:rPr>
      <w:b/>
      <w:sz w:val="96"/>
      <w:szCs w:val="96"/>
    </w:rPr>
  </w:style>
  <w:style w:type="paragraph" w:customStyle="1" w:styleId="afffb">
    <w:name w:val="таблица заголовок"/>
    <w:basedOn w:val="a4"/>
    <w:link w:val="afffc"/>
    <w:qFormat/>
    <w:rsid w:val="009E5209"/>
    <w:pPr>
      <w:spacing w:line="240" w:lineRule="auto"/>
    </w:pPr>
    <w:rPr>
      <w:b/>
      <w:szCs w:val="24"/>
    </w:rPr>
  </w:style>
  <w:style w:type="character" w:customStyle="1" w:styleId="15">
    <w:name w:val="ЗАГОЛОВОК1 МОЙ СТИЛЬ Знак"/>
    <w:basedOn w:val="10"/>
    <w:link w:val="14"/>
    <w:rsid w:val="00E9162A"/>
  </w:style>
  <w:style w:type="paragraph" w:customStyle="1" w:styleId="a0">
    <w:name w:val="цифры таблица"/>
    <w:basedOn w:val="14"/>
    <w:link w:val="afffd"/>
    <w:qFormat/>
    <w:rsid w:val="00043ADC"/>
    <w:pPr>
      <w:numPr>
        <w:numId w:val="12"/>
      </w:numPr>
      <w:spacing w:after="0"/>
      <w:outlineLvl w:val="9"/>
    </w:pPr>
    <w:rPr>
      <w:b w:val="0"/>
      <w:sz w:val="24"/>
      <w:szCs w:val="24"/>
    </w:rPr>
  </w:style>
  <w:style w:type="character" w:customStyle="1" w:styleId="afffc">
    <w:name w:val="таблица заголовок Знак"/>
    <w:basedOn w:val="a6"/>
    <w:link w:val="afffb"/>
    <w:rsid w:val="009E5209"/>
    <w:rPr>
      <w:b/>
      <w:sz w:val="24"/>
      <w:szCs w:val="24"/>
    </w:rPr>
  </w:style>
  <w:style w:type="paragraph" w:customStyle="1" w:styleId="a1">
    <w:name w:val="список цифры"/>
    <w:basedOn w:val="a0"/>
    <w:link w:val="afffe"/>
    <w:qFormat/>
    <w:rsid w:val="00366A71"/>
    <w:pPr>
      <w:numPr>
        <w:numId w:val="13"/>
      </w:numPr>
      <w:jc w:val="center"/>
    </w:pPr>
  </w:style>
  <w:style w:type="character" w:customStyle="1" w:styleId="afffd">
    <w:name w:val="цифры таблица Знак"/>
    <w:basedOn w:val="15"/>
    <w:link w:val="a0"/>
    <w:rsid w:val="00043ADC"/>
    <w:rPr>
      <w:sz w:val="24"/>
      <w:szCs w:val="24"/>
    </w:rPr>
  </w:style>
  <w:style w:type="paragraph" w:customStyle="1" w:styleId="affff">
    <w:name w:val="обычный длинный текст"/>
    <w:basedOn w:val="a4"/>
    <w:link w:val="affff0"/>
    <w:qFormat/>
    <w:rsid w:val="00A02F44"/>
    <w:pPr>
      <w:ind w:firstLine="720"/>
    </w:pPr>
    <w:rPr>
      <w:lang w:val="ru-RU"/>
    </w:rPr>
  </w:style>
  <w:style w:type="character" w:customStyle="1" w:styleId="afffe">
    <w:name w:val="список цифры Знак"/>
    <w:basedOn w:val="afffd"/>
    <w:link w:val="a1"/>
    <w:rsid w:val="00366A71"/>
  </w:style>
  <w:style w:type="paragraph" w:customStyle="1" w:styleId="normal">
    <w:name w:val="normal"/>
    <w:uiPriority w:val="99"/>
    <w:rsid w:val="005C4322"/>
    <w:pPr>
      <w:spacing w:after="160" w:line="259" w:lineRule="auto"/>
    </w:pPr>
    <w:rPr>
      <w:rFonts w:ascii="Calibri" w:eastAsia="Calibri" w:hAnsi="Calibri" w:cs="Calibri"/>
      <w:sz w:val="22"/>
      <w:szCs w:val="22"/>
      <w:lang w:val="ru-RU" w:eastAsia="ru-RU"/>
    </w:rPr>
  </w:style>
  <w:style w:type="character" w:customStyle="1" w:styleId="affff0">
    <w:name w:val="обычный длинный текст Знак"/>
    <w:basedOn w:val="a6"/>
    <w:link w:val="affff"/>
    <w:rsid w:val="00A02F44"/>
    <w:rPr>
      <w:sz w:val="24"/>
      <w:lang w:val="ru-RU"/>
    </w:rPr>
  </w:style>
  <w:style w:type="paragraph" w:customStyle="1" w:styleId="29">
    <w:name w:val="заголовок2 мой стилоь"/>
    <w:basedOn w:val="14"/>
    <w:link w:val="2a"/>
    <w:qFormat/>
    <w:rsid w:val="00494551"/>
    <w:rPr>
      <w:sz w:val="24"/>
      <w:szCs w:val="24"/>
      <w:lang w:val="ru-RU"/>
    </w:rPr>
  </w:style>
  <w:style w:type="paragraph" w:customStyle="1" w:styleId="affff1">
    <w:name w:val="табл заголовок"/>
    <w:basedOn w:val="a4"/>
    <w:link w:val="affff2"/>
    <w:qFormat/>
    <w:rsid w:val="00326918"/>
    <w:rPr>
      <w:b/>
    </w:rPr>
  </w:style>
  <w:style w:type="character" w:customStyle="1" w:styleId="2a">
    <w:name w:val="заголовок2 мой стилоь Знак"/>
    <w:basedOn w:val="15"/>
    <w:link w:val="29"/>
    <w:rsid w:val="00494551"/>
    <w:rPr>
      <w:sz w:val="24"/>
      <w:szCs w:val="24"/>
      <w:lang w:val="ru-RU"/>
    </w:rPr>
  </w:style>
  <w:style w:type="character" w:customStyle="1" w:styleId="affff2">
    <w:name w:val="табл заголовок Знак"/>
    <w:basedOn w:val="a6"/>
    <w:link w:val="affff1"/>
    <w:rsid w:val="00326918"/>
    <w:rPr>
      <w:b/>
      <w:sz w:val="24"/>
    </w:rPr>
  </w:style>
  <w:style w:type="paragraph" w:customStyle="1" w:styleId="a3">
    <w:name w:val="текст список табл"/>
    <w:basedOn w:val="a9"/>
    <w:link w:val="affff3"/>
    <w:qFormat/>
    <w:rsid w:val="001B095E"/>
    <w:pPr>
      <w:numPr>
        <w:numId w:val="26"/>
      </w:numPr>
    </w:pPr>
    <w:rPr>
      <w:rFonts w:ascii="Times New Roman" w:hAnsi="Times New Roman"/>
    </w:rPr>
  </w:style>
  <w:style w:type="paragraph" w:customStyle="1" w:styleId="37">
    <w:name w:val="заголовок 3 мой стиль"/>
    <w:basedOn w:val="29"/>
    <w:link w:val="38"/>
    <w:qFormat/>
    <w:rsid w:val="00EC1143"/>
    <w:pPr>
      <w:framePr w:hSpace="180" w:wrap="around" w:vAnchor="text" w:hAnchor="text" w:x="-318" w:y="1"/>
      <w:suppressOverlap/>
    </w:pPr>
  </w:style>
  <w:style w:type="character" w:customStyle="1" w:styleId="aa">
    <w:name w:val="Абзац списка Знак"/>
    <w:basedOn w:val="a6"/>
    <w:link w:val="a9"/>
    <w:uiPriority w:val="34"/>
    <w:rsid w:val="001B095E"/>
    <w:rPr>
      <w:rFonts w:asciiTheme="minorHAnsi" w:hAnsiTheme="minorHAnsi"/>
      <w:sz w:val="24"/>
      <w:lang w:val="ru-RU"/>
    </w:rPr>
  </w:style>
  <w:style w:type="character" w:customStyle="1" w:styleId="affff3">
    <w:name w:val="текст список табл Знак"/>
    <w:basedOn w:val="aa"/>
    <w:link w:val="a3"/>
    <w:rsid w:val="001B095E"/>
  </w:style>
  <w:style w:type="character" w:customStyle="1" w:styleId="38">
    <w:name w:val="заголовок 3 мой стиль Знак"/>
    <w:basedOn w:val="2a"/>
    <w:link w:val="37"/>
    <w:rsid w:val="00EC1143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5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58;&#1072;&#1085;&#1103;\&#1052;&#1086;&#1080;%20&#1076;&#1086;&#1082;&#1091;&#1084;&#1077;&#1085;&#1090;&#1099;\&#1052;&#1054;&#1025;!!!\&#1056;&#1040;&#1041;&#1054;&#1058;&#1040;\&#1055;&#1088;&#1086;&#1090;&#1086;&#1082;&#1086;&#1083;\EPM-SPI_PM_MeetingMinutes-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5280C-0E7D-47F3-9D9C-AC24CCAF9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EPM-SPI_PM_MeetingMinutes-RU.dot</Template>
  <TotalTime>131</TotalTime>
  <Pages>14</Pages>
  <Words>2453</Words>
  <Characters>13985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встречи по обсуждению бизнес-процесса "Предоставление кредита для малого и среднего бизнеса" (to be) от 12.12.2008</vt:lpstr>
      <vt:lpstr>Протокол встречи по обсуждению бизнес-процесса "Предоставление кредита для малого и среднего бизнеса" от 12.12.2008</vt:lpstr>
    </vt:vector>
  </TitlesOfParts>
  <Manager>&lt;Руководитель&gt;</Manager>
  <Company>EPAM Systems</Company>
  <LinksUpToDate>false</LinksUpToDate>
  <CharactersWithSpaces>16406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встречи по обсуждению бизнес-процесса "Предоставление кредита для малого и среднего бизнеса" (to be) от 12.12.2008</dc:title>
  <dc:subject>MSB</dc:subject>
  <dc:creator>Elena_Suslova</dc:creator>
  <cp:keywords/>
  <dc:description/>
  <cp:lastModifiedBy>user</cp:lastModifiedBy>
  <cp:revision>7</cp:revision>
  <cp:lastPrinted>2008-07-14T11:02:00Z</cp:lastPrinted>
  <dcterms:created xsi:type="dcterms:W3CDTF">2021-03-19T18:17:00Z</dcterms:created>
  <dcterms:modified xsi:type="dcterms:W3CDTF">2021-03-19T20:36:00Z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0.2</vt:lpwstr>
  </property>
  <property fmtid="{D5CDD505-2E9C-101B-9397-08002B2CF9AE}" pid="3" name="Status">
    <vt:lpwstr>draft</vt:lpwstr>
  </property>
  <property fmtid="{D5CDD505-2E9C-101B-9397-08002B2CF9AE}" pid="4" name="PID">
    <vt:lpwstr>MSB</vt:lpwstr>
  </property>
  <property fmtid="{D5CDD505-2E9C-101B-9397-08002B2CF9AE}" pid="5" name="DID">
    <vt:lpwstr>PM</vt:lpwstr>
  </property>
</Properties>
</file>